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B37C5C">
      <w:pPr>
        <w:spacing w:before="0" w:after="160" w:line="259" w:lineRule="auto"/>
      </w:pPr>
    </w:p>
    <w:p w:rsidR="00B37C5C" w:rsidRDefault="00322FC2" w:rsidP="00B37C5C">
      <w:pPr>
        <w:spacing w:before="0" w:after="160" w:line="259" w:lineRule="auto"/>
        <w:jc w:val="center"/>
        <w:rPr>
          <w:b/>
          <w:caps/>
          <w:sz w:val="52"/>
        </w:rPr>
      </w:pPr>
      <w:r>
        <w:rPr>
          <w:b/>
          <w:caps/>
          <w:sz w:val="52"/>
        </w:rPr>
        <w:t>Entrepôt de données</w:t>
      </w:r>
    </w:p>
    <w:p w:rsidR="00322FC2" w:rsidRPr="00322FC2" w:rsidRDefault="00322FC2" w:rsidP="00B37C5C">
      <w:pPr>
        <w:spacing w:before="0" w:after="160" w:line="259" w:lineRule="auto"/>
        <w:jc w:val="center"/>
        <w:rPr>
          <w:b/>
          <w:caps/>
          <w:sz w:val="30"/>
          <w:szCs w:val="30"/>
        </w:rPr>
      </w:pPr>
      <w:r w:rsidRPr="00322FC2">
        <w:rPr>
          <w:b/>
          <w:caps/>
          <w:sz w:val="30"/>
          <w:szCs w:val="30"/>
        </w:rPr>
        <w:t xml:space="preserve">Rapport </w:t>
      </w:r>
      <w:r w:rsidR="00C90343">
        <w:rPr>
          <w:b/>
          <w:caps/>
          <w:sz w:val="30"/>
          <w:szCs w:val="30"/>
        </w:rPr>
        <w:t>Final</w:t>
      </w: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Default="002E74EA">
      <w:pPr>
        <w:spacing w:before="0" w:after="160" w:line="259" w:lineRule="auto"/>
      </w:pPr>
    </w:p>
    <w:p w:rsidR="002E74EA"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Sébastien Quiquerez</w:t>
      </w:r>
    </w:p>
    <w:p w:rsidR="00B37C5C" w:rsidRPr="002E74EA" w:rsidRDefault="002E74EA" w:rsidP="002E74EA">
      <w:pPr>
        <w:tabs>
          <w:tab w:val="right" w:pos="9072"/>
        </w:tabs>
        <w:spacing w:before="0"/>
        <w:rPr>
          <w:b/>
          <w:i/>
          <w:smallCaps/>
          <w:sz w:val="30"/>
          <w:szCs w:val="30"/>
        </w:rPr>
      </w:pPr>
      <w:r w:rsidRPr="002E74EA">
        <w:rPr>
          <w:b/>
          <w:i/>
          <w:smallCaps/>
          <w:sz w:val="30"/>
          <w:szCs w:val="30"/>
        </w:rPr>
        <w:tab/>
      </w:r>
      <w:r>
        <w:rPr>
          <w:b/>
          <w:i/>
          <w:smallCaps/>
          <w:sz w:val="30"/>
          <w:szCs w:val="30"/>
        </w:rPr>
        <w:t>Johan Steiner</w:t>
      </w:r>
      <w:r w:rsidR="00B37C5C">
        <w:br w:type="page"/>
      </w:r>
    </w:p>
    <w:p w:rsidR="002E782F" w:rsidRPr="00B37C5C" w:rsidRDefault="00B37C5C" w:rsidP="00840D89">
      <w:pPr>
        <w:pStyle w:val="Tabledesmatires"/>
      </w:pPr>
      <w:r w:rsidRPr="00B37C5C">
        <w:lastRenderedPageBreak/>
        <w:t>Table des matières</w:t>
      </w:r>
    </w:p>
    <w:p w:rsidR="00B37C5C" w:rsidRPr="00B37C5C" w:rsidRDefault="00B37C5C" w:rsidP="00B37C5C">
      <w:pPr>
        <w:rPr>
          <w:sz w:val="10"/>
        </w:rPr>
      </w:pPr>
    </w:p>
    <w:p w:rsidR="00632604" w:rsidRDefault="00B37C5C">
      <w:pPr>
        <w:pStyle w:val="TM1"/>
        <w:tabs>
          <w:tab w:val="left" w:pos="510"/>
          <w:tab w:val="right" w:leader="dot" w:pos="9062"/>
        </w:tabs>
        <w:rPr>
          <w:rFonts w:asciiTheme="minorHAnsi" w:eastAsiaTheme="minorEastAsia" w:hAnsiTheme="minorHAnsi"/>
          <w:b w:val="0"/>
          <w:caps w:val="0"/>
          <w:noProof/>
          <w:color w:val="auto"/>
          <w:sz w:val="22"/>
          <w:szCs w:val="22"/>
          <w:lang w:eastAsia="fr-CH"/>
        </w:rPr>
      </w:pPr>
      <w:r>
        <w:fldChar w:fldCharType="begin"/>
      </w:r>
      <w:r>
        <w:instrText xml:space="preserve"> TOC \o "1-3" \h \z \u </w:instrText>
      </w:r>
      <w:r>
        <w:fldChar w:fldCharType="separate"/>
      </w:r>
      <w:hyperlink w:anchor="_Toc472454391" w:history="1">
        <w:r w:rsidR="00632604" w:rsidRPr="00B62C58">
          <w:rPr>
            <w:rStyle w:val="Lienhypertexte"/>
            <w:noProof/>
          </w:rPr>
          <w:t>1.</w:t>
        </w:r>
        <w:r w:rsidR="00632604">
          <w:rPr>
            <w:rFonts w:asciiTheme="minorHAnsi" w:eastAsiaTheme="minorEastAsia" w:hAnsiTheme="minorHAnsi"/>
            <w:b w:val="0"/>
            <w:caps w:val="0"/>
            <w:noProof/>
            <w:color w:val="auto"/>
            <w:sz w:val="22"/>
            <w:szCs w:val="22"/>
            <w:lang w:eastAsia="fr-CH"/>
          </w:rPr>
          <w:tab/>
        </w:r>
        <w:r w:rsidR="00632604" w:rsidRPr="00B62C58">
          <w:rPr>
            <w:rStyle w:val="Lienhypertexte"/>
            <w:noProof/>
          </w:rPr>
          <w:t>Introduction</w:t>
        </w:r>
        <w:r w:rsidR="00632604">
          <w:rPr>
            <w:noProof/>
            <w:webHidden/>
          </w:rPr>
          <w:tab/>
        </w:r>
        <w:r w:rsidR="00632604">
          <w:rPr>
            <w:noProof/>
            <w:webHidden/>
          </w:rPr>
          <w:fldChar w:fldCharType="begin"/>
        </w:r>
        <w:r w:rsidR="00632604">
          <w:rPr>
            <w:noProof/>
            <w:webHidden/>
          </w:rPr>
          <w:instrText xml:space="preserve"> PAGEREF _Toc472454391 \h </w:instrText>
        </w:r>
        <w:r w:rsidR="00632604">
          <w:rPr>
            <w:noProof/>
            <w:webHidden/>
          </w:rPr>
        </w:r>
        <w:r w:rsidR="00632604">
          <w:rPr>
            <w:noProof/>
            <w:webHidden/>
          </w:rPr>
          <w:fldChar w:fldCharType="separate"/>
        </w:r>
        <w:r w:rsidR="00632604">
          <w:rPr>
            <w:noProof/>
            <w:webHidden/>
          </w:rPr>
          <w:t>5</w:t>
        </w:r>
        <w:r w:rsidR="00632604">
          <w:rPr>
            <w:noProof/>
            <w:webHidden/>
          </w:rPr>
          <w:fldChar w:fldCharType="end"/>
        </w:r>
      </w:hyperlink>
    </w:p>
    <w:p w:rsidR="00632604" w:rsidRDefault="004E3F4C">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454392" w:history="1">
        <w:r w:rsidR="00632604" w:rsidRPr="00B62C58">
          <w:rPr>
            <w:rStyle w:val="Lienhypertexte"/>
            <w:noProof/>
          </w:rPr>
          <w:t>2.</w:t>
        </w:r>
        <w:r w:rsidR="00632604">
          <w:rPr>
            <w:rFonts w:asciiTheme="minorHAnsi" w:eastAsiaTheme="minorEastAsia" w:hAnsiTheme="minorHAnsi"/>
            <w:b w:val="0"/>
            <w:caps w:val="0"/>
            <w:noProof/>
            <w:color w:val="auto"/>
            <w:sz w:val="22"/>
            <w:szCs w:val="22"/>
            <w:lang w:eastAsia="fr-CH"/>
          </w:rPr>
          <w:tab/>
        </w:r>
        <w:r w:rsidR="00632604" w:rsidRPr="00B62C58">
          <w:rPr>
            <w:rStyle w:val="Lienhypertexte"/>
            <w:noProof/>
          </w:rPr>
          <w:t>Analyse de l’existant</w:t>
        </w:r>
        <w:r w:rsidR="00632604">
          <w:rPr>
            <w:noProof/>
            <w:webHidden/>
          </w:rPr>
          <w:tab/>
        </w:r>
        <w:r w:rsidR="00632604">
          <w:rPr>
            <w:noProof/>
            <w:webHidden/>
          </w:rPr>
          <w:fldChar w:fldCharType="begin"/>
        </w:r>
        <w:r w:rsidR="00632604">
          <w:rPr>
            <w:noProof/>
            <w:webHidden/>
          </w:rPr>
          <w:instrText xml:space="preserve"> PAGEREF _Toc472454392 \h </w:instrText>
        </w:r>
        <w:r w:rsidR="00632604">
          <w:rPr>
            <w:noProof/>
            <w:webHidden/>
          </w:rPr>
        </w:r>
        <w:r w:rsidR="00632604">
          <w:rPr>
            <w:noProof/>
            <w:webHidden/>
          </w:rPr>
          <w:fldChar w:fldCharType="separate"/>
        </w:r>
        <w:r w:rsidR="00632604">
          <w:rPr>
            <w:noProof/>
            <w:webHidden/>
          </w:rPr>
          <w:t>5</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393" w:history="1">
        <w:r w:rsidR="00632604" w:rsidRPr="00B62C58">
          <w:rPr>
            <w:rStyle w:val="Lienhypertexte"/>
            <w:noProof/>
          </w:rPr>
          <w:t>2.1.</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Fichier CSV délimité</w:t>
        </w:r>
        <w:r w:rsidR="00632604">
          <w:rPr>
            <w:noProof/>
            <w:webHidden/>
          </w:rPr>
          <w:tab/>
        </w:r>
        <w:r w:rsidR="00632604">
          <w:rPr>
            <w:noProof/>
            <w:webHidden/>
          </w:rPr>
          <w:fldChar w:fldCharType="begin"/>
        </w:r>
        <w:r w:rsidR="00632604">
          <w:rPr>
            <w:noProof/>
            <w:webHidden/>
          </w:rPr>
          <w:instrText xml:space="preserve"> PAGEREF _Toc472454393 \h </w:instrText>
        </w:r>
        <w:r w:rsidR="00632604">
          <w:rPr>
            <w:noProof/>
            <w:webHidden/>
          </w:rPr>
        </w:r>
        <w:r w:rsidR="00632604">
          <w:rPr>
            <w:noProof/>
            <w:webHidden/>
          </w:rPr>
          <w:fldChar w:fldCharType="separate"/>
        </w:r>
        <w:r w:rsidR="00632604">
          <w:rPr>
            <w:noProof/>
            <w:webHidden/>
          </w:rPr>
          <w:t>5</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394" w:history="1">
        <w:r w:rsidR="00632604" w:rsidRPr="00B62C58">
          <w:rPr>
            <w:rStyle w:val="Lienhypertexte"/>
            <w:noProof/>
          </w:rPr>
          <w:t>2.2.</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Fichier Microsoft Access Database</w:t>
        </w:r>
        <w:r w:rsidR="00632604">
          <w:rPr>
            <w:noProof/>
            <w:webHidden/>
          </w:rPr>
          <w:tab/>
        </w:r>
        <w:r w:rsidR="00632604">
          <w:rPr>
            <w:noProof/>
            <w:webHidden/>
          </w:rPr>
          <w:fldChar w:fldCharType="begin"/>
        </w:r>
        <w:r w:rsidR="00632604">
          <w:rPr>
            <w:noProof/>
            <w:webHidden/>
          </w:rPr>
          <w:instrText xml:space="preserve"> PAGEREF _Toc472454394 \h </w:instrText>
        </w:r>
        <w:r w:rsidR="00632604">
          <w:rPr>
            <w:noProof/>
            <w:webHidden/>
          </w:rPr>
        </w:r>
        <w:r w:rsidR="00632604">
          <w:rPr>
            <w:noProof/>
            <w:webHidden/>
          </w:rPr>
          <w:fldChar w:fldCharType="separate"/>
        </w:r>
        <w:r w:rsidR="00632604">
          <w:rPr>
            <w:noProof/>
            <w:webHidden/>
          </w:rPr>
          <w:t>5</w:t>
        </w:r>
        <w:r w:rsidR="00632604">
          <w:rPr>
            <w:noProof/>
            <w:webHidden/>
          </w:rPr>
          <w:fldChar w:fldCharType="end"/>
        </w:r>
      </w:hyperlink>
    </w:p>
    <w:p w:rsidR="00632604" w:rsidRDefault="004E3F4C">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454395" w:history="1">
        <w:r w:rsidR="00632604" w:rsidRPr="00B62C58">
          <w:rPr>
            <w:rStyle w:val="Lienhypertexte"/>
            <w:noProof/>
          </w:rPr>
          <w:t>2.2.1.</w:t>
        </w:r>
        <w:r w:rsidR="00632604">
          <w:rPr>
            <w:rFonts w:asciiTheme="minorHAnsi" w:eastAsiaTheme="minorEastAsia" w:hAnsiTheme="minorHAnsi"/>
            <w:b w:val="0"/>
            <w:noProof/>
            <w:color w:val="auto"/>
            <w:sz w:val="22"/>
            <w:szCs w:val="22"/>
            <w:lang w:eastAsia="fr-CH"/>
          </w:rPr>
          <w:tab/>
        </w:r>
        <w:r w:rsidR="00632604" w:rsidRPr="00B62C58">
          <w:rPr>
            <w:rStyle w:val="Lienhypertexte"/>
            <w:noProof/>
          </w:rPr>
          <w:t>Devises</w:t>
        </w:r>
        <w:r w:rsidR="00632604">
          <w:rPr>
            <w:noProof/>
            <w:webHidden/>
          </w:rPr>
          <w:tab/>
        </w:r>
        <w:r w:rsidR="00632604">
          <w:rPr>
            <w:noProof/>
            <w:webHidden/>
          </w:rPr>
          <w:fldChar w:fldCharType="begin"/>
        </w:r>
        <w:r w:rsidR="00632604">
          <w:rPr>
            <w:noProof/>
            <w:webHidden/>
          </w:rPr>
          <w:instrText xml:space="preserve"> PAGEREF _Toc472454395 \h </w:instrText>
        </w:r>
        <w:r w:rsidR="00632604">
          <w:rPr>
            <w:noProof/>
            <w:webHidden/>
          </w:rPr>
        </w:r>
        <w:r w:rsidR="00632604">
          <w:rPr>
            <w:noProof/>
            <w:webHidden/>
          </w:rPr>
          <w:fldChar w:fldCharType="separate"/>
        </w:r>
        <w:r w:rsidR="00632604">
          <w:rPr>
            <w:noProof/>
            <w:webHidden/>
          </w:rPr>
          <w:t>6</w:t>
        </w:r>
        <w:r w:rsidR="00632604">
          <w:rPr>
            <w:noProof/>
            <w:webHidden/>
          </w:rPr>
          <w:fldChar w:fldCharType="end"/>
        </w:r>
      </w:hyperlink>
    </w:p>
    <w:p w:rsidR="00632604" w:rsidRDefault="004E3F4C">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454396" w:history="1">
        <w:r w:rsidR="00632604" w:rsidRPr="00B62C58">
          <w:rPr>
            <w:rStyle w:val="Lienhypertexte"/>
            <w:noProof/>
          </w:rPr>
          <w:t>2.2.2.</w:t>
        </w:r>
        <w:r w:rsidR="00632604">
          <w:rPr>
            <w:rFonts w:asciiTheme="minorHAnsi" w:eastAsiaTheme="minorEastAsia" w:hAnsiTheme="minorHAnsi"/>
            <w:b w:val="0"/>
            <w:noProof/>
            <w:color w:val="auto"/>
            <w:sz w:val="22"/>
            <w:szCs w:val="22"/>
            <w:lang w:eastAsia="fr-CH"/>
          </w:rPr>
          <w:tab/>
        </w:r>
        <w:r w:rsidR="00632604" w:rsidRPr="00B62C58">
          <w:rPr>
            <w:rStyle w:val="Lienhypertexte"/>
            <w:noProof/>
          </w:rPr>
          <w:t>Vendeurs</w:t>
        </w:r>
        <w:r w:rsidR="00632604">
          <w:rPr>
            <w:noProof/>
            <w:webHidden/>
          </w:rPr>
          <w:tab/>
        </w:r>
        <w:r w:rsidR="00632604">
          <w:rPr>
            <w:noProof/>
            <w:webHidden/>
          </w:rPr>
          <w:fldChar w:fldCharType="begin"/>
        </w:r>
        <w:r w:rsidR="00632604">
          <w:rPr>
            <w:noProof/>
            <w:webHidden/>
          </w:rPr>
          <w:instrText xml:space="preserve"> PAGEREF _Toc472454396 \h </w:instrText>
        </w:r>
        <w:r w:rsidR="00632604">
          <w:rPr>
            <w:noProof/>
            <w:webHidden/>
          </w:rPr>
        </w:r>
        <w:r w:rsidR="00632604">
          <w:rPr>
            <w:noProof/>
            <w:webHidden/>
          </w:rPr>
          <w:fldChar w:fldCharType="separate"/>
        </w:r>
        <w:r w:rsidR="00632604">
          <w:rPr>
            <w:noProof/>
            <w:webHidden/>
          </w:rPr>
          <w:t>6</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397" w:history="1">
        <w:r w:rsidR="00632604" w:rsidRPr="00B62C58">
          <w:rPr>
            <w:rStyle w:val="Lienhypertexte"/>
            <w:noProof/>
          </w:rPr>
          <w:t>2.3.</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Fichier Microsoft Excel</w:t>
        </w:r>
        <w:r w:rsidR="00632604">
          <w:rPr>
            <w:noProof/>
            <w:webHidden/>
          </w:rPr>
          <w:tab/>
        </w:r>
        <w:r w:rsidR="00632604">
          <w:rPr>
            <w:noProof/>
            <w:webHidden/>
          </w:rPr>
          <w:fldChar w:fldCharType="begin"/>
        </w:r>
        <w:r w:rsidR="00632604">
          <w:rPr>
            <w:noProof/>
            <w:webHidden/>
          </w:rPr>
          <w:instrText xml:space="preserve"> PAGEREF _Toc472454397 \h </w:instrText>
        </w:r>
        <w:r w:rsidR="00632604">
          <w:rPr>
            <w:noProof/>
            <w:webHidden/>
          </w:rPr>
        </w:r>
        <w:r w:rsidR="00632604">
          <w:rPr>
            <w:noProof/>
            <w:webHidden/>
          </w:rPr>
          <w:fldChar w:fldCharType="separate"/>
        </w:r>
        <w:r w:rsidR="00632604">
          <w:rPr>
            <w:noProof/>
            <w:webHidden/>
          </w:rPr>
          <w:t>6</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398" w:history="1">
        <w:r w:rsidR="00632604" w:rsidRPr="00B62C58">
          <w:rPr>
            <w:rStyle w:val="Lienhypertexte"/>
            <w:noProof/>
          </w:rPr>
          <w:t>2.4.</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Fichier texte non délimité</w:t>
        </w:r>
        <w:r w:rsidR="00632604">
          <w:rPr>
            <w:noProof/>
            <w:webHidden/>
          </w:rPr>
          <w:tab/>
        </w:r>
        <w:r w:rsidR="00632604">
          <w:rPr>
            <w:noProof/>
            <w:webHidden/>
          </w:rPr>
          <w:fldChar w:fldCharType="begin"/>
        </w:r>
        <w:r w:rsidR="00632604">
          <w:rPr>
            <w:noProof/>
            <w:webHidden/>
          </w:rPr>
          <w:instrText xml:space="preserve"> PAGEREF _Toc472454398 \h </w:instrText>
        </w:r>
        <w:r w:rsidR="00632604">
          <w:rPr>
            <w:noProof/>
            <w:webHidden/>
          </w:rPr>
        </w:r>
        <w:r w:rsidR="00632604">
          <w:rPr>
            <w:noProof/>
            <w:webHidden/>
          </w:rPr>
          <w:fldChar w:fldCharType="separate"/>
        </w:r>
        <w:r w:rsidR="00632604">
          <w:rPr>
            <w:noProof/>
            <w:webHidden/>
          </w:rPr>
          <w:t>6</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399" w:history="1">
        <w:r w:rsidR="00632604" w:rsidRPr="00B62C58">
          <w:rPr>
            <w:rStyle w:val="Lienhypertexte"/>
            <w:noProof/>
          </w:rPr>
          <w:t>2.5.</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Fichier texte délimité</w:t>
        </w:r>
        <w:r w:rsidR="00632604">
          <w:rPr>
            <w:noProof/>
            <w:webHidden/>
          </w:rPr>
          <w:tab/>
        </w:r>
        <w:r w:rsidR="00632604">
          <w:rPr>
            <w:noProof/>
            <w:webHidden/>
          </w:rPr>
          <w:fldChar w:fldCharType="begin"/>
        </w:r>
        <w:r w:rsidR="00632604">
          <w:rPr>
            <w:noProof/>
            <w:webHidden/>
          </w:rPr>
          <w:instrText xml:space="preserve"> PAGEREF _Toc472454399 \h </w:instrText>
        </w:r>
        <w:r w:rsidR="00632604">
          <w:rPr>
            <w:noProof/>
            <w:webHidden/>
          </w:rPr>
        </w:r>
        <w:r w:rsidR="00632604">
          <w:rPr>
            <w:noProof/>
            <w:webHidden/>
          </w:rPr>
          <w:fldChar w:fldCharType="separate"/>
        </w:r>
        <w:r w:rsidR="00632604">
          <w:rPr>
            <w:noProof/>
            <w:webHidden/>
          </w:rPr>
          <w:t>7</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00" w:history="1">
        <w:r w:rsidR="00632604" w:rsidRPr="00B62C58">
          <w:rPr>
            <w:rStyle w:val="Lienhypertexte"/>
            <w:noProof/>
          </w:rPr>
          <w:t>2.6.</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Transmission d’informations sans fichier</w:t>
        </w:r>
        <w:r w:rsidR="00632604">
          <w:rPr>
            <w:noProof/>
            <w:webHidden/>
          </w:rPr>
          <w:tab/>
        </w:r>
        <w:r w:rsidR="00632604">
          <w:rPr>
            <w:noProof/>
            <w:webHidden/>
          </w:rPr>
          <w:fldChar w:fldCharType="begin"/>
        </w:r>
        <w:r w:rsidR="00632604">
          <w:rPr>
            <w:noProof/>
            <w:webHidden/>
          </w:rPr>
          <w:instrText xml:space="preserve"> PAGEREF _Toc472454400 \h </w:instrText>
        </w:r>
        <w:r w:rsidR="00632604">
          <w:rPr>
            <w:noProof/>
            <w:webHidden/>
          </w:rPr>
        </w:r>
        <w:r w:rsidR="00632604">
          <w:rPr>
            <w:noProof/>
            <w:webHidden/>
          </w:rPr>
          <w:fldChar w:fldCharType="separate"/>
        </w:r>
        <w:r w:rsidR="00632604">
          <w:rPr>
            <w:noProof/>
            <w:webHidden/>
          </w:rPr>
          <w:t>7</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01" w:history="1">
        <w:r w:rsidR="00632604" w:rsidRPr="00B62C58">
          <w:rPr>
            <w:rStyle w:val="Lienhypertexte"/>
            <w:noProof/>
          </w:rPr>
          <w:t>2.7.</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Structure et base de données</w:t>
        </w:r>
        <w:r w:rsidR="00632604">
          <w:rPr>
            <w:noProof/>
            <w:webHidden/>
          </w:rPr>
          <w:tab/>
        </w:r>
        <w:r w:rsidR="00632604">
          <w:rPr>
            <w:noProof/>
            <w:webHidden/>
          </w:rPr>
          <w:fldChar w:fldCharType="begin"/>
        </w:r>
        <w:r w:rsidR="00632604">
          <w:rPr>
            <w:noProof/>
            <w:webHidden/>
          </w:rPr>
          <w:instrText xml:space="preserve"> PAGEREF _Toc472454401 \h </w:instrText>
        </w:r>
        <w:r w:rsidR="00632604">
          <w:rPr>
            <w:noProof/>
            <w:webHidden/>
          </w:rPr>
        </w:r>
        <w:r w:rsidR="00632604">
          <w:rPr>
            <w:noProof/>
            <w:webHidden/>
          </w:rPr>
          <w:fldChar w:fldCharType="separate"/>
        </w:r>
        <w:r w:rsidR="00632604">
          <w:rPr>
            <w:noProof/>
            <w:webHidden/>
          </w:rPr>
          <w:t>7</w:t>
        </w:r>
        <w:r w:rsidR="00632604">
          <w:rPr>
            <w:noProof/>
            <w:webHidden/>
          </w:rPr>
          <w:fldChar w:fldCharType="end"/>
        </w:r>
      </w:hyperlink>
    </w:p>
    <w:p w:rsidR="00632604" w:rsidRDefault="004E3F4C">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454402" w:history="1">
        <w:r w:rsidR="00632604" w:rsidRPr="00B62C58">
          <w:rPr>
            <w:rStyle w:val="Lienhypertexte"/>
            <w:noProof/>
          </w:rPr>
          <w:t>3.</w:t>
        </w:r>
        <w:r w:rsidR="00632604">
          <w:rPr>
            <w:rFonts w:asciiTheme="minorHAnsi" w:eastAsiaTheme="minorEastAsia" w:hAnsiTheme="minorHAnsi"/>
            <w:b w:val="0"/>
            <w:caps w:val="0"/>
            <w:noProof/>
            <w:color w:val="auto"/>
            <w:sz w:val="22"/>
            <w:szCs w:val="22"/>
            <w:lang w:eastAsia="fr-CH"/>
          </w:rPr>
          <w:tab/>
        </w:r>
        <w:r w:rsidR="00632604" w:rsidRPr="00B62C58">
          <w:rPr>
            <w:rStyle w:val="Lienhypertexte"/>
            <w:noProof/>
          </w:rPr>
          <w:t>Analyse des besoins</w:t>
        </w:r>
        <w:r w:rsidR="00632604">
          <w:rPr>
            <w:noProof/>
            <w:webHidden/>
          </w:rPr>
          <w:tab/>
        </w:r>
        <w:r w:rsidR="00632604">
          <w:rPr>
            <w:noProof/>
            <w:webHidden/>
          </w:rPr>
          <w:fldChar w:fldCharType="begin"/>
        </w:r>
        <w:r w:rsidR="00632604">
          <w:rPr>
            <w:noProof/>
            <w:webHidden/>
          </w:rPr>
          <w:instrText xml:space="preserve"> PAGEREF _Toc472454402 \h </w:instrText>
        </w:r>
        <w:r w:rsidR="00632604">
          <w:rPr>
            <w:noProof/>
            <w:webHidden/>
          </w:rPr>
        </w:r>
        <w:r w:rsidR="00632604">
          <w:rPr>
            <w:noProof/>
            <w:webHidden/>
          </w:rPr>
          <w:fldChar w:fldCharType="separate"/>
        </w:r>
        <w:r w:rsidR="00632604">
          <w:rPr>
            <w:noProof/>
            <w:webHidden/>
          </w:rPr>
          <w:t>7</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03" w:history="1">
        <w:r w:rsidR="00632604" w:rsidRPr="00B62C58">
          <w:rPr>
            <w:rStyle w:val="Lienhypertexte"/>
            <w:noProof/>
          </w:rPr>
          <w:t>3.1.</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Définition des contraintes sur les données</w:t>
        </w:r>
        <w:r w:rsidR="00632604">
          <w:rPr>
            <w:noProof/>
            <w:webHidden/>
          </w:rPr>
          <w:tab/>
        </w:r>
        <w:r w:rsidR="00632604">
          <w:rPr>
            <w:noProof/>
            <w:webHidden/>
          </w:rPr>
          <w:fldChar w:fldCharType="begin"/>
        </w:r>
        <w:r w:rsidR="00632604">
          <w:rPr>
            <w:noProof/>
            <w:webHidden/>
          </w:rPr>
          <w:instrText xml:space="preserve"> PAGEREF _Toc472454403 \h </w:instrText>
        </w:r>
        <w:r w:rsidR="00632604">
          <w:rPr>
            <w:noProof/>
            <w:webHidden/>
          </w:rPr>
        </w:r>
        <w:r w:rsidR="00632604">
          <w:rPr>
            <w:noProof/>
            <w:webHidden/>
          </w:rPr>
          <w:fldChar w:fldCharType="separate"/>
        </w:r>
        <w:r w:rsidR="00632604">
          <w:rPr>
            <w:noProof/>
            <w:webHidden/>
          </w:rPr>
          <w:t>7</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04" w:history="1">
        <w:r w:rsidR="00632604" w:rsidRPr="00B62C58">
          <w:rPr>
            <w:rStyle w:val="Lienhypertexte"/>
            <w:noProof/>
          </w:rPr>
          <w:t>3.2.</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Importation/transformation automatique des données</w:t>
        </w:r>
        <w:r w:rsidR="00632604">
          <w:rPr>
            <w:noProof/>
            <w:webHidden/>
          </w:rPr>
          <w:tab/>
        </w:r>
        <w:r w:rsidR="00632604">
          <w:rPr>
            <w:noProof/>
            <w:webHidden/>
          </w:rPr>
          <w:fldChar w:fldCharType="begin"/>
        </w:r>
        <w:r w:rsidR="00632604">
          <w:rPr>
            <w:noProof/>
            <w:webHidden/>
          </w:rPr>
          <w:instrText xml:space="preserve"> PAGEREF _Toc472454404 \h </w:instrText>
        </w:r>
        <w:r w:rsidR="00632604">
          <w:rPr>
            <w:noProof/>
            <w:webHidden/>
          </w:rPr>
        </w:r>
        <w:r w:rsidR="00632604">
          <w:rPr>
            <w:noProof/>
            <w:webHidden/>
          </w:rPr>
          <w:fldChar w:fldCharType="separate"/>
        </w:r>
        <w:r w:rsidR="00632604">
          <w:rPr>
            <w:noProof/>
            <w:webHidden/>
          </w:rPr>
          <w:t>8</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05" w:history="1">
        <w:r w:rsidR="00632604" w:rsidRPr="00B62C58">
          <w:rPr>
            <w:rStyle w:val="Lienhypertexte"/>
            <w:noProof/>
          </w:rPr>
          <w:t>3.3.</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Gestion des erreurs</w:t>
        </w:r>
        <w:r w:rsidR="00632604">
          <w:rPr>
            <w:noProof/>
            <w:webHidden/>
          </w:rPr>
          <w:tab/>
        </w:r>
        <w:r w:rsidR="00632604">
          <w:rPr>
            <w:noProof/>
            <w:webHidden/>
          </w:rPr>
          <w:fldChar w:fldCharType="begin"/>
        </w:r>
        <w:r w:rsidR="00632604">
          <w:rPr>
            <w:noProof/>
            <w:webHidden/>
          </w:rPr>
          <w:instrText xml:space="preserve"> PAGEREF _Toc472454405 \h </w:instrText>
        </w:r>
        <w:r w:rsidR="00632604">
          <w:rPr>
            <w:noProof/>
            <w:webHidden/>
          </w:rPr>
        </w:r>
        <w:r w:rsidR="00632604">
          <w:rPr>
            <w:noProof/>
            <w:webHidden/>
          </w:rPr>
          <w:fldChar w:fldCharType="separate"/>
        </w:r>
        <w:r w:rsidR="00632604">
          <w:rPr>
            <w:noProof/>
            <w:webHidden/>
          </w:rPr>
          <w:t>8</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06" w:history="1">
        <w:r w:rsidR="00632604" w:rsidRPr="00B62C58">
          <w:rPr>
            <w:rStyle w:val="Lienhypertexte"/>
            <w:noProof/>
          </w:rPr>
          <w:t>3.4.</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Structure de stockage unique</w:t>
        </w:r>
        <w:r w:rsidR="00632604">
          <w:rPr>
            <w:noProof/>
            <w:webHidden/>
          </w:rPr>
          <w:tab/>
        </w:r>
        <w:r w:rsidR="00632604">
          <w:rPr>
            <w:noProof/>
            <w:webHidden/>
          </w:rPr>
          <w:fldChar w:fldCharType="begin"/>
        </w:r>
        <w:r w:rsidR="00632604">
          <w:rPr>
            <w:noProof/>
            <w:webHidden/>
          </w:rPr>
          <w:instrText xml:space="preserve"> PAGEREF _Toc472454406 \h </w:instrText>
        </w:r>
        <w:r w:rsidR="00632604">
          <w:rPr>
            <w:noProof/>
            <w:webHidden/>
          </w:rPr>
        </w:r>
        <w:r w:rsidR="00632604">
          <w:rPr>
            <w:noProof/>
            <w:webHidden/>
          </w:rPr>
          <w:fldChar w:fldCharType="separate"/>
        </w:r>
        <w:r w:rsidR="00632604">
          <w:rPr>
            <w:noProof/>
            <w:webHidden/>
          </w:rPr>
          <w:t>8</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07" w:history="1">
        <w:r w:rsidR="00632604" w:rsidRPr="00B62C58">
          <w:rPr>
            <w:rStyle w:val="Lienhypertexte"/>
            <w:noProof/>
          </w:rPr>
          <w:t>3.5.</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Indicateurs</w:t>
        </w:r>
        <w:r w:rsidR="00632604">
          <w:rPr>
            <w:noProof/>
            <w:webHidden/>
          </w:rPr>
          <w:tab/>
        </w:r>
        <w:r w:rsidR="00632604">
          <w:rPr>
            <w:noProof/>
            <w:webHidden/>
          </w:rPr>
          <w:fldChar w:fldCharType="begin"/>
        </w:r>
        <w:r w:rsidR="00632604">
          <w:rPr>
            <w:noProof/>
            <w:webHidden/>
          </w:rPr>
          <w:instrText xml:space="preserve"> PAGEREF _Toc472454407 \h </w:instrText>
        </w:r>
        <w:r w:rsidR="00632604">
          <w:rPr>
            <w:noProof/>
            <w:webHidden/>
          </w:rPr>
        </w:r>
        <w:r w:rsidR="00632604">
          <w:rPr>
            <w:noProof/>
            <w:webHidden/>
          </w:rPr>
          <w:fldChar w:fldCharType="separate"/>
        </w:r>
        <w:r w:rsidR="00632604">
          <w:rPr>
            <w:noProof/>
            <w:webHidden/>
          </w:rPr>
          <w:t>8</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08" w:history="1">
        <w:r w:rsidR="00632604" w:rsidRPr="00B62C58">
          <w:rPr>
            <w:rStyle w:val="Lienhypertexte"/>
            <w:noProof/>
          </w:rPr>
          <w:t>3.6.</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Mise en place de hiérarchies</w:t>
        </w:r>
        <w:r w:rsidR="00632604">
          <w:rPr>
            <w:noProof/>
            <w:webHidden/>
          </w:rPr>
          <w:tab/>
        </w:r>
        <w:r w:rsidR="00632604">
          <w:rPr>
            <w:noProof/>
            <w:webHidden/>
          </w:rPr>
          <w:fldChar w:fldCharType="begin"/>
        </w:r>
        <w:r w:rsidR="00632604">
          <w:rPr>
            <w:noProof/>
            <w:webHidden/>
          </w:rPr>
          <w:instrText xml:space="preserve"> PAGEREF _Toc472454408 \h </w:instrText>
        </w:r>
        <w:r w:rsidR="00632604">
          <w:rPr>
            <w:noProof/>
            <w:webHidden/>
          </w:rPr>
        </w:r>
        <w:r w:rsidR="00632604">
          <w:rPr>
            <w:noProof/>
            <w:webHidden/>
          </w:rPr>
          <w:fldChar w:fldCharType="separate"/>
        </w:r>
        <w:r w:rsidR="00632604">
          <w:rPr>
            <w:noProof/>
            <w:webHidden/>
          </w:rPr>
          <w:t>9</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09" w:history="1">
        <w:r w:rsidR="00632604" w:rsidRPr="00B62C58">
          <w:rPr>
            <w:rStyle w:val="Lienhypertexte"/>
            <w:noProof/>
          </w:rPr>
          <w:t>3.7.</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Contrôle</w:t>
        </w:r>
        <w:r w:rsidR="00632604">
          <w:rPr>
            <w:noProof/>
            <w:webHidden/>
          </w:rPr>
          <w:tab/>
        </w:r>
        <w:r w:rsidR="00632604">
          <w:rPr>
            <w:noProof/>
            <w:webHidden/>
          </w:rPr>
          <w:fldChar w:fldCharType="begin"/>
        </w:r>
        <w:r w:rsidR="00632604">
          <w:rPr>
            <w:noProof/>
            <w:webHidden/>
          </w:rPr>
          <w:instrText xml:space="preserve"> PAGEREF _Toc472454409 \h </w:instrText>
        </w:r>
        <w:r w:rsidR="00632604">
          <w:rPr>
            <w:noProof/>
            <w:webHidden/>
          </w:rPr>
        </w:r>
        <w:r w:rsidR="00632604">
          <w:rPr>
            <w:noProof/>
            <w:webHidden/>
          </w:rPr>
          <w:fldChar w:fldCharType="separate"/>
        </w:r>
        <w:r w:rsidR="00632604">
          <w:rPr>
            <w:noProof/>
            <w:webHidden/>
          </w:rPr>
          <w:t>9</w:t>
        </w:r>
        <w:r w:rsidR="00632604">
          <w:rPr>
            <w:noProof/>
            <w:webHidden/>
          </w:rPr>
          <w:fldChar w:fldCharType="end"/>
        </w:r>
      </w:hyperlink>
    </w:p>
    <w:p w:rsidR="00632604" w:rsidRDefault="004E3F4C">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454410" w:history="1">
        <w:r w:rsidR="00632604" w:rsidRPr="00B62C58">
          <w:rPr>
            <w:rStyle w:val="Lienhypertexte"/>
            <w:noProof/>
          </w:rPr>
          <w:t>4.</w:t>
        </w:r>
        <w:r w:rsidR="00632604">
          <w:rPr>
            <w:rFonts w:asciiTheme="minorHAnsi" w:eastAsiaTheme="minorEastAsia" w:hAnsiTheme="minorHAnsi"/>
            <w:b w:val="0"/>
            <w:caps w:val="0"/>
            <w:noProof/>
            <w:color w:val="auto"/>
            <w:sz w:val="22"/>
            <w:szCs w:val="22"/>
            <w:lang w:eastAsia="fr-CH"/>
          </w:rPr>
          <w:tab/>
        </w:r>
        <w:r w:rsidR="00632604" w:rsidRPr="00B62C58">
          <w:rPr>
            <w:rStyle w:val="Lienhypertexte"/>
            <w:noProof/>
          </w:rPr>
          <w:t>Cahier des charges</w:t>
        </w:r>
        <w:r w:rsidR="00632604">
          <w:rPr>
            <w:noProof/>
            <w:webHidden/>
          </w:rPr>
          <w:tab/>
        </w:r>
        <w:r w:rsidR="00632604">
          <w:rPr>
            <w:noProof/>
            <w:webHidden/>
          </w:rPr>
          <w:fldChar w:fldCharType="begin"/>
        </w:r>
        <w:r w:rsidR="00632604">
          <w:rPr>
            <w:noProof/>
            <w:webHidden/>
          </w:rPr>
          <w:instrText xml:space="preserve"> PAGEREF _Toc472454410 \h </w:instrText>
        </w:r>
        <w:r w:rsidR="00632604">
          <w:rPr>
            <w:noProof/>
            <w:webHidden/>
          </w:rPr>
        </w:r>
        <w:r w:rsidR="00632604">
          <w:rPr>
            <w:noProof/>
            <w:webHidden/>
          </w:rPr>
          <w:fldChar w:fldCharType="separate"/>
        </w:r>
        <w:r w:rsidR="00632604">
          <w:rPr>
            <w:noProof/>
            <w:webHidden/>
          </w:rPr>
          <w:t>9</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11" w:history="1">
        <w:r w:rsidR="00632604" w:rsidRPr="00B62C58">
          <w:rPr>
            <w:rStyle w:val="Lienhypertexte"/>
            <w:noProof/>
          </w:rPr>
          <w:t>4.1.</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Analyse des données</w:t>
        </w:r>
        <w:r w:rsidR="00632604">
          <w:rPr>
            <w:noProof/>
            <w:webHidden/>
          </w:rPr>
          <w:tab/>
        </w:r>
        <w:r w:rsidR="00632604">
          <w:rPr>
            <w:noProof/>
            <w:webHidden/>
          </w:rPr>
          <w:fldChar w:fldCharType="begin"/>
        </w:r>
        <w:r w:rsidR="00632604">
          <w:rPr>
            <w:noProof/>
            <w:webHidden/>
          </w:rPr>
          <w:instrText xml:space="preserve"> PAGEREF _Toc472454411 \h </w:instrText>
        </w:r>
        <w:r w:rsidR="00632604">
          <w:rPr>
            <w:noProof/>
            <w:webHidden/>
          </w:rPr>
        </w:r>
        <w:r w:rsidR="00632604">
          <w:rPr>
            <w:noProof/>
            <w:webHidden/>
          </w:rPr>
          <w:fldChar w:fldCharType="separate"/>
        </w:r>
        <w:r w:rsidR="00632604">
          <w:rPr>
            <w:noProof/>
            <w:webHidden/>
          </w:rPr>
          <w:t>10</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12" w:history="1">
        <w:r w:rsidR="00632604" w:rsidRPr="00B62C58">
          <w:rPr>
            <w:rStyle w:val="Lienhypertexte"/>
            <w:noProof/>
          </w:rPr>
          <w:t>4.2.</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Réalisation d’un modèle en étoile</w:t>
        </w:r>
        <w:r w:rsidR="00632604">
          <w:rPr>
            <w:noProof/>
            <w:webHidden/>
          </w:rPr>
          <w:tab/>
        </w:r>
        <w:r w:rsidR="00632604">
          <w:rPr>
            <w:noProof/>
            <w:webHidden/>
          </w:rPr>
          <w:fldChar w:fldCharType="begin"/>
        </w:r>
        <w:r w:rsidR="00632604">
          <w:rPr>
            <w:noProof/>
            <w:webHidden/>
          </w:rPr>
          <w:instrText xml:space="preserve"> PAGEREF _Toc472454412 \h </w:instrText>
        </w:r>
        <w:r w:rsidR="00632604">
          <w:rPr>
            <w:noProof/>
            <w:webHidden/>
          </w:rPr>
        </w:r>
        <w:r w:rsidR="00632604">
          <w:rPr>
            <w:noProof/>
            <w:webHidden/>
          </w:rPr>
          <w:fldChar w:fldCharType="separate"/>
        </w:r>
        <w:r w:rsidR="00632604">
          <w:rPr>
            <w:noProof/>
            <w:webHidden/>
          </w:rPr>
          <w:t>10</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13" w:history="1">
        <w:r w:rsidR="00632604" w:rsidRPr="00B62C58">
          <w:rPr>
            <w:rStyle w:val="Lienhypertexte"/>
            <w:noProof/>
          </w:rPr>
          <w:t>4.3.</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Définition des hiérarchies</w:t>
        </w:r>
        <w:r w:rsidR="00632604">
          <w:rPr>
            <w:noProof/>
            <w:webHidden/>
          </w:rPr>
          <w:tab/>
        </w:r>
        <w:r w:rsidR="00632604">
          <w:rPr>
            <w:noProof/>
            <w:webHidden/>
          </w:rPr>
          <w:fldChar w:fldCharType="begin"/>
        </w:r>
        <w:r w:rsidR="00632604">
          <w:rPr>
            <w:noProof/>
            <w:webHidden/>
          </w:rPr>
          <w:instrText xml:space="preserve"> PAGEREF _Toc472454413 \h </w:instrText>
        </w:r>
        <w:r w:rsidR="00632604">
          <w:rPr>
            <w:noProof/>
            <w:webHidden/>
          </w:rPr>
        </w:r>
        <w:r w:rsidR="00632604">
          <w:rPr>
            <w:noProof/>
            <w:webHidden/>
          </w:rPr>
          <w:fldChar w:fldCharType="separate"/>
        </w:r>
        <w:r w:rsidR="00632604">
          <w:rPr>
            <w:noProof/>
            <w:webHidden/>
          </w:rPr>
          <w:t>10</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14" w:history="1">
        <w:r w:rsidR="00632604" w:rsidRPr="00B62C58">
          <w:rPr>
            <w:rStyle w:val="Lienhypertexte"/>
            <w:noProof/>
          </w:rPr>
          <w:t>4.4.</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Installation et mise en place des outils nécessaires pour le projet</w:t>
        </w:r>
        <w:r w:rsidR="00632604">
          <w:rPr>
            <w:noProof/>
            <w:webHidden/>
          </w:rPr>
          <w:tab/>
        </w:r>
        <w:r w:rsidR="00632604">
          <w:rPr>
            <w:noProof/>
            <w:webHidden/>
          </w:rPr>
          <w:fldChar w:fldCharType="begin"/>
        </w:r>
        <w:r w:rsidR="00632604">
          <w:rPr>
            <w:noProof/>
            <w:webHidden/>
          </w:rPr>
          <w:instrText xml:space="preserve"> PAGEREF _Toc472454414 \h </w:instrText>
        </w:r>
        <w:r w:rsidR="00632604">
          <w:rPr>
            <w:noProof/>
            <w:webHidden/>
          </w:rPr>
        </w:r>
        <w:r w:rsidR="00632604">
          <w:rPr>
            <w:noProof/>
            <w:webHidden/>
          </w:rPr>
          <w:fldChar w:fldCharType="separate"/>
        </w:r>
        <w:r w:rsidR="00632604">
          <w:rPr>
            <w:noProof/>
            <w:webHidden/>
          </w:rPr>
          <w:t>10</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15" w:history="1">
        <w:r w:rsidR="00632604" w:rsidRPr="00B62C58">
          <w:rPr>
            <w:rStyle w:val="Lienhypertexte"/>
            <w:noProof/>
          </w:rPr>
          <w:t>4.5.</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Création des bases de données et tables</w:t>
        </w:r>
        <w:r w:rsidR="00632604">
          <w:rPr>
            <w:noProof/>
            <w:webHidden/>
          </w:rPr>
          <w:tab/>
        </w:r>
        <w:r w:rsidR="00632604">
          <w:rPr>
            <w:noProof/>
            <w:webHidden/>
          </w:rPr>
          <w:fldChar w:fldCharType="begin"/>
        </w:r>
        <w:r w:rsidR="00632604">
          <w:rPr>
            <w:noProof/>
            <w:webHidden/>
          </w:rPr>
          <w:instrText xml:space="preserve"> PAGEREF _Toc472454415 \h </w:instrText>
        </w:r>
        <w:r w:rsidR="00632604">
          <w:rPr>
            <w:noProof/>
            <w:webHidden/>
          </w:rPr>
        </w:r>
        <w:r w:rsidR="00632604">
          <w:rPr>
            <w:noProof/>
            <w:webHidden/>
          </w:rPr>
          <w:fldChar w:fldCharType="separate"/>
        </w:r>
        <w:r w:rsidR="00632604">
          <w:rPr>
            <w:noProof/>
            <w:webHidden/>
          </w:rPr>
          <w:t>10</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16" w:history="1">
        <w:r w:rsidR="00632604" w:rsidRPr="00B62C58">
          <w:rPr>
            <w:rStyle w:val="Lienhypertexte"/>
            <w:noProof/>
          </w:rPr>
          <w:t>4.6.</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Importation des données « brutes » dans la Staging Area</w:t>
        </w:r>
        <w:r w:rsidR="00632604">
          <w:rPr>
            <w:noProof/>
            <w:webHidden/>
          </w:rPr>
          <w:tab/>
        </w:r>
        <w:r w:rsidR="00632604">
          <w:rPr>
            <w:noProof/>
            <w:webHidden/>
          </w:rPr>
          <w:fldChar w:fldCharType="begin"/>
        </w:r>
        <w:r w:rsidR="00632604">
          <w:rPr>
            <w:noProof/>
            <w:webHidden/>
          </w:rPr>
          <w:instrText xml:space="preserve"> PAGEREF _Toc472454416 \h </w:instrText>
        </w:r>
        <w:r w:rsidR="00632604">
          <w:rPr>
            <w:noProof/>
            <w:webHidden/>
          </w:rPr>
        </w:r>
        <w:r w:rsidR="00632604">
          <w:rPr>
            <w:noProof/>
            <w:webHidden/>
          </w:rPr>
          <w:fldChar w:fldCharType="separate"/>
        </w:r>
        <w:r w:rsidR="00632604">
          <w:rPr>
            <w:noProof/>
            <w:webHidden/>
          </w:rPr>
          <w:t>10</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17" w:history="1">
        <w:r w:rsidR="00632604" w:rsidRPr="00B62C58">
          <w:rPr>
            <w:rStyle w:val="Lienhypertexte"/>
            <w:noProof/>
          </w:rPr>
          <w:t>4.7.</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Création du Master Data</w:t>
        </w:r>
        <w:r w:rsidR="00632604">
          <w:rPr>
            <w:noProof/>
            <w:webHidden/>
          </w:rPr>
          <w:tab/>
        </w:r>
        <w:r w:rsidR="00632604">
          <w:rPr>
            <w:noProof/>
            <w:webHidden/>
          </w:rPr>
          <w:fldChar w:fldCharType="begin"/>
        </w:r>
        <w:r w:rsidR="00632604">
          <w:rPr>
            <w:noProof/>
            <w:webHidden/>
          </w:rPr>
          <w:instrText xml:space="preserve"> PAGEREF _Toc472454417 \h </w:instrText>
        </w:r>
        <w:r w:rsidR="00632604">
          <w:rPr>
            <w:noProof/>
            <w:webHidden/>
          </w:rPr>
        </w:r>
        <w:r w:rsidR="00632604">
          <w:rPr>
            <w:noProof/>
            <w:webHidden/>
          </w:rPr>
          <w:fldChar w:fldCharType="separate"/>
        </w:r>
        <w:r w:rsidR="00632604">
          <w:rPr>
            <w:noProof/>
            <w:webHidden/>
          </w:rPr>
          <w:t>10</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18" w:history="1">
        <w:r w:rsidR="00632604" w:rsidRPr="00B62C58">
          <w:rPr>
            <w:rStyle w:val="Lienhypertexte"/>
            <w:noProof/>
          </w:rPr>
          <w:t>4.8.</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Création du processus de chargement des dimensions et tables de faits</w:t>
        </w:r>
        <w:r w:rsidR="00632604">
          <w:rPr>
            <w:noProof/>
            <w:webHidden/>
          </w:rPr>
          <w:tab/>
        </w:r>
        <w:r w:rsidR="00632604">
          <w:rPr>
            <w:noProof/>
            <w:webHidden/>
          </w:rPr>
          <w:fldChar w:fldCharType="begin"/>
        </w:r>
        <w:r w:rsidR="00632604">
          <w:rPr>
            <w:noProof/>
            <w:webHidden/>
          </w:rPr>
          <w:instrText xml:space="preserve"> PAGEREF _Toc472454418 \h </w:instrText>
        </w:r>
        <w:r w:rsidR="00632604">
          <w:rPr>
            <w:noProof/>
            <w:webHidden/>
          </w:rPr>
        </w:r>
        <w:r w:rsidR="00632604">
          <w:rPr>
            <w:noProof/>
            <w:webHidden/>
          </w:rPr>
          <w:fldChar w:fldCharType="separate"/>
        </w:r>
        <w:r w:rsidR="00632604">
          <w:rPr>
            <w:noProof/>
            <w:webHidden/>
          </w:rPr>
          <w:t>11</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19" w:history="1">
        <w:r w:rsidR="00632604" w:rsidRPr="00B62C58">
          <w:rPr>
            <w:rStyle w:val="Lienhypertexte"/>
            <w:noProof/>
          </w:rPr>
          <w:t>4.9.</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Création et mise en place du système d’audit</w:t>
        </w:r>
        <w:r w:rsidR="00632604">
          <w:rPr>
            <w:noProof/>
            <w:webHidden/>
          </w:rPr>
          <w:tab/>
        </w:r>
        <w:r w:rsidR="00632604">
          <w:rPr>
            <w:noProof/>
            <w:webHidden/>
          </w:rPr>
          <w:fldChar w:fldCharType="begin"/>
        </w:r>
        <w:r w:rsidR="00632604">
          <w:rPr>
            <w:noProof/>
            <w:webHidden/>
          </w:rPr>
          <w:instrText xml:space="preserve"> PAGEREF _Toc472454419 \h </w:instrText>
        </w:r>
        <w:r w:rsidR="00632604">
          <w:rPr>
            <w:noProof/>
            <w:webHidden/>
          </w:rPr>
        </w:r>
        <w:r w:rsidR="00632604">
          <w:rPr>
            <w:noProof/>
            <w:webHidden/>
          </w:rPr>
          <w:fldChar w:fldCharType="separate"/>
        </w:r>
        <w:r w:rsidR="00632604">
          <w:rPr>
            <w:noProof/>
            <w:webHidden/>
          </w:rPr>
          <w:t>11</w:t>
        </w:r>
        <w:r w:rsidR="00632604">
          <w:rPr>
            <w:noProof/>
            <w:webHidden/>
          </w:rPr>
          <w:fldChar w:fldCharType="end"/>
        </w:r>
      </w:hyperlink>
    </w:p>
    <w:p w:rsidR="00632604" w:rsidRDefault="004E3F4C">
      <w:pPr>
        <w:pStyle w:val="TM2"/>
        <w:tabs>
          <w:tab w:val="left" w:pos="1320"/>
          <w:tab w:val="right" w:leader="dot" w:pos="9062"/>
        </w:tabs>
        <w:rPr>
          <w:rFonts w:asciiTheme="minorHAnsi" w:eastAsiaTheme="minorEastAsia" w:hAnsiTheme="minorHAnsi"/>
          <w:b w:val="0"/>
          <w:smallCaps w:val="0"/>
          <w:noProof/>
          <w:color w:val="auto"/>
          <w:sz w:val="22"/>
          <w:szCs w:val="22"/>
          <w:lang w:eastAsia="fr-CH"/>
        </w:rPr>
      </w:pPr>
      <w:hyperlink w:anchor="_Toc472454420" w:history="1">
        <w:r w:rsidR="00632604" w:rsidRPr="00B62C58">
          <w:rPr>
            <w:rStyle w:val="Lienhypertexte"/>
            <w:noProof/>
          </w:rPr>
          <w:t>4.10.</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Chargement des données dans les dimensions</w:t>
        </w:r>
        <w:r w:rsidR="00632604">
          <w:rPr>
            <w:noProof/>
            <w:webHidden/>
          </w:rPr>
          <w:tab/>
        </w:r>
        <w:r w:rsidR="00632604">
          <w:rPr>
            <w:noProof/>
            <w:webHidden/>
          </w:rPr>
          <w:fldChar w:fldCharType="begin"/>
        </w:r>
        <w:r w:rsidR="00632604">
          <w:rPr>
            <w:noProof/>
            <w:webHidden/>
          </w:rPr>
          <w:instrText xml:space="preserve"> PAGEREF _Toc472454420 \h </w:instrText>
        </w:r>
        <w:r w:rsidR="00632604">
          <w:rPr>
            <w:noProof/>
            <w:webHidden/>
          </w:rPr>
        </w:r>
        <w:r w:rsidR="00632604">
          <w:rPr>
            <w:noProof/>
            <w:webHidden/>
          </w:rPr>
          <w:fldChar w:fldCharType="separate"/>
        </w:r>
        <w:r w:rsidR="00632604">
          <w:rPr>
            <w:noProof/>
            <w:webHidden/>
          </w:rPr>
          <w:t>11</w:t>
        </w:r>
        <w:r w:rsidR="00632604">
          <w:rPr>
            <w:noProof/>
            <w:webHidden/>
          </w:rPr>
          <w:fldChar w:fldCharType="end"/>
        </w:r>
      </w:hyperlink>
    </w:p>
    <w:p w:rsidR="00632604" w:rsidRDefault="004E3F4C">
      <w:pPr>
        <w:pStyle w:val="TM2"/>
        <w:tabs>
          <w:tab w:val="left" w:pos="1320"/>
          <w:tab w:val="right" w:leader="dot" w:pos="9062"/>
        </w:tabs>
        <w:rPr>
          <w:rFonts w:asciiTheme="minorHAnsi" w:eastAsiaTheme="minorEastAsia" w:hAnsiTheme="minorHAnsi"/>
          <w:b w:val="0"/>
          <w:smallCaps w:val="0"/>
          <w:noProof/>
          <w:color w:val="auto"/>
          <w:sz w:val="22"/>
          <w:szCs w:val="22"/>
          <w:lang w:eastAsia="fr-CH"/>
        </w:rPr>
      </w:pPr>
      <w:hyperlink w:anchor="_Toc472454421" w:history="1">
        <w:r w:rsidR="00632604" w:rsidRPr="00B62C58">
          <w:rPr>
            <w:rStyle w:val="Lienhypertexte"/>
            <w:noProof/>
          </w:rPr>
          <w:t>4.11.</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Chargement des données dans les tables de faits</w:t>
        </w:r>
        <w:r w:rsidR="00632604">
          <w:rPr>
            <w:noProof/>
            <w:webHidden/>
          </w:rPr>
          <w:tab/>
        </w:r>
        <w:r w:rsidR="00632604">
          <w:rPr>
            <w:noProof/>
            <w:webHidden/>
          </w:rPr>
          <w:fldChar w:fldCharType="begin"/>
        </w:r>
        <w:r w:rsidR="00632604">
          <w:rPr>
            <w:noProof/>
            <w:webHidden/>
          </w:rPr>
          <w:instrText xml:space="preserve"> PAGEREF _Toc472454421 \h </w:instrText>
        </w:r>
        <w:r w:rsidR="00632604">
          <w:rPr>
            <w:noProof/>
            <w:webHidden/>
          </w:rPr>
        </w:r>
        <w:r w:rsidR="00632604">
          <w:rPr>
            <w:noProof/>
            <w:webHidden/>
          </w:rPr>
          <w:fldChar w:fldCharType="separate"/>
        </w:r>
        <w:r w:rsidR="00632604">
          <w:rPr>
            <w:noProof/>
            <w:webHidden/>
          </w:rPr>
          <w:t>11</w:t>
        </w:r>
        <w:r w:rsidR="00632604">
          <w:rPr>
            <w:noProof/>
            <w:webHidden/>
          </w:rPr>
          <w:fldChar w:fldCharType="end"/>
        </w:r>
      </w:hyperlink>
    </w:p>
    <w:p w:rsidR="00632604" w:rsidRDefault="004E3F4C">
      <w:pPr>
        <w:pStyle w:val="TM2"/>
        <w:tabs>
          <w:tab w:val="left" w:pos="1320"/>
          <w:tab w:val="right" w:leader="dot" w:pos="9062"/>
        </w:tabs>
        <w:rPr>
          <w:rFonts w:asciiTheme="minorHAnsi" w:eastAsiaTheme="minorEastAsia" w:hAnsiTheme="minorHAnsi"/>
          <w:b w:val="0"/>
          <w:smallCaps w:val="0"/>
          <w:noProof/>
          <w:color w:val="auto"/>
          <w:sz w:val="22"/>
          <w:szCs w:val="22"/>
          <w:lang w:eastAsia="fr-CH"/>
        </w:rPr>
      </w:pPr>
      <w:hyperlink w:anchor="_Toc472454422" w:history="1">
        <w:r w:rsidR="00632604" w:rsidRPr="00B62C58">
          <w:rPr>
            <w:rStyle w:val="Lienhypertexte"/>
            <w:noProof/>
          </w:rPr>
          <w:t>4.12.</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Génération d’un cube OLAP</w:t>
        </w:r>
        <w:r w:rsidR="00632604">
          <w:rPr>
            <w:noProof/>
            <w:webHidden/>
          </w:rPr>
          <w:tab/>
        </w:r>
        <w:r w:rsidR="00632604">
          <w:rPr>
            <w:noProof/>
            <w:webHidden/>
          </w:rPr>
          <w:fldChar w:fldCharType="begin"/>
        </w:r>
        <w:r w:rsidR="00632604">
          <w:rPr>
            <w:noProof/>
            <w:webHidden/>
          </w:rPr>
          <w:instrText xml:space="preserve"> PAGEREF _Toc472454422 \h </w:instrText>
        </w:r>
        <w:r w:rsidR="00632604">
          <w:rPr>
            <w:noProof/>
            <w:webHidden/>
          </w:rPr>
        </w:r>
        <w:r w:rsidR="00632604">
          <w:rPr>
            <w:noProof/>
            <w:webHidden/>
          </w:rPr>
          <w:fldChar w:fldCharType="separate"/>
        </w:r>
        <w:r w:rsidR="00632604">
          <w:rPr>
            <w:noProof/>
            <w:webHidden/>
          </w:rPr>
          <w:t>11</w:t>
        </w:r>
        <w:r w:rsidR="00632604">
          <w:rPr>
            <w:noProof/>
            <w:webHidden/>
          </w:rPr>
          <w:fldChar w:fldCharType="end"/>
        </w:r>
      </w:hyperlink>
    </w:p>
    <w:p w:rsidR="00632604" w:rsidRDefault="004E3F4C">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454423" w:history="1">
        <w:r w:rsidR="00632604" w:rsidRPr="00B62C58">
          <w:rPr>
            <w:rStyle w:val="Lienhypertexte"/>
            <w:noProof/>
          </w:rPr>
          <w:t>5.</w:t>
        </w:r>
        <w:r w:rsidR="00632604">
          <w:rPr>
            <w:rFonts w:asciiTheme="minorHAnsi" w:eastAsiaTheme="minorEastAsia" w:hAnsiTheme="minorHAnsi"/>
            <w:b w:val="0"/>
            <w:caps w:val="0"/>
            <w:noProof/>
            <w:color w:val="auto"/>
            <w:sz w:val="22"/>
            <w:szCs w:val="22"/>
            <w:lang w:eastAsia="fr-CH"/>
          </w:rPr>
          <w:tab/>
        </w:r>
        <w:r w:rsidR="00632604" w:rsidRPr="00B62C58">
          <w:rPr>
            <w:rStyle w:val="Lienhypertexte"/>
            <w:noProof/>
          </w:rPr>
          <w:t>Modèle dimensionnel en étoile</w:t>
        </w:r>
        <w:r w:rsidR="00632604">
          <w:rPr>
            <w:noProof/>
            <w:webHidden/>
          </w:rPr>
          <w:tab/>
        </w:r>
        <w:r w:rsidR="00632604">
          <w:rPr>
            <w:noProof/>
            <w:webHidden/>
          </w:rPr>
          <w:fldChar w:fldCharType="begin"/>
        </w:r>
        <w:r w:rsidR="00632604">
          <w:rPr>
            <w:noProof/>
            <w:webHidden/>
          </w:rPr>
          <w:instrText xml:space="preserve"> PAGEREF _Toc472454423 \h </w:instrText>
        </w:r>
        <w:r w:rsidR="00632604">
          <w:rPr>
            <w:noProof/>
            <w:webHidden/>
          </w:rPr>
        </w:r>
        <w:r w:rsidR="00632604">
          <w:rPr>
            <w:noProof/>
            <w:webHidden/>
          </w:rPr>
          <w:fldChar w:fldCharType="separate"/>
        </w:r>
        <w:r w:rsidR="00632604">
          <w:rPr>
            <w:noProof/>
            <w:webHidden/>
          </w:rPr>
          <w:t>12</w:t>
        </w:r>
        <w:r w:rsidR="00632604">
          <w:rPr>
            <w:noProof/>
            <w:webHidden/>
          </w:rPr>
          <w:fldChar w:fldCharType="end"/>
        </w:r>
      </w:hyperlink>
    </w:p>
    <w:p w:rsidR="00632604" w:rsidRDefault="004E3F4C">
      <w:pPr>
        <w:pStyle w:val="TM2"/>
        <w:tabs>
          <w:tab w:val="right" w:leader="dot" w:pos="9062"/>
        </w:tabs>
        <w:rPr>
          <w:rFonts w:asciiTheme="minorHAnsi" w:eastAsiaTheme="minorEastAsia" w:hAnsiTheme="minorHAnsi"/>
          <w:b w:val="0"/>
          <w:smallCaps w:val="0"/>
          <w:noProof/>
          <w:color w:val="auto"/>
          <w:sz w:val="22"/>
          <w:szCs w:val="22"/>
          <w:lang w:eastAsia="fr-CH"/>
        </w:rPr>
      </w:pPr>
      <w:hyperlink w:anchor="_Toc472454424" w:history="1">
        <w:r w:rsidR="00632604" w:rsidRPr="00B62C58">
          <w:rPr>
            <w:rStyle w:val="Lienhypertexte"/>
            <w:noProof/>
          </w:rPr>
          <w:t>Explications des choix</w:t>
        </w:r>
        <w:r w:rsidR="00632604">
          <w:rPr>
            <w:noProof/>
            <w:webHidden/>
          </w:rPr>
          <w:tab/>
        </w:r>
        <w:r w:rsidR="00632604">
          <w:rPr>
            <w:noProof/>
            <w:webHidden/>
          </w:rPr>
          <w:fldChar w:fldCharType="begin"/>
        </w:r>
        <w:r w:rsidR="00632604">
          <w:rPr>
            <w:noProof/>
            <w:webHidden/>
          </w:rPr>
          <w:instrText xml:space="preserve"> PAGEREF _Toc472454424 \h </w:instrText>
        </w:r>
        <w:r w:rsidR="00632604">
          <w:rPr>
            <w:noProof/>
            <w:webHidden/>
          </w:rPr>
        </w:r>
        <w:r w:rsidR="00632604">
          <w:rPr>
            <w:noProof/>
            <w:webHidden/>
          </w:rPr>
          <w:fldChar w:fldCharType="separate"/>
        </w:r>
        <w:r w:rsidR="00632604">
          <w:rPr>
            <w:noProof/>
            <w:webHidden/>
          </w:rPr>
          <w:t>12</w:t>
        </w:r>
        <w:r w:rsidR="00632604">
          <w:rPr>
            <w:noProof/>
            <w:webHidden/>
          </w:rPr>
          <w:fldChar w:fldCharType="end"/>
        </w:r>
      </w:hyperlink>
    </w:p>
    <w:p w:rsidR="00632604" w:rsidRDefault="004E3F4C">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454425" w:history="1">
        <w:r w:rsidR="00632604" w:rsidRPr="00B62C58">
          <w:rPr>
            <w:rStyle w:val="Lienhypertexte"/>
            <w:noProof/>
          </w:rPr>
          <w:t>5.1.1.</w:t>
        </w:r>
        <w:r w:rsidR="00632604">
          <w:rPr>
            <w:rFonts w:asciiTheme="minorHAnsi" w:eastAsiaTheme="minorEastAsia" w:hAnsiTheme="minorHAnsi"/>
            <w:b w:val="0"/>
            <w:noProof/>
            <w:color w:val="auto"/>
            <w:sz w:val="22"/>
            <w:szCs w:val="22"/>
            <w:lang w:eastAsia="fr-CH"/>
          </w:rPr>
          <w:tab/>
        </w:r>
        <w:r w:rsidR="00632604" w:rsidRPr="00B62C58">
          <w:rPr>
            <w:rStyle w:val="Lienhypertexte"/>
            <w:noProof/>
          </w:rPr>
          <w:t>Tables de faits</w:t>
        </w:r>
        <w:r w:rsidR="00632604">
          <w:rPr>
            <w:noProof/>
            <w:webHidden/>
          </w:rPr>
          <w:tab/>
        </w:r>
        <w:r w:rsidR="00632604">
          <w:rPr>
            <w:noProof/>
            <w:webHidden/>
          </w:rPr>
          <w:fldChar w:fldCharType="begin"/>
        </w:r>
        <w:r w:rsidR="00632604">
          <w:rPr>
            <w:noProof/>
            <w:webHidden/>
          </w:rPr>
          <w:instrText xml:space="preserve"> PAGEREF _Toc472454425 \h </w:instrText>
        </w:r>
        <w:r w:rsidR="00632604">
          <w:rPr>
            <w:noProof/>
            <w:webHidden/>
          </w:rPr>
        </w:r>
        <w:r w:rsidR="00632604">
          <w:rPr>
            <w:noProof/>
            <w:webHidden/>
          </w:rPr>
          <w:fldChar w:fldCharType="separate"/>
        </w:r>
        <w:r w:rsidR="00632604">
          <w:rPr>
            <w:noProof/>
            <w:webHidden/>
          </w:rPr>
          <w:t>12</w:t>
        </w:r>
        <w:r w:rsidR="00632604">
          <w:rPr>
            <w:noProof/>
            <w:webHidden/>
          </w:rPr>
          <w:fldChar w:fldCharType="end"/>
        </w:r>
      </w:hyperlink>
    </w:p>
    <w:p w:rsidR="00632604" w:rsidRDefault="004E3F4C">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454426" w:history="1">
        <w:r w:rsidR="00632604" w:rsidRPr="00B62C58">
          <w:rPr>
            <w:rStyle w:val="Lienhypertexte"/>
            <w:noProof/>
          </w:rPr>
          <w:t>5.1.2.</w:t>
        </w:r>
        <w:r w:rsidR="00632604">
          <w:rPr>
            <w:rFonts w:asciiTheme="minorHAnsi" w:eastAsiaTheme="minorEastAsia" w:hAnsiTheme="minorHAnsi"/>
            <w:b w:val="0"/>
            <w:noProof/>
            <w:color w:val="auto"/>
            <w:sz w:val="22"/>
            <w:szCs w:val="22"/>
            <w:lang w:eastAsia="fr-CH"/>
          </w:rPr>
          <w:tab/>
        </w:r>
        <w:r w:rsidR="00632604" w:rsidRPr="00B62C58">
          <w:rPr>
            <w:rStyle w:val="Lienhypertexte"/>
            <w:noProof/>
          </w:rPr>
          <w:t>Mini dimension Commande</w:t>
        </w:r>
        <w:r w:rsidR="00632604">
          <w:rPr>
            <w:noProof/>
            <w:webHidden/>
          </w:rPr>
          <w:tab/>
        </w:r>
        <w:r w:rsidR="00632604">
          <w:rPr>
            <w:noProof/>
            <w:webHidden/>
          </w:rPr>
          <w:fldChar w:fldCharType="begin"/>
        </w:r>
        <w:r w:rsidR="00632604">
          <w:rPr>
            <w:noProof/>
            <w:webHidden/>
          </w:rPr>
          <w:instrText xml:space="preserve"> PAGEREF _Toc472454426 \h </w:instrText>
        </w:r>
        <w:r w:rsidR="00632604">
          <w:rPr>
            <w:noProof/>
            <w:webHidden/>
          </w:rPr>
        </w:r>
        <w:r w:rsidR="00632604">
          <w:rPr>
            <w:noProof/>
            <w:webHidden/>
          </w:rPr>
          <w:fldChar w:fldCharType="separate"/>
        </w:r>
        <w:r w:rsidR="00632604">
          <w:rPr>
            <w:noProof/>
            <w:webHidden/>
          </w:rPr>
          <w:t>13</w:t>
        </w:r>
        <w:r w:rsidR="00632604">
          <w:rPr>
            <w:noProof/>
            <w:webHidden/>
          </w:rPr>
          <w:fldChar w:fldCharType="end"/>
        </w:r>
      </w:hyperlink>
    </w:p>
    <w:p w:rsidR="00632604" w:rsidRDefault="004E3F4C">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454427" w:history="1">
        <w:r w:rsidR="00632604" w:rsidRPr="00B62C58">
          <w:rPr>
            <w:rStyle w:val="Lienhypertexte"/>
            <w:noProof/>
          </w:rPr>
          <w:t>5.1.3.</w:t>
        </w:r>
        <w:r w:rsidR="00632604">
          <w:rPr>
            <w:rFonts w:asciiTheme="minorHAnsi" w:eastAsiaTheme="minorEastAsia" w:hAnsiTheme="minorHAnsi"/>
            <w:b w:val="0"/>
            <w:noProof/>
            <w:color w:val="auto"/>
            <w:sz w:val="22"/>
            <w:szCs w:val="22"/>
            <w:lang w:eastAsia="fr-CH"/>
          </w:rPr>
          <w:tab/>
        </w:r>
        <w:r w:rsidR="00632604" w:rsidRPr="00B62C58">
          <w:rPr>
            <w:rStyle w:val="Lienhypertexte"/>
            <w:noProof/>
          </w:rPr>
          <w:t>Dimension Temps : Liaisons multiples</w:t>
        </w:r>
        <w:r w:rsidR="00632604">
          <w:rPr>
            <w:noProof/>
            <w:webHidden/>
          </w:rPr>
          <w:tab/>
        </w:r>
        <w:r w:rsidR="00632604">
          <w:rPr>
            <w:noProof/>
            <w:webHidden/>
          </w:rPr>
          <w:fldChar w:fldCharType="begin"/>
        </w:r>
        <w:r w:rsidR="00632604">
          <w:rPr>
            <w:noProof/>
            <w:webHidden/>
          </w:rPr>
          <w:instrText xml:space="preserve"> PAGEREF _Toc472454427 \h </w:instrText>
        </w:r>
        <w:r w:rsidR="00632604">
          <w:rPr>
            <w:noProof/>
            <w:webHidden/>
          </w:rPr>
        </w:r>
        <w:r w:rsidR="00632604">
          <w:rPr>
            <w:noProof/>
            <w:webHidden/>
          </w:rPr>
          <w:fldChar w:fldCharType="separate"/>
        </w:r>
        <w:r w:rsidR="00632604">
          <w:rPr>
            <w:noProof/>
            <w:webHidden/>
          </w:rPr>
          <w:t>13</w:t>
        </w:r>
        <w:r w:rsidR="00632604">
          <w:rPr>
            <w:noProof/>
            <w:webHidden/>
          </w:rPr>
          <w:fldChar w:fldCharType="end"/>
        </w:r>
      </w:hyperlink>
    </w:p>
    <w:p w:rsidR="00632604" w:rsidRDefault="004E3F4C">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454428" w:history="1">
        <w:r w:rsidR="00632604" w:rsidRPr="00B62C58">
          <w:rPr>
            <w:rStyle w:val="Lienhypertexte"/>
            <w:noProof/>
          </w:rPr>
          <w:t>5.1.4.</w:t>
        </w:r>
        <w:r w:rsidR="00632604">
          <w:rPr>
            <w:rFonts w:asciiTheme="minorHAnsi" w:eastAsiaTheme="minorEastAsia" w:hAnsiTheme="minorHAnsi"/>
            <w:b w:val="0"/>
            <w:noProof/>
            <w:color w:val="auto"/>
            <w:sz w:val="22"/>
            <w:szCs w:val="22"/>
            <w:lang w:eastAsia="fr-CH"/>
          </w:rPr>
          <w:tab/>
        </w:r>
        <w:r w:rsidR="00632604" w:rsidRPr="00B62C58">
          <w:rPr>
            <w:rStyle w:val="Lienhypertexte"/>
            <w:noProof/>
          </w:rPr>
          <w:t>Dimensions Client et Geographie : flocon</w:t>
        </w:r>
        <w:r w:rsidR="00632604">
          <w:rPr>
            <w:noProof/>
            <w:webHidden/>
          </w:rPr>
          <w:tab/>
        </w:r>
        <w:r w:rsidR="00632604">
          <w:rPr>
            <w:noProof/>
            <w:webHidden/>
          </w:rPr>
          <w:fldChar w:fldCharType="begin"/>
        </w:r>
        <w:r w:rsidR="00632604">
          <w:rPr>
            <w:noProof/>
            <w:webHidden/>
          </w:rPr>
          <w:instrText xml:space="preserve"> PAGEREF _Toc472454428 \h </w:instrText>
        </w:r>
        <w:r w:rsidR="00632604">
          <w:rPr>
            <w:noProof/>
            <w:webHidden/>
          </w:rPr>
        </w:r>
        <w:r w:rsidR="00632604">
          <w:rPr>
            <w:noProof/>
            <w:webHidden/>
          </w:rPr>
          <w:fldChar w:fldCharType="separate"/>
        </w:r>
        <w:r w:rsidR="00632604">
          <w:rPr>
            <w:noProof/>
            <w:webHidden/>
          </w:rPr>
          <w:t>13</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29" w:history="1">
        <w:r w:rsidR="00632604" w:rsidRPr="00B62C58">
          <w:rPr>
            <w:rStyle w:val="Lienhypertexte"/>
            <w:noProof/>
          </w:rPr>
          <w:t>5.2.</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Hiérarchies</w:t>
        </w:r>
        <w:r w:rsidR="00632604">
          <w:rPr>
            <w:noProof/>
            <w:webHidden/>
          </w:rPr>
          <w:tab/>
        </w:r>
        <w:r w:rsidR="00632604">
          <w:rPr>
            <w:noProof/>
            <w:webHidden/>
          </w:rPr>
          <w:fldChar w:fldCharType="begin"/>
        </w:r>
        <w:r w:rsidR="00632604">
          <w:rPr>
            <w:noProof/>
            <w:webHidden/>
          </w:rPr>
          <w:instrText xml:space="preserve"> PAGEREF _Toc472454429 \h </w:instrText>
        </w:r>
        <w:r w:rsidR="00632604">
          <w:rPr>
            <w:noProof/>
            <w:webHidden/>
          </w:rPr>
        </w:r>
        <w:r w:rsidR="00632604">
          <w:rPr>
            <w:noProof/>
            <w:webHidden/>
          </w:rPr>
          <w:fldChar w:fldCharType="separate"/>
        </w:r>
        <w:r w:rsidR="00632604">
          <w:rPr>
            <w:noProof/>
            <w:webHidden/>
          </w:rPr>
          <w:t>14</w:t>
        </w:r>
        <w:r w:rsidR="00632604">
          <w:rPr>
            <w:noProof/>
            <w:webHidden/>
          </w:rPr>
          <w:fldChar w:fldCharType="end"/>
        </w:r>
      </w:hyperlink>
    </w:p>
    <w:p w:rsidR="00632604" w:rsidRDefault="004E3F4C">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454430" w:history="1">
        <w:r w:rsidR="00632604" w:rsidRPr="00B62C58">
          <w:rPr>
            <w:rStyle w:val="Lienhypertexte"/>
            <w:noProof/>
          </w:rPr>
          <w:t>5.2.1.</w:t>
        </w:r>
        <w:r w:rsidR="00632604">
          <w:rPr>
            <w:rFonts w:asciiTheme="minorHAnsi" w:eastAsiaTheme="minorEastAsia" w:hAnsiTheme="minorHAnsi"/>
            <w:b w:val="0"/>
            <w:noProof/>
            <w:color w:val="auto"/>
            <w:sz w:val="22"/>
            <w:szCs w:val="22"/>
            <w:lang w:eastAsia="fr-CH"/>
          </w:rPr>
          <w:tab/>
        </w:r>
        <w:r w:rsidR="00632604" w:rsidRPr="00B62C58">
          <w:rPr>
            <w:rStyle w:val="Lienhypertexte"/>
            <w:noProof/>
          </w:rPr>
          <w:t>Hiérarchie du temps</w:t>
        </w:r>
        <w:r w:rsidR="00632604">
          <w:rPr>
            <w:noProof/>
            <w:webHidden/>
          </w:rPr>
          <w:tab/>
        </w:r>
        <w:r w:rsidR="00632604">
          <w:rPr>
            <w:noProof/>
            <w:webHidden/>
          </w:rPr>
          <w:fldChar w:fldCharType="begin"/>
        </w:r>
        <w:r w:rsidR="00632604">
          <w:rPr>
            <w:noProof/>
            <w:webHidden/>
          </w:rPr>
          <w:instrText xml:space="preserve"> PAGEREF _Toc472454430 \h </w:instrText>
        </w:r>
        <w:r w:rsidR="00632604">
          <w:rPr>
            <w:noProof/>
            <w:webHidden/>
          </w:rPr>
        </w:r>
        <w:r w:rsidR="00632604">
          <w:rPr>
            <w:noProof/>
            <w:webHidden/>
          </w:rPr>
          <w:fldChar w:fldCharType="separate"/>
        </w:r>
        <w:r w:rsidR="00632604">
          <w:rPr>
            <w:noProof/>
            <w:webHidden/>
          </w:rPr>
          <w:t>14</w:t>
        </w:r>
        <w:r w:rsidR="00632604">
          <w:rPr>
            <w:noProof/>
            <w:webHidden/>
          </w:rPr>
          <w:fldChar w:fldCharType="end"/>
        </w:r>
      </w:hyperlink>
    </w:p>
    <w:p w:rsidR="00632604" w:rsidRDefault="004E3F4C">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454431" w:history="1">
        <w:r w:rsidR="00632604" w:rsidRPr="00B62C58">
          <w:rPr>
            <w:rStyle w:val="Lienhypertexte"/>
            <w:noProof/>
          </w:rPr>
          <w:t>5.2.2.</w:t>
        </w:r>
        <w:r w:rsidR="00632604">
          <w:rPr>
            <w:rFonts w:asciiTheme="minorHAnsi" w:eastAsiaTheme="minorEastAsia" w:hAnsiTheme="minorHAnsi"/>
            <w:b w:val="0"/>
            <w:noProof/>
            <w:color w:val="auto"/>
            <w:sz w:val="22"/>
            <w:szCs w:val="22"/>
            <w:lang w:eastAsia="fr-CH"/>
          </w:rPr>
          <w:tab/>
        </w:r>
        <w:r w:rsidR="00632604" w:rsidRPr="00B62C58">
          <w:rPr>
            <w:rStyle w:val="Lienhypertexte"/>
            <w:noProof/>
          </w:rPr>
          <w:t>Hiérarchie des vendeurs</w:t>
        </w:r>
        <w:r w:rsidR="00632604">
          <w:rPr>
            <w:noProof/>
            <w:webHidden/>
          </w:rPr>
          <w:tab/>
        </w:r>
        <w:r w:rsidR="00632604">
          <w:rPr>
            <w:noProof/>
            <w:webHidden/>
          </w:rPr>
          <w:fldChar w:fldCharType="begin"/>
        </w:r>
        <w:r w:rsidR="00632604">
          <w:rPr>
            <w:noProof/>
            <w:webHidden/>
          </w:rPr>
          <w:instrText xml:space="preserve"> PAGEREF _Toc472454431 \h </w:instrText>
        </w:r>
        <w:r w:rsidR="00632604">
          <w:rPr>
            <w:noProof/>
            <w:webHidden/>
          </w:rPr>
        </w:r>
        <w:r w:rsidR="00632604">
          <w:rPr>
            <w:noProof/>
            <w:webHidden/>
          </w:rPr>
          <w:fldChar w:fldCharType="separate"/>
        </w:r>
        <w:r w:rsidR="00632604">
          <w:rPr>
            <w:noProof/>
            <w:webHidden/>
          </w:rPr>
          <w:t>14</w:t>
        </w:r>
        <w:r w:rsidR="00632604">
          <w:rPr>
            <w:noProof/>
            <w:webHidden/>
          </w:rPr>
          <w:fldChar w:fldCharType="end"/>
        </w:r>
      </w:hyperlink>
    </w:p>
    <w:p w:rsidR="00632604" w:rsidRDefault="004E3F4C">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454432" w:history="1">
        <w:r w:rsidR="00632604" w:rsidRPr="00B62C58">
          <w:rPr>
            <w:rStyle w:val="Lienhypertexte"/>
            <w:noProof/>
          </w:rPr>
          <w:t>5.2.3.</w:t>
        </w:r>
        <w:r w:rsidR="00632604">
          <w:rPr>
            <w:rFonts w:asciiTheme="minorHAnsi" w:eastAsiaTheme="minorEastAsia" w:hAnsiTheme="minorHAnsi"/>
            <w:b w:val="0"/>
            <w:noProof/>
            <w:color w:val="auto"/>
            <w:sz w:val="22"/>
            <w:szCs w:val="22"/>
            <w:lang w:eastAsia="fr-CH"/>
          </w:rPr>
          <w:tab/>
        </w:r>
        <w:r w:rsidR="00632604" w:rsidRPr="00B62C58">
          <w:rPr>
            <w:rStyle w:val="Lienhypertexte"/>
            <w:noProof/>
          </w:rPr>
          <w:t>Hiérarchie des produits</w:t>
        </w:r>
        <w:r w:rsidR="00632604">
          <w:rPr>
            <w:noProof/>
            <w:webHidden/>
          </w:rPr>
          <w:tab/>
        </w:r>
        <w:r w:rsidR="00632604">
          <w:rPr>
            <w:noProof/>
            <w:webHidden/>
          </w:rPr>
          <w:fldChar w:fldCharType="begin"/>
        </w:r>
        <w:r w:rsidR="00632604">
          <w:rPr>
            <w:noProof/>
            <w:webHidden/>
          </w:rPr>
          <w:instrText xml:space="preserve"> PAGEREF _Toc472454432 \h </w:instrText>
        </w:r>
        <w:r w:rsidR="00632604">
          <w:rPr>
            <w:noProof/>
            <w:webHidden/>
          </w:rPr>
        </w:r>
        <w:r w:rsidR="00632604">
          <w:rPr>
            <w:noProof/>
            <w:webHidden/>
          </w:rPr>
          <w:fldChar w:fldCharType="separate"/>
        </w:r>
        <w:r w:rsidR="00632604">
          <w:rPr>
            <w:noProof/>
            <w:webHidden/>
          </w:rPr>
          <w:t>15</w:t>
        </w:r>
        <w:r w:rsidR="00632604">
          <w:rPr>
            <w:noProof/>
            <w:webHidden/>
          </w:rPr>
          <w:fldChar w:fldCharType="end"/>
        </w:r>
      </w:hyperlink>
    </w:p>
    <w:p w:rsidR="00632604" w:rsidRDefault="004E3F4C">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454433" w:history="1">
        <w:r w:rsidR="00632604" w:rsidRPr="00B62C58">
          <w:rPr>
            <w:rStyle w:val="Lienhypertexte"/>
            <w:noProof/>
          </w:rPr>
          <w:t>5.2.4.</w:t>
        </w:r>
        <w:r w:rsidR="00632604">
          <w:rPr>
            <w:rFonts w:asciiTheme="minorHAnsi" w:eastAsiaTheme="minorEastAsia" w:hAnsiTheme="minorHAnsi"/>
            <w:b w:val="0"/>
            <w:noProof/>
            <w:color w:val="auto"/>
            <w:sz w:val="22"/>
            <w:szCs w:val="22"/>
            <w:lang w:eastAsia="fr-CH"/>
          </w:rPr>
          <w:tab/>
        </w:r>
        <w:r w:rsidR="00632604" w:rsidRPr="00B62C58">
          <w:rPr>
            <w:rStyle w:val="Lienhypertexte"/>
            <w:noProof/>
          </w:rPr>
          <w:t>Hiérarchie de la géographie</w:t>
        </w:r>
        <w:r w:rsidR="00632604">
          <w:rPr>
            <w:noProof/>
            <w:webHidden/>
          </w:rPr>
          <w:tab/>
        </w:r>
        <w:r w:rsidR="00632604">
          <w:rPr>
            <w:noProof/>
            <w:webHidden/>
          </w:rPr>
          <w:fldChar w:fldCharType="begin"/>
        </w:r>
        <w:r w:rsidR="00632604">
          <w:rPr>
            <w:noProof/>
            <w:webHidden/>
          </w:rPr>
          <w:instrText xml:space="preserve"> PAGEREF _Toc472454433 \h </w:instrText>
        </w:r>
        <w:r w:rsidR="00632604">
          <w:rPr>
            <w:noProof/>
            <w:webHidden/>
          </w:rPr>
        </w:r>
        <w:r w:rsidR="00632604">
          <w:rPr>
            <w:noProof/>
            <w:webHidden/>
          </w:rPr>
          <w:fldChar w:fldCharType="separate"/>
        </w:r>
        <w:r w:rsidR="00632604">
          <w:rPr>
            <w:noProof/>
            <w:webHidden/>
          </w:rPr>
          <w:t>15</w:t>
        </w:r>
        <w:r w:rsidR="00632604">
          <w:rPr>
            <w:noProof/>
            <w:webHidden/>
          </w:rPr>
          <w:fldChar w:fldCharType="end"/>
        </w:r>
      </w:hyperlink>
    </w:p>
    <w:p w:rsidR="00632604" w:rsidRDefault="004E3F4C">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454434" w:history="1">
        <w:r w:rsidR="00632604" w:rsidRPr="00B62C58">
          <w:rPr>
            <w:rStyle w:val="Lienhypertexte"/>
            <w:noProof/>
          </w:rPr>
          <w:t>6.</w:t>
        </w:r>
        <w:r w:rsidR="00632604">
          <w:rPr>
            <w:rFonts w:asciiTheme="minorHAnsi" w:eastAsiaTheme="minorEastAsia" w:hAnsiTheme="minorHAnsi"/>
            <w:b w:val="0"/>
            <w:caps w:val="0"/>
            <w:noProof/>
            <w:color w:val="auto"/>
            <w:sz w:val="22"/>
            <w:szCs w:val="22"/>
            <w:lang w:eastAsia="fr-CH"/>
          </w:rPr>
          <w:tab/>
        </w:r>
        <w:r w:rsidR="00632604" w:rsidRPr="00B62C58">
          <w:rPr>
            <w:rStyle w:val="Lienhypertexte"/>
            <w:noProof/>
          </w:rPr>
          <w:t>Données : importation/transormation</w:t>
        </w:r>
        <w:r w:rsidR="00632604">
          <w:rPr>
            <w:noProof/>
            <w:webHidden/>
          </w:rPr>
          <w:tab/>
        </w:r>
        <w:r w:rsidR="00632604">
          <w:rPr>
            <w:noProof/>
            <w:webHidden/>
          </w:rPr>
          <w:fldChar w:fldCharType="begin"/>
        </w:r>
        <w:r w:rsidR="00632604">
          <w:rPr>
            <w:noProof/>
            <w:webHidden/>
          </w:rPr>
          <w:instrText xml:space="preserve"> PAGEREF _Toc472454434 \h </w:instrText>
        </w:r>
        <w:r w:rsidR="00632604">
          <w:rPr>
            <w:noProof/>
            <w:webHidden/>
          </w:rPr>
        </w:r>
        <w:r w:rsidR="00632604">
          <w:rPr>
            <w:noProof/>
            <w:webHidden/>
          </w:rPr>
          <w:fldChar w:fldCharType="separate"/>
        </w:r>
        <w:r w:rsidR="00632604">
          <w:rPr>
            <w:noProof/>
            <w:webHidden/>
          </w:rPr>
          <w:t>15</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35" w:history="1">
        <w:r w:rsidR="00632604" w:rsidRPr="00B62C58">
          <w:rPr>
            <w:rStyle w:val="Lienhypertexte"/>
            <w:noProof/>
          </w:rPr>
          <w:t>6.1.</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Staging</w:t>
        </w:r>
        <w:r w:rsidR="00632604">
          <w:rPr>
            <w:noProof/>
            <w:webHidden/>
          </w:rPr>
          <w:tab/>
        </w:r>
        <w:r w:rsidR="00632604">
          <w:rPr>
            <w:noProof/>
            <w:webHidden/>
          </w:rPr>
          <w:fldChar w:fldCharType="begin"/>
        </w:r>
        <w:r w:rsidR="00632604">
          <w:rPr>
            <w:noProof/>
            <w:webHidden/>
          </w:rPr>
          <w:instrText xml:space="preserve"> PAGEREF _Toc472454435 \h </w:instrText>
        </w:r>
        <w:r w:rsidR="00632604">
          <w:rPr>
            <w:noProof/>
            <w:webHidden/>
          </w:rPr>
        </w:r>
        <w:r w:rsidR="00632604">
          <w:rPr>
            <w:noProof/>
            <w:webHidden/>
          </w:rPr>
          <w:fldChar w:fldCharType="separate"/>
        </w:r>
        <w:r w:rsidR="00632604">
          <w:rPr>
            <w:noProof/>
            <w:webHidden/>
          </w:rPr>
          <w:t>15</w:t>
        </w:r>
        <w:r w:rsidR="00632604">
          <w:rPr>
            <w:noProof/>
            <w:webHidden/>
          </w:rPr>
          <w:fldChar w:fldCharType="end"/>
        </w:r>
      </w:hyperlink>
    </w:p>
    <w:p w:rsidR="00632604" w:rsidRDefault="004E3F4C">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454436" w:history="1">
        <w:r w:rsidR="00632604" w:rsidRPr="00B62C58">
          <w:rPr>
            <w:rStyle w:val="Lienhypertexte"/>
            <w:noProof/>
          </w:rPr>
          <w:t>6.1.1.</w:t>
        </w:r>
        <w:r w:rsidR="00632604">
          <w:rPr>
            <w:rFonts w:asciiTheme="minorHAnsi" w:eastAsiaTheme="minorEastAsia" w:hAnsiTheme="minorHAnsi"/>
            <w:b w:val="0"/>
            <w:noProof/>
            <w:color w:val="auto"/>
            <w:sz w:val="22"/>
            <w:szCs w:val="22"/>
            <w:lang w:eastAsia="fr-CH"/>
          </w:rPr>
          <w:tab/>
        </w:r>
        <w:r w:rsidR="00632604" w:rsidRPr="00B62C58">
          <w:rPr>
            <w:rStyle w:val="Lienhypertexte"/>
            <w:noProof/>
          </w:rPr>
          <w:t>Types de données</w:t>
        </w:r>
        <w:r w:rsidR="00632604">
          <w:rPr>
            <w:noProof/>
            <w:webHidden/>
          </w:rPr>
          <w:tab/>
        </w:r>
        <w:r w:rsidR="00632604">
          <w:rPr>
            <w:noProof/>
            <w:webHidden/>
          </w:rPr>
          <w:fldChar w:fldCharType="begin"/>
        </w:r>
        <w:r w:rsidR="00632604">
          <w:rPr>
            <w:noProof/>
            <w:webHidden/>
          </w:rPr>
          <w:instrText xml:space="preserve"> PAGEREF _Toc472454436 \h </w:instrText>
        </w:r>
        <w:r w:rsidR="00632604">
          <w:rPr>
            <w:noProof/>
            <w:webHidden/>
          </w:rPr>
        </w:r>
        <w:r w:rsidR="00632604">
          <w:rPr>
            <w:noProof/>
            <w:webHidden/>
          </w:rPr>
          <w:fldChar w:fldCharType="separate"/>
        </w:r>
        <w:r w:rsidR="00632604">
          <w:rPr>
            <w:noProof/>
            <w:webHidden/>
          </w:rPr>
          <w:t>16</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37" w:history="1">
        <w:r w:rsidR="00632604" w:rsidRPr="00B62C58">
          <w:rPr>
            <w:rStyle w:val="Lienhypertexte"/>
            <w:noProof/>
          </w:rPr>
          <w:t>6.2.</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Data Warehouse</w:t>
        </w:r>
        <w:r w:rsidR="00632604">
          <w:rPr>
            <w:noProof/>
            <w:webHidden/>
          </w:rPr>
          <w:tab/>
        </w:r>
        <w:r w:rsidR="00632604">
          <w:rPr>
            <w:noProof/>
            <w:webHidden/>
          </w:rPr>
          <w:fldChar w:fldCharType="begin"/>
        </w:r>
        <w:r w:rsidR="00632604">
          <w:rPr>
            <w:noProof/>
            <w:webHidden/>
          </w:rPr>
          <w:instrText xml:space="preserve"> PAGEREF _Toc472454437 \h </w:instrText>
        </w:r>
        <w:r w:rsidR="00632604">
          <w:rPr>
            <w:noProof/>
            <w:webHidden/>
          </w:rPr>
        </w:r>
        <w:r w:rsidR="00632604">
          <w:rPr>
            <w:noProof/>
            <w:webHidden/>
          </w:rPr>
          <w:fldChar w:fldCharType="separate"/>
        </w:r>
        <w:r w:rsidR="00632604">
          <w:rPr>
            <w:noProof/>
            <w:webHidden/>
          </w:rPr>
          <w:t>16</w:t>
        </w:r>
        <w:r w:rsidR="00632604">
          <w:rPr>
            <w:noProof/>
            <w:webHidden/>
          </w:rPr>
          <w:fldChar w:fldCharType="end"/>
        </w:r>
      </w:hyperlink>
    </w:p>
    <w:p w:rsidR="00632604" w:rsidRDefault="004E3F4C">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454438" w:history="1">
        <w:r w:rsidR="00632604" w:rsidRPr="00B62C58">
          <w:rPr>
            <w:rStyle w:val="Lienhypertexte"/>
            <w:noProof/>
          </w:rPr>
          <w:t>6.2.1.</w:t>
        </w:r>
        <w:r w:rsidR="00632604">
          <w:rPr>
            <w:rFonts w:asciiTheme="minorHAnsi" w:eastAsiaTheme="minorEastAsia" w:hAnsiTheme="minorHAnsi"/>
            <w:b w:val="0"/>
            <w:noProof/>
            <w:color w:val="auto"/>
            <w:sz w:val="22"/>
            <w:szCs w:val="22"/>
            <w:lang w:eastAsia="fr-CH"/>
          </w:rPr>
          <w:tab/>
        </w:r>
        <w:r w:rsidR="00632604" w:rsidRPr="00B62C58">
          <w:rPr>
            <w:rStyle w:val="Lienhypertexte"/>
            <w:noProof/>
          </w:rPr>
          <w:t>Master data</w:t>
        </w:r>
        <w:r w:rsidR="00632604">
          <w:rPr>
            <w:noProof/>
            <w:webHidden/>
          </w:rPr>
          <w:tab/>
        </w:r>
        <w:r w:rsidR="00632604">
          <w:rPr>
            <w:noProof/>
            <w:webHidden/>
          </w:rPr>
          <w:fldChar w:fldCharType="begin"/>
        </w:r>
        <w:r w:rsidR="00632604">
          <w:rPr>
            <w:noProof/>
            <w:webHidden/>
          </w:rPr>
          <w:instrText xml:space="preserve"> PAGEREF _Toc472454438 \h </w:instrText>
        </w:r>
        <w:r w:rsidR="00632604">
          <w:rPr>
            <w:noProof/>
            <w:webHidden/>
          </w:rPr>
        </w:r>
        <w:r w:rsidR="00632604">
          <w:rPr>
            <w:noProof/>
            <w:webHidden/>
          </w:rPr>
          <w:fldChar w:fldCharType="separate"/>
        </w:r>
        <w:r w:rsidR="00632604">
          <w:rPr>
            <w:noProof/>
            <w:webHidden/>
          </w:rPr>
          <w:t>16</w:t>
        </w:r>
        <w:r w:rsidR="00632604">
          <w:rPr>
            <w:noProof/>
            <w:webHidden/>
          </w:rPr>
          <w:fldChar w:fldCharType="end"/>
        </w:r>
      </w:hyperlink>
    </w:p>
    <w:p w:rsidR="00632604" w:rsidRDefault="004E3F4C">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454439" w:history="1">
        <w:r w:rsidR="00632604" w:rsidRPr="00B62C58">
          <w:rPr>
            <w:rStyle w:val="Lienhypertexte"/>
            <w:noProof/>
          </w:rPr>
          <w:t>6.2.2.</w:t>
        </w:r>
        <w:r w:rsidR="00632604">
          <w:rPr>
            <w:rFonts w:asciiTheme="minorHAnsi" w:eastAsiaTheme="minorEastAsia" w:hAnsiTheme="minorHAnsi"/>
            <w:b w:val="0"/>
            <w:noProof/>
            <w:color w:val="auto"/>
            <w:sz w:val="22"/>
            <w:szCs w:val="22"/>
            <w:lang w:eastAsia="fr-CH"/>
          </w:rPr>
          <w:tab/>
        </w:r>
        <w:r w:rsidR="00632604" w:rsidRPr="00B62C58">
          <w:rPr>
            <w:rStyle w:val="Lienhypertexte"/>
            <w:noProof/>
          </w:rPr>
          <w:t>Qualité des données</w:t>
        </w:r>
        <w:r w:rsidR="00632604">
          <w:rPr>
            <w:noProof/>
            <w:webHidden/>
          </w:rPr>
          <w:tab/>
        </w:r>
        <w:r w:rsidR="00632604">
          <w:rPr>
            <w:noProof/>
            <w:webHidden/>
          </w:rPr>
          <w:fldChar w:fldCharType="begin"/>
        </w:r>
        <w:r w:rsidR="00632604">
          <w:rPr>
            <w:noProof/>
            <w:webHidden/>
          </w:rPr>
          <w:instrText xml:space="preserve"> PAGEREF _Toc472454439 \h </w:instrText>
        </w:r>
        <w:r w:rsidR="00632604">
          <w:rPr>
            <w:noProof/>
            <w:webHidden/>
          </w:rPr>
        </w:r>
        <w:r w:rsidR="00632604">
          <w:rPr>
            <w:noProof/>
            <w:webHidden/>
          </w:rPr>
          <w:fldChar w:fldCharType="separate"/>
        </w:r>
        <w:r w:rsidR="00632604">
          <w:rPr>
            <w:noProof/>
            <w:webHidden/>
          </w:rPr>
          <w:t>16</w:t>
        </w:r>
        <w:r w:rsidR="00632604">
          <w:rPr>
            <w:noProof/>
            <w:webHidden/>
          </w:rPr>
          <w:fldChar w:fldCharType="end"/>
        </w:r>
      </w:hyperlink>
    </w:p>
    <w:p w:rsidR="00632604" w:rsidRDefault="004E3F4C">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454440" w:history="1">
        <w:r w:rsidR="00632604" w:rsidRPr="00B62C58">
          <w:rPr>
            <w:rStyle w:val="Lienhypertexte"/>
            <w:noProof/>
          </w:rPr>
          <w:t>6.2.3.</w:t>
        </w:r>
        <w:r w:rsidR="00632604">
          <w:rPr>
            <w:rFonts w:asciiTheme="minorHAnsi" w:eastAsiaTheme="minorEastAsia" w:hAnsiTheme="minorHAnsi"/>
            <w:b w:val="0"/>
            <w:noProof/>
            <w:color w:val="auto"/>
            <w:sz w:val="22"/>
            <w:szCs w:val="22"/>
            <w:lang w:eastAsia="fr-CH"/>
          </w:rPr>
          <w:tab/>
        </w:r>
        <w:r w:rsidR="00632604" w:rsidRPr="00B62C58">
          <w:rPr>
            <w:rStyle w:val="Lienhypertexte"/>
            <w:noProof/>
          </w:rPr>
          <w:t>Audit</w:t>
        </w:r>
        <w:r w:rsidR="00632604">
          <w:rPr>
            <w:noProof/>
            <w:webHidden/>
          </w:rPr>
          <w:tab/>
        </w:r>
        <w:r w:rsidR="00632604">
          <w:rPr>
            <w:noProof/>
            <w:webHidden/>
          </w:rPr>
          <w:fldChar w:fldCharType="begin"/>
        </w:r>
        <w:r w:rsidR="00632604">
          <w:rPr>
            <w:noProof/>
            <w:webHidden/>
          </w:rPr>
          <w:instrText xml:space="preserve"> PAGEREF _Toc472454440 \h </w:instrText>
        </w:r>
        <w:r w:rsidR="00632604">
          <w:rPr>
            <w:noProof/>
            <w:webHidden/>
          </w:rPr>
        </w:r>
        <w:r w:rsidR="00632604">
          <w:rPr>
            <w:noProof/>
            <w:webHidden/>
          </w:rPr>
          <w:fldChar w:fldCharType="separate"/>
        </w:r>
        <w:r w:rsidR="00632604">
          <w:rPr>
            <w:noProof/>
            <w:webHidden/>
          </w:rPr>
          <w:t>16</w:t>
        </w:r>
        <w:r w:rsidR="00632604">
          <w:rPr>
            <w:noProof/>
            <w:webHidden/>
          </w:rPr>
          <w:fldChar w:fldCharType="end"/>
        </w:r>
      </w:hyperlink>
    </w:p>
    <w:p w:rsidR="00632604" w:rsidRDefault="004E3F4C">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454441" w:history="1">
        <w:r w:rsidR="00632604" w:rsidRPr="00B62C58">
          <w:rPr>
            <w:rStyle w:val="Lienhypertexte"/>
            <w:noProof/>
          </w:rPr>
          <w:t>6.2.4.</w:t>
        </w:r>
        <w:r w:rsidR="00632604">
          <w:rPr>
            <w:rFonts w:asciiTheme="minorHAnsi" w:eastAsiaTheme="minorEastAsia" w:hAnsiTheme="minorHAnsi"/>
            <w:b w:val="0"/>
            <w:noProof/>
            <w:color w:val="auto"/>
            <w:sz w:val="22"/>
            <w:szCs w:val="22"/>
            <w:lang w:eastAsia="fr-CH"/>
          </w:rPr>
          <w:tab/>
        </w:r>
        <w:r w:rsidR="00632604" w:rsidRPr="00B62C58">
          <w:rPr>
            <w:rStyle w:val="Lienhypertexte"/>
            <w:noProof/>
          </w:rPr>
          <w:t>Importation des prix</w:t>
        </w:r>
        <w:r w:rsidR="00632604">
          <w:rPr>
            <w:noProof/>
            <w:webHidden/>
          </w:rPr>
          <w:tab/>
        </w:r>
        <w:r w:rsidR="00632604">
          <w:rPr>
            <w:noProof/>
            <w:webHidden/>
          </w:rPr>
          <w:fldChar w:fldCharType="begin"/>
        </w:r>
        <w:r w:rsidR="00632604">
          <w:rPr>
            <w:noProof/>
            <w:webHidden/>
          </w:rPr>
          <w:instrText xml:space="preserve"> PAGEREF _Toc472454441 \h </w:instrText>
        </w:r>
        <w:r w:rsidR="00632604">
          <w:rPr>
            <w:noProof/>
            <w:webHidden/>
          </w:rPr>
        </w:r>
        <w:r w:rsidR="00632604">
          <w:rPr>
            <w:noProof/>
            <w:webHidden/>
          </w:rPr>
          <w:fldChar w:fldCharType="separate"/>
        </w:r>
        <w:r w:rsidR="00632604">
          <w:rPr>
            <w:noProof/>
            <w:webHidden/>
          </w:rPr>
          <w:t>17</w:t>
        </w:r>
        <w:r w:rsidR="00632604">
          <w:rPr>
            <w:noProof/>
            <w:webHidden/>
          </w:rPr>
          <w:fldChar w:fldCharType="end"/>
        </w:r>
      </w:hyperlink>
    </w:p>
    <w:p w:rsidR="00632604" w:rsidRDefault="004E3F4C">
      <w:pPr>
        <w:pStyle w:val="TM3"/>
        <w:tabs>
          <w:tab w:val="left" w:pos="1540"/>
          <w:tab w:val="right" w:leader="dot" w:pos="9062"/>
        </w:tabs>
        <w:rPr>
          <w:rFonts w:asciiTheme="minorHAnsi" w:eastAsiaTheme="minorEastAsia" w:hAnsiTheme="minorHAnsi"/>
          <w:b w:val="0"/>
          <w:noProof/>
          <w:color w:val="auto"/>
          <w:sz w:val="22"/>
          <w:szCs w:val="22"/>
          <w:lang w:eastAsia="fr-CH"/>
        </w:rPr>
      </w:pPr>
      <w:hyperlink w:anchor="_Toc472454442" w:history="1">
        <w:r w:rsidR="00632604" w:rsidRPr="00B62C58">
          <w:rPr>
            <w:rStyle w:val="Lienhypertexte"/>
            <w:noProof/>
          </w:rPr>
          <w:t>6.2.5.</w:t>
        </w:r>
        <w:r w:rsidR="00632604">
          <w:rPr>
            <w:rFonts w:asciiTheme="minorHAnsi" w:eastAsiaTheme="minorEastAsia" w:hAnsiTheme="minorHAnsi"/>
            <w:b w:val="0"/>
            <w:noProof/>
            <w:color w:val="auto"/>
            <w:sz w:val="22"/>
            <w:szCs w:val="22"/>
            <w:lang w:eastAsia="fr-CH"/>
          </w:rPr>
          <w:tab/>
        </w:r>
        <w:r w:rsidR="00632604" w:rsidRPr="00B62C58">
          <w:rPr>
            <w:rStyle w:val="Lienhypertexte"/>
            <w:noProof/>
          </w:rPr>
          <w:t>Problèmes rencontrés</w:t>
        </w:r>
        <w:r w:rsidR="00632604">
          <w:rPr>
            <w:noProof/>
            <w:webHidden/>
          </w:rPr>
          <w:tab/>
        </w:r>
        <w:r w:rsidR="00632604">
          <w:rPr>
            <w:noProof/>
            <w:webHidden/>
          </w:rPr>
          <w:fldChar w:fldCharType="begin"/>
        </w:r>
        <w:r w:rsidR="00632604">
          <w:rPr>
            <w:noProof/>
            <w:webHidden/>
          </w:rPr>
          <w:instrText xml:space="preserve"> PAGEREF _Toc472454442 \h </w:instrText>
        </w:r>
        <w:r w:rsidR="00632604">
          <w:rPr>
            <w:noProof/>
            <w:webHidden/>
          </w:rPr>
        </w:r>
        <w:r w:rsidR="00632604">
          <w:rPr>
            <w:noProof/>
            <w:webHidden/>
          </w:rPr>
          <w:fldChar w:fldCharType="separate"/>
        </w:r>
        <w:r w:rsidR="00632604">
          <w:rPr>
            <w:noProof/>
            <w:webHidden/>
          </w:rPr>
          <w:t>17</w:t>
        </w:r>
        <w:r w:rsidR="00632604">
          <w:rPr>
            <w:noProof/>
            <w:webHidden/>
          </w:rPr>
          <w:fldChar w:fldCharType="end"/>
        </w:r>
      </w:hyperlink>
    </w:p>
    <w:p w:rsidR="00632604" w:rsidRDefault="004E3F4C">
      <w:pPr>
        <w:pStyle w:val="TM2"/>
        <w:tabs>
          <w:tab w:val="left" w:pos="1100"/>
          <w:tab w:val="right" w:leader="dot" w:pos="9062"/>
        </w:tabs>
        <w:rPr>
          <w:rFonts w:asciiTheme="minorHAnsi" w:eastAsiaTheme="minorEastAsia" w:hAnsiTheme="minorHAnsi"/>
          <w:b w:val="0"/>
          <w:smallCaps w:val="0"/>
          <w:noProof/>
          <w:color w:val="auto"/>
          <w:sz w:val="22"/>
          <w:szCs w:val="22"/>
          <w:lang w:eastAsia="fr-CH"/>
        </w:rPr>
      </w:pPr>
      <w:hyperlink w:anchor="_Toc472454443" w:history="1">
        <w:r w:rsidR="00632604" w:rsidRPr="00B62C58">
          <w:rPr>
            <w:rStyle w:val="Lienhypertexte"/>
            <w:noProof/>
          </w:rPr>
          <w:t>6.3.</w:t>
        </w:r>
        <w:r w:rsidR="00632604">
          <w:rPr>
            <w:rFonts w:asciiTheme="minorHAnsi" w:eastAsiaTheme="minorEastAsia" w:hAnsiTheme="minorHAnsi"/>
            <w:b w:val="0"/>
            <w:smallCaps w:val="0"/>
            <w:noProof/>
            <w:color w:val="auto"/>
            <w:sz w:val="22"/>
            <w:szCs w:val="22"/>
            <w:lang w:eastAsia="fr-CH"/>
          </w:rPr>
          <w:tab/>
        </w:r>
        <w:r w:rsidR="00632604" w:rsidRPr="00B62C58">
          <w:rPr>
            <w:rStyle w:val="Lienhypertexte"/>
            <w:noProof/>
          </w:rPr>
          <w:t>Cube</w:t>
        </w:r>
        <w:r w:rsidR="00632604">
          <w:rPr>
            <w:noProof/>
            <w:webHidden/>
          </w:rPr>
          <w:tab/>
        </w:r>
        <w:r w:rsidR="00632604">
          <w:rPr>
            <w:noProof/>
            <w:webHidden/>
          </w:rPr>
          <w:fldChar w:fldCharType="begin"/>
        </w:r>
        <w:r w:rsidR="00632604">
          <w:rPr>
            <w:noProof/>
            <w:webHidden/>
          </w:rPr>
          <w:instrText xml:space="preserve"> PAGEREF _Toc472454443 \h </w:instrText>
        </w:r>
        <w:r w:rsidR="00632604">
          <w:rPr>
            <w:noProof/>
            <w:webHidden/>
          </w:rPr>
        </w:r>
        <w:r w:rsidR="00632604">
          <w:rPr>
            <w:noProof/>
            <w:webHidden/>
          </w:rPr>
          <w:fldChar w:fldCharType="separate"/>
        </w:r>
        <w:r w:rsidR="00632604">
          <w:rPr>
            <w:noProof/>
            <w:webHidden/>
          </w:rPr>
          <w:t>17</w:t>
        </w:r>
        <w:r w:rsidR="00632604">
          <w:rPr>
            <w:noProof/>
            <w:webHidden/>
          </w:rPr>
          <w:fldChar w:fldCharType="end"/>
        </w:r>
      </w:hyperlink>
    </w:p>
    <w:p w:rsidR="00632604" w:rsidRDefault="004E3F4C">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454444" w:history="1">
        <w:r w:rsidR="00632604" w:rsidRPr="00B62C58">
          <w:rPr>
            <w:rStyle w:val="Lienhypertexte"/>
            <w:noProof/>
          </w:rPr>
          <w:t>7.</w:t>
        </w:r>
        <w:r w:rsidR="00632604">
          <w:rPr>
            <w:rFonts w:asciiTheme="minorHAnsi" w:eastAsiaTheme="minorEastAsia" w:hAnsiTheme="minorHAnsi"/>
            <w:b w:val="0"/>
            <w:caps w:val="0"/>
            <w:noProof/>
            <w:color w:val="auto"/>
            <w:sz w:val="22"/>
            <w:szCs w:val="22"/>
            <w:lang w:eastAsia="fr-CH"/>
          </w:rPr>
          <w:tab/>
        </w:r>
        <w:r w:rsidR="00632604" w:rsidRPr="00B62C58">
          <w:rPr>
            <w:rStyle w:val="Lienhypertexte"/>
            <w:noProof/>
          </w:rPr>
          <w:t>Indicateurs</w:t>
        </w:r>
        <w:r w:rsidR="00632604">
          <w:rPr>
            <w:noProof/>
            <w:webHidden/>
          </w:rPr>
          <w:tab/>
        </w:r>
        <w:r w:rsidR="00632604">
          <w:rPr>
            <w:noProof/>
            <w:webHidden/>
          </w:rPr>
          <w:fldChar w:fldCharType="begin"/>
        </w:r>
        <w:r w:rsidR="00632604">
          <w:rPr>
            <w:noProof/>
            <w:webHidden/>
          </w:rPr>
          <w:instrText xml:space="preserve"> PAGEREF _Toc472454444 \h </w:instrText>
        </w:r>
        <w:r w:rsidR="00632604">
          <w:rPr>
            <w:noProof/>
            <w:webHidden/>
          </w:rPr>
        </w:r>
        <w:r w:rsidR="00632604">
          <w:rPr>
            <w:noProof/>
            <w:webHidden/>
          </w:rPr>
          <w:fldChar w:fldCharType="separate"/>
        </w:r>
        <w:r w:rsidR="00632604">
          <w:rPr>
            <w:noProof/>
            <w:webHidden/>
          </w:rPr>
          <w:t>17</w:t>
        </w:r>
        <w:r w:rsidR="00632604">
          <w:rPr>
            <w:noProof/>
            <w:webHidden/>
          </w:rPr>
          <w:fldChar w:fldCharType="end"/>
        </w:r>
      </w:hyperlink>
    </w:p>
    <w:p w:rsidR="00632604" w:rsidRDefault="004E3F4C">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454445" w:history="1">
        <w:r w:rsidR="00632604" w:rsidRPr="00B62C58">
          <w:rPr>
            <w:rStyle w:val="Lienhypertexte"/>
            <w:noProof/>
          </w:rPr>
          <w:t>8.</w:t>
        </w:r>
        <w:r w:rsidR="00632604">
          <w:rPr>
            <w:rFonts w:asciiTheme="minorHAnsi" w:eastAsiaTheme="minorEastAsia" w:hAnsiTheme="minorHAnsi"/>
            <w:b w:val="0"/>
            <w:caps w:val="0"/>
            <w:noProof/>
            <w:color w:val="auto"/>
            <w:sz w:val="22"/>
            <w:szCs w:val="22"/>
            <w:lang w:eastAsia="fr-CH"/>
          </w:rPr>
          <w:tab/>
        </w:r>
        <w:r w:rsidR="00632604" w:rsidRPr="00B62C58">
          <w:rPr>
            <w:rStyle w:val="Lienhypertexte"/>
            <w:noProof/>
          </w:rPr>
          <w:t>Conclusion</w:t>
        </w:r>
        <w:r w:rsidR="00632604">
          <w:rPr>
            <w:noProof/>
            <w:webHidden/>
          </w:rPr>
          <w:tab/>
        </w:r>
        <w:r w:rsidR="00632604">
          <w:rPr>
            <w:noProof/>
            <w:webHidden/>
          </w:rPr>
          <w:fldChar w:fldCharType="begin"/>
        </w:r>
        <w:r w:rsidR="00632604">
          <w:rPr>
            <w:noProof/>
            <w:webHidden/>
          </w:rPr>
          <w:instrText xml:space="preserve"> PAGEREF _Toc472454445 \h </w:instrText>
        </w:r>
        <w:r w:rsidR="00632604">
          <w:rPr>
            <w:noProof/>
            <w:webHidden/>
          </w:rPr>
        </w:r>
        <w:r w:rsidR="00632604">
          <w:rPr>
            <w:noProof/>
            <w:webHidden/>
          </w:rPr>
          <w:fldChar w:fldCharType="separate"/>
        </w:r>
        <w:r w:rsidR="00632604">
          <w:rPr>
            <w:noProof/>
            <w:webHidden/>
          </w:rPr>
          <w:t>18</w:t>
        </w:r>
        <w:r w:rsidR="00632604">
          <w:rPr>
            <w:noProof/>
            <w:webHidden/>
          </w:rPr>
          <w:fldChar w:fldCharType="end"/>
        </w:r>
      </w:hyperlink>
    </w:p>
    <w:p w:rsidR="00632604" w:rsidRDefault="004E3F4C">
      <w:pPr>
        <w:pStyle w:val="TM1"/>
        <w:tabs>
          <w:tab w:val="left" w:pos="510"/>
          <w:tab w:val="right" w:leader="dot" w:pos="9062"/>
        </w:tabs>
        <w:rPr>
          <w:rFonts w:asciiTheme="minorHAnsi" w:eastAsiaTheme="minorEastAsia" w:hAnsiTheme="minorHAnsi"/>
          <w:b w:val="0"/>
          <w:caps w:val="0"/>
          <w:noProof/>
          <w:color w:val="auto"/>
          <w:sz w:val="22"/>
          <w:szCs w:val="22"/>
          <w:lang w:eastAsia="fr-CH"/>
        </w:rPr>
      </w:pPr>
      <w:hyperlink w:anchor="_Toc472454446" w:history="1">
        <w:r w:rsidR="00632604" w:rsidRPr="00B62C58">
          <w:rPr>
            <w:rStyle w:val="Lienhypertexte"/>
            <w:noProof/>
          </w:rPr>
          <w:t>9.</w:t>
        </w:r>
        <w:r w:rsidR="00632604">
          <w:rPr>
            <w:rFonts w:asciiTheme="minorHAnsi" w:eastAsiaTheme="minorEastAsia" w:hAnsiTheme="minorHAnsi"/>
            <w:b w:val="0"/>
            <w:caps w:val="0"/>
            <w:noProof/>
            <w:color w:val="auto"/>
            <w:sz w:val="22"/>
            <w:szCs w:val="22"/>
            <w:lang w:eastAsia="fr-CH"/>
          </w:rPr>
          <w:tab/>
        </w:r>
        <w:r w:rsidR="00632604" w:rsidRPr="00B62C58">
          <w:rPr>
            <w:rStyle w:val="Lienhypertexte"/>
            <w:noProof/>
          </w:rPr>
          <w:t>Bibliographie</w:t>
        </w:r>
        <w:r w:rsidR="00632604">
          <w:rPr>
            <w:noProof/>
            <w:webHidden/>
          </w:rPr>
          <w:tab/>
        </w:r>
        <w:r w:rsidR="00632604">
          <w:rPr>
            <w:noProof/>
            <w:webHidden/>
          </w:rPr>
          <w:fldChar w:fldCharType="begin"/>
        </w:r>
        <w:r w:rsidR="00632604">
          <w:rPr>
            <w:noProof/>
            <w:webHidden/>
          </w:rPr>
          <w:instrText xml:space="preserve"> PAGEREF _Toc472454446 \h </w:instrText>
        </w:r>
        <w:r w:rsidR="00632604">
          <w:rPr>
            <w:noProof/>
            <w:webHidden/>
          </w:rPr>
        </w:r>
        <w:r w:rsidR="00632604">
          <w:rPr>
            <w:noProof/>
            <w:webHidden/>
          </w:rPr>
          <w:fldChar w:fldCharType="separate"/>
        </w:r>
        <w:r w:rsidR="00632604">
          <w:rPr>
            <w:noProof/>
            <w:webHidden/>
          </w:rPr>
          <w:t>18</w:t>
        </w:r>
        <w:r w:rsidR="00632604">
          <w:rPr>
            <w:noProof/>
            <w:webHidden/>
          </w:rPr>
          <w:fldChar w:fldCharType="end"/>
        </w:r>
      </w:hyperlink>
    </w:p>
    <w:p w:rsidR="00B37C5C" w:rsidRDefault="00B37C5C">
      <w:pPr>
        <w:spacing w:before="0" w:after="160" w:line="259" w:lineRule="auto"/>
      </w:pPr>
      <w:r>
        <w:fldChar w:fldCharType="end"/>
      </w:r>
    </w:p>
    <w:p w:rsidR="00EA0A40" w:rsidRDefault="00EA0A40" w:rsidP="00CD6188">
      <w:pPr>
        <w:sectPr w:rsidR="00EA0A40" w:rsidSect="00150862">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pPr>
    </w:p>
    <w:p w:rsidR="00151CAC" w:rsidRDefault="00151CAC" w:rsidP="00AB6D03">
      <w:pPr>
        <w:pStyle w:val="Titre1"/>
      </w:pPr>
      <w:bookmarkStart w:id="0" w:name="_Toc472454391"/>
      <w:r>
        <w:lastRenderedPageBreak/>
        <w:t>Introduction</w:t>
      </w:r>
      <w:bookmarkEnd w:id="0"/>
    </w:p>
    <w:p w:rsidR="00151CAC" w:rsidRDefault="005A1FF5" w:rsidP="00151CAC">
      <w:proofErr w:type="spellStart"/>
      <w:r>
        <w:t>Mediazon</w:t>
      </w:r>
      <w:proofErr w:type="spellEnd"/>
      <w:r>
        <w:t xml:space="preserve"> est spécialisée dans la vente de produits multimédias. L’entreprise nous a mandaté pour mettre en place la structure de son Data Warehouse qui</w:t>
      </w:r>
      <w:r w:rsidR="00C874FA">
        <w:t xml:space="preserve"> stocker</w:t>
      </w:r>
      <w:r>
        <w:t>a</w:t>
      </w:r>
      <w:r w:rsidR="00C874FA">
        <w:t xml:space="preserve"> de grandes quantités de données issues de</w:t>
      </w:r>
      <w:r>
        <w:t>s</w:t>
      </w:r>
      <w:r w:rsidR="00C874FA">
        <w:t xml:space="preserve"> commandes de</w:t>
      </w:r>
      <w:r>
        <w:t xml:space="preserve"> ses</w:t>
      </w:r>
      <w:r w:rsidR="00C874FA">
        <w:t xml:space="preserve"> clients.</w:t>
      </w:r>
    </w:p>
    <w:p w:rsidR="00C874FA" w:rsidRDefault="00C874FA" w:rsidP="00151CAC">
      <w:r>
        <w:t>Les données source sont donc sous une forme « brute »,</w:t>
      </w:r>
      <w:r w:rsidR="00431CEB">
        <w:t xml:space="preserve"> provenant de différentes sources,</w:t>
      </w:r>
      <w:r>
        <w:t xml:space="preserve"> avec un certain nombre d’erreurs et il est nécessaire de mettre en place un système permettant d’obtenir des données d’une certaine qualité afin de </w:t>
      </w:r>
      <w:r w:rsidR="00431CEB">
        <w:t>permettre le développement d’un système décisionnel bien conçu</w:t>
      </w:r>
      <w:r>
        <w:t>.</w:t>
      </w:r>
    </w:p>
    <w:p w:rsidR="002F69DD" w:rsidRDefault="002F69DD" w:rsidP="00151CAC">
      <w:r>
        <w:t>Le</w:t>
      </w:r>
      <w:r w:rsidR="00431CEB">
        <w:t xml:space="preserve"> développement du</w:t>
      </w:r>
      <w:r>
        <w:t xml:space="preserve"> système</w:t>
      </w:r>
      <w:r w:rsidR="00431CEB">
        <w:t xml:space="preserve"> de test</w:t>
      </w:r>
      <w:r>
        <w:t xml:space="preserve"> a été </w:t>
      </w:r>
      <w:r w:rsidR="00431CEB">
        <w:t>réalisé</w:t>
      </w:r>
      <w:r>
        <w:t xml:space="preserve"> depuis une machine virtuelle Microsoft Server 2012. Le logiciel Microsoft</w:t>
      </w:r>
      <w:r w:rsidR="00431CEB">
        <w:t xml:space="preserve"> Visual Studio ainsi que Microsoft SQL Server Management Studio nous ont permis de réaliser la plus grande partie de notre travail.</w:t>
      </w:r>
    </w:p>
    <w:p w:rsidR="00151CAC" w:rsidRDefault="00151CAC" w:rsidP="00151CAC">
      <w:pPr>
        <w:pStyle w:val="Titre1"/>
      </w:pPr>
      <w:bookmarkStart w:id="1" w:name="_Toc472454392"/>
      <w:r>
        <w:t>Analyse de l’existant</w:t>
      </w:r>
      <w:bookmarkEnd w:id="1"/>
    </w:p>
    <w:p w:rsidR="00151CAC" w:rsidRDefault="00431CEB" w:rsidP="00151CAC">
      <w:r>
        <w:t xml:space="preserve">Au départ, les données sont dispersées entre plusieurs sources de données de différents types. A notre disposition, nous avons les types de </w:t>
      </w:r>
      <w:r w:rsidR="006C5784">
        <w:t>sources</w:t>
      </w:r>
      <w:r>
        <w:t xml:space="preserve"> suivants :</w:t>
      </w:r>
    </w:p>
    <w:p w:rsidR="00431CEB" w:rsidRDefault="00431CEB" w:rsidP="00431CEB">
      <w:pPr>
        <w:pStyle w:val="Paragraphedeliste"/>
        <w:numPr>
          <w:ilvl w:val="0"/>
          <w:numId w:val="4"/>
        </w:numPr>
        <w:ind w:left="357" w:hanging="357"/>
      </w:pPr>
      <w:r>
        <w:t>Fichier CSV</w:t>
      </w:r>
      <w:r w:rsidR="00F400EA">
        <w:t xml:space="preserve"> délimité</w:t>
      </w:r>
    </w:p>
    <w:p w:rsidR="006C5784" w:rsidRDefault="006C5784" w:rsidP="00431CEB">
      <w:pPr>
        <w:pStyle w:val="Paragraphedeliste"/>
        <w:numPr>
          <w:ilvl w:val="0"/>
          <w:numId w:val="4"/>
        </w:numPr>
        <w:ind w:left="357" w:hanging="357"/>
      </w:pPr>
      <w:r>
        <w:t>Fichier Microsoft Excel</w:t>
      </w:r>
    </w:p>
    <w:p w:rsidR="00431CEB" w:rsidRDefault="00431CEB" w:rsidP="00431CEB">
      <w:pPr>
        <w:pStyle w:val="Paragraphedeliste"/>
        <w:numPr>
          <w:ilvl w:val="0"/>
          <w:numId w:val="4"/>
        </w:numPr>
        <w:ind w:left="357" w:hanging="357"/>
      </w:pPr>
      <w:r>
        <w:t xml:space="preserve">Fichier Microsoft Access </w:t>
      </w:r>
      <w:proofErr w:type="spellStart"/>
      <w:r>
        <w:t>Database</w:t>
      </w:r>
      <w:proofErr w:type="spellEnd"/>
    </w:p>
    <w:p w:rsidR="00431CEB" w:rsidRDefault="00F400EA" w:rsidP="00431CEB">
      <w:pPr>
        <w:pStyle w:val="Paragraphedeliste"/>
        <w:numPr>
          <w:ilvl w:val="0"/>
          <w:numId w:val="4"/>
        </w:numPr>
        <w:ind w:left="357" w:hanging="357"/>
      </w:pPr>
      <w:r>
        <w:t>Fichier</w:t>
      </w:r>
      <w:r w:rsidR="00431CEB">
        <w:t xml:space="preserve"> texte non délimités</w:t>
      </w:r>
    </w:p>
    <w:p w:rsidR="00F400EA" w:rsidRDefault="00F400EA" w:rsidP="00431CEB">
      <w:pPr>
        <w:pStyle w:val="Paragraphedeliste"/>
        <w:numPr>
          <w:ilvl w:val="0"/>
          <w:numId w:val="4"/>
        </w:numPr>
        <w:ind w:left="357" w:hanging="357"/>
      </w:pPr>
      <w:r>
        <w:t>Fichier texte délimité</w:t>
      </w:r>
    </w:p>
    <w:p w:rsidR="006C5784" w:rsidRDefault="006C5784" w:rsidP="00431CEB">
      <w:pPr>
        <w:pStyle w:val="Paragraphedeliste"/>
        <w:numPr>
          <w:ilvl w:val="0"/>
          <w:numId w:val="4"/>
        </w:numPr>
        <w:ind w:left="357" w:hanging="357"/>
      </w:pPr>
      <w:r>
        <w:t>Transmission d’informations sans fichier</w:t>
      </w:r>
    </w:p>
    <w:p w:rsidR="00F400EA" w:rsidRDefault="00F400EA" w:rsidP="00F400EA">
      <w:r>
        <w:t>Les informations contenues dans les différents fichiers sont décrites ci-dessous.</w:t>
      </w:r>
    </w:p>
    <w:p w:rsidR="00F400EA" w:rsidRDefault="00F400EA" w:rsidP="00F400EA">
      <w:pPr>
        <w:pStyle w:val="Titre2"/>
      </w:pPr>
      <w:bookmarkStart w:id="2" w:name="_Toc472454393"/>
      <w:r>
        <w:t>Fichier CSV délimité</w:t>
      </w:r>
      <w:bookmarkEnd w:id="2"/>
    </w:p>
    <w:p w:rsidR="00F400EA" w:rsidRDefault="00F400EA" w:rsidP="00F400EA">
      <w:r>
        <w:t>Dans ce fichier, les différentes villes de France sont présentes, avec leur NPA respectif et le département dans lequel elles se situent. Chaque ville est identifiée par un ID unique.</w:t>
      </w:r>
    </w:p>
    <w:p w:rsidR="00F400EA" w:rsidRDefault="00F400EA" w:rsidP="00F400EA">
      <w:pPr>
        <w:pStyle w:val="Titre2"/>
      </w:pPr>
      <w:bookmarkStart w:id="3" w:name="_Toc472454394"/>
      <w:r>
        <w:t xml:space="preserve">Fichier Microsoft Access </w:t>
      </w:r>
      <w:proofErr w:type="spellStart"/>
      <w:r>
        <w:t>Database</w:t>
      </w:r>
      <w:bookmarkEnd w:id="3"/>
      <w:proofErr w:type="spellEnd"/>
    </w:p>
    <w:p w:rsidR="00F400EA" w:rsidRDefault="00F400EA" w:rsidP="00F400EA">
      <w:r>
        <w:t>Ce fichier contient 2 catégories de données distinctes.</w:t>
      </w:r>
    </w:p>
    <w:p w:rsidR="00F400EA" w:rsidRDefault="00F400EA" w:rsidP="00F400EA">
      <w:pPr>
        <w:pStyle w:val="Titre3"/>
      </w:pPr>
      <w:bookmarkStart w:id="4" w:name="_Toc472454395"/>
      <w:r>
        <w:lastRenderedPageBreak/>
        <w:t>Devises</w:t>
      </w:r>
      <w:bookmarkEnd w:id="4"/>
    </w:p>
    <w:p w:rsidR="00F400EA" w:rsidRDefault="00F400EA" w:rsidP="00F400EA">
      <w:proofErr w:type="spellStart"/>
      <w:r>
        <w:t>Mediazon</w:t>
      </w:r>
      <w:proofErr w:type="spellEnd"/>
      <w:r>
        <w:t xml:space="preserve"> livre ses produits dans plusieurs régions du monde, ce qui signifie qu’elle doit adapter la devise de paiement en fonction de ces régions. Elle possède donc la liste des devises présentes dans le monde avec, pour chacune d’elles, un code à trois chiffres uniques.</w:t>
      </w:r>
    </w:p>
    <w:p w:rsidR="00F400EA" w:rsidRDefault="00F400EA" w:rsidP="00F400EA">
      <w:pPr>
        <w:pStyle w:val="Titre3"/>
      </w:pPr>
      <w:bookmarkStart w:id="5" w:name="_Toc472454396"/>
      <w:r>
        <w:t>Vendeurs</w:t>
      </w:r>
      <w:bookmarkEnd w:id="5"/>
    </w:p>
    <w:p w:rsidR="00173638" w:rsidRDefault="00F400EA" w:rsidP="00F400EA">
      <w:r>
        <w:t>L’entreprise possède également une liste de ses vendeurs avec pour chacun d’eux son nom et prénom, la division et le groupe dans laquelle il travaille, a</w:t>
      </w:r>
      <w:r w:rsidR="00173638">
        <w:t>insi que son manager respectif.</w:t>
      </w:r>
    </w:p>
    <w:p w:rsidR="00F400EA" w:rsidRDefault="00F400EA" w:rsidP="00F400EA">
      <w:r>
        <w:t xml:space="preserve">En plus de cela, des informations plus personnelles telles que le sexe de la personne, son quota, bonus ou commission sont renseignées. Les vendeurs sont </w:t>
      </w:r>
      <w:r w:rsidR="00173638">
        <w:t>aussi identifiés à l’aide d’un ID unique.</w:t>
      </w:r>
    </w:p>
    <w:p w:rsidR="006C5784" w:rsidRDefault="006C5784" w:rsidP="006C5784">
      <w:pPr>
        <w:pStyle w:val="Titre2"/>
      </w:pPr>
      <w:bookmarkStart w:id="6" w:name="_Toc472454397"/>
      <w:r>
        <w:t>Fichier Microsoft Excel</w:t>
      </w:r>
      <w:bookmarkEnd w:id="6"/>
    </w:p>
    <w:p w:rsidR="006C5784" w:rsidRDefault="00726521" w:rsidP="006C5784">
      <w:r>
        <w:t xml:space="preserve">Un fichier Microsoft Excel composé de la liste des différents produits que l’entreprise vend </w:t>
      </w:r>
      <w:r w:rsidR="006530E6">
        <w:t>nous a été mis à disposition.</w:t>
      </w:r>
    </w:p>
    <w:p w:rsidR="006530E6" w:rsidRPr="006C5784" w:rsidRDefault="006530E6" w:rsidP="006C5784">
      <w:r>
        <w:t>On peut y trouver des informations sur le produit comme par exemple son titre, son auteur, son prix (catalogue et de base) ou encore les catégories et sous-catégories auxquelles il appartient. La référence du produit permet de l’identifier car elle est unique.</w:t>
      </w:r>
    </w:p>
    <w:p w:rsidR="00F400EA" w:rsidRDefault="00F400EA" w:rsidP="00F400EA">
      <w:pPr>
        <w:pStyle w:val="Titre2"/>
      </w:pPr>
      <w:bookmarkStart w:id="7" w:name="_Toc472454398"/>
      <w:r>
        <w:t>Fichier texte non délimité</w:t>
      </w:r>
      <w:bookmarkEnd w:id="7"/>
    </w:p>
    <w:p w:rsidR="00173638" w:rsidRDefault="00173638" w:rsidP="00F400EA">
      <w:r>
        <w:t>Le fichier texte non délimité ne contient pas de délimiteur (virgule, point-virgule, etc…) mais chaque « champ » a un nombre de caractères défini. Si le contenu de ce champ est plus petit que le nombre défini, les caractères disponibles restants sont comblés par des espaces. Cela crée des « pseudo-colonnes ».</w:t>
      </w:r>
    </w:p>
    <w:p w:rsidR="00F400EA" w:rsidRDefault="00173638" w:rsidP="00F400EA">
      <w:r>
        <w:t xml:space="preserve">Les fichiers textes ne contiennent pas </w:t>
      </w:r>
      <w:r w:rsidR="00726521">
        <w:t>titres de colonnes</w:t>
      </w:r>
      <w:r>
        <w:t>, néanmoins nous avons eu les informations sur la signification des valeurs/textes présents dans chaque « colonne ».</w:t>
      </w:r>
    </w:p>
    <w:p w:rsidR="006C5784" w:rsidRDefault="006C5784" w:rsidP="00F400EA">
      <w:r>
        <w:t>Ce fichier contient donc les informations globales des commandes passées par nos clients</w:t>
      </w:r>
      <w:r w:rsidR="00726521">
        <w:t>, leurs « en-têtes »</w:t>
      </w:r>
      <w:r>
        <w:t>. Le détail de celles-ci se trouve dans un autre fichier, celui-ci nous renseigne sur des éléments plus généraux tels que le numéro de la commande, les différentes dates (commande, livraison prévue, expédition si déjà expédié), la devise, les informations personnelles du client concerné, l’expéditeur de la commande ou encore le code du vendeur ayant réalisé la vente.</w:t>
      </w:r>
    </w:p>
    <w:p w:rsidR="006C5784" w:rsidRDefault="006C5784" w:rsidP="00F400EA">
      <w:r>
        <w:t>Parmi tous ces éléments, des identifiants uniques</w:t>
      </w:r>
      <w:r w:rsidR="006D5DAB">
        <w:t xml:space="preserve"> sont présents,</w:t>
      </w:r>
      <w:r>
        <w:t xml:space="preserve"> comme le numéro</w:t>
      </w:r>
      <w:r w:rsidR="006D5DAB">
        <w:t xml:space="preserve"> de la commande, un ID pour</w:t>
      </w:r>
      <w:r w:rsidR="00362400">
        <w:t xml:space="preserve"> le client, </w:t>
      </w:r>
      <w:r w:rsidR="006D5DAB">
        <w:t>le code du vendeur</w:t>
      </w:r>
      <w:r w:rsidR="00362400">
        <w:t xml:space="preserve"> ou encore celui de la devise.</w:t>
      </w:r>
    </w:p>
    <w:p w:rsidR="00F400EA" w:rsidRDefault="00F400EA" w:rsidP="00F400EA">
      <w:pPr>
        <w:pStyle w:val="Titre2"/>
      </w:pPr>
      <w:bookmarkStart w:id="8" w:name="_Toc472454399"/>
      <w:r>
        <w:lastRenderedPageBreak/>
        <w:t>Fichier texte délimité</w:t>
      </w:r>
      <w:bookmarkEnd w:id="8"/>
    </w:p>
    <w:p w:rsidR="00F400EA" w:rsidRDefault="00726521" w:rsidP="00F400EA">
      <w:r>
        <w:t>Ici, ce sont les lignes de nos commandes qui sont présentes. Logiquement, ce fichier contient plus d’enregistrements que celui des en-têtes étant donné qu’une commande contient souvent plusieurs lignes. On s’intéresse donc plus au produit vendu qu’à la commande globale.</w:t>
      </w:r>
    </w:p>
    <w:p w:rsidR="00726521" w:rsidRDefault="00726521" w:rsidP="00F400EA">
      <w:r>
        <w:t>On retrouve donc diverses informations sur le produit (titre, auteur, prix), la quantité commandée pour chaque produit et la remise sur le prix unitaire de celui-ci. La marge unitaire est également indiquée.</w:t>
      </w:r>
    </w:p>
    <w:p w:rsidR="00726521" w:rsidRDefault="00726521" w:rsidP="00F400EA">
      <w:r>
        <w:t>Chaque produit est identifiable par sa référence qui est unique.</w:t>
      </w:r>
    </w:p>
    <w:p w:rsidR="006C5784" w:rsidRDefault="006C5784" w:rsidP="006C5784">
      <w:pPr>
        <w:pStyle w:val="Titre2"/>
      </w:pPr>
      <w:bookmarkStart w:id="9" w:name="_Toc472454400"/>
      <w:r>
        <w:t>Transmission d’informations sans fichier</w:t>
      </w:r>
      <w:bookmarkEnd w:id="9"/>
    </w:p>
    <w:p w:rsidR="006C5784" w:rsidRDefault="00726521" w:rsidP="00F400EA">
      <w:r>
        <w:t>D’autres informations importantes nous ont été transmises mais elles ne sont pas inscrites dans un fichier depuis lequel nous pourrions directement les reprendre. Il s’agit par exemple des informations sur les expéditeurs, par exemple la liste des différentes compagnies d’expédition avec lesquelles l’entreprise travaille, leurs coûts de base et unitaires pour l’expédition des produits.</w:t>
      </w:r>
    </w:p>
    <w:p w:rsidR="00694566" w:rsidRDefault="00694566" w:rsidP="00694566">
      <w:pPr>
        <w:pStyle w:val="Titre2"/>
      </w:pPr>
      <w:bookmarkStart w:id="10" w:name="_Toc472454401"/>
      <w:r>
        <w:t>Structure et base de données</w:t>
      </w:r>
      <w:bookmarkEnd w:id="10"/>
    </w:p>
    <w:p w:rsidR="00694566" w:rsidRPr="00694566" w:rsidRDefault="00694566" w:rsidP="00694566">
      <w:r>
        <w:t>Au début du projet, la base de données n’est pas encore en place. Les tables n’existent donc pas encore et l’importation des données n’a pas encore été réalisée.</w:t>
      </w:r>
      <w:r w:rsidR="00CE0D36">
        <w:t xml:space="preserve"> Nous partons donc d’une base « vide » et brut (en ce qui concerne les données) à ce niveau.</w:t>
      </w:r>
    </w:p>
    <w:p w:rsidR="00151CAC" w:rsidRDefault="00151CAC" w:rsidP="00151CAC">
      <w:pPr>
        <w:pStyle w:val="Titre1"/>
      </w:pPr>
      <w:bookmarkStart w:id="11" w:name="_Toc472454402"/>
      <w:r>
        <w:t>Analyse des besoins</w:t>
      </w:r>
      <w:bookmarkEnd w:id="11"/>
    </w:p>
    <w:p w:rsidR="00AB2D17" w:rsidRDefault="00AB2D17" w:rsidP="00151CAC">
      <w:r>
        <w:t>Plusieurs besoins ressortent au début du projet.</w:t>
      </w:r>
    </w:p>
    <w:p w:rsidR="00AB2D17" w:rsidRDefault="00AB2D17" w:rsidP="00AB2D17">
      <w:pPr>
        <w:pStyle w:val="Titre2"/>
      </w:pPr>
      <w:bookmarkStart w:id="12" w:name="_Toc472454403"/>
      <w:r>
        <w:t>Définition des contraintes sur les données</w:t>
      </w:r>
      <w:bookmarkEnd w:id="12"/>
    </w:p>
    <w:p w:rsidR="000F2862" w:rsidRPr="000F2862" w:rsidRDefault="000F2862" w:rsidP="000F2862">
      <w:r>
        <w:t>Avant la définition des contraintes, il faudra tout d’abord comprendre le sens des données. Certains fichiers ne contiennent donc pas d’en-tête et ne sont pas forcément délimités. Il faudra savoir ce que chaque colonne de nos données représente et pouvoir créer des « colonnes » correctes.</w:t>
      </w:r>
    </w:p>
    <w:p w:rsidR="00AB2D17" w:rsidRDefault="000D43CE" w:rsidP="00AB2D17">
      <w:r>
        <w:t xml:space="preserve">A l’heure actuelle, les données se trouvent dans un format « brut », ce qui signifie qu’elles sont sous forme de simple texte, sans aucune contrainte de taille, </w:t>
      </w:r>
      <w:r w:rsidR="000F2862">
        <w:t>sans interdiction d’une valeur nulle, etc…</w:t>
      </w:r>
    </w:p>
    <w:p w:rsidR="000F2862" w:rsidRDefault="000F2862" w:rsidP="00AB2D17">
      <w:r>
        <w:t xml:space="preserve">Il est donc nécessaire de définir des contraintes sur celles-ci. Il va notamment falloir définir quelle donnée devra obligatoirement ou non obligatoirement être renseignée pour chaque enregistrement. Certaines données nécessiteront des </w:t>
      </w:r>
      <w:r>
        <w:lastRenderedPageBreak/>
        <w:t>contrôles (CHECK) sur la valeur entrée afin qu’elle respecte par exemple une liste de valeurs autorisées.</w:t>
      </w:r>
    </w:p>
    <w:p w:rsidR="00AB2D17" w:rsidRDefault="00AB2D17" w:rsidP="00AB2D17">
      <w:pPr>
        <w:pStyle w:val="Titre2"/>
      </w:pPr>
      <w:bookmarkStart w:id="13" w:name="_Toc472454404"/>
      <w:r>
        <w:t>Importation/transformation automatique des données</w:t>
      </w:r>
      <w:bookmarkEnd w:id="13"/>
    </w:p>
    <w:p w:rsidR="00AB2D17" w:rsidRDefault="00AB2D17" w:rsidP="00AB2D17">
      <w:r>
        <w:t>A partir des données brutes recueillies dans les différents documents cités ci-dessus, nous devons effectuer divers traitements sur les données afin qu’elles respectent les co</w:t>
      </w:r>
      <w:r w:rsidR="000D43CE">
        <w:t>ntraintes définies précédemment et</w:t>
      </w:r>
      <w:r>
        <w:t xml:space="preserve"> qu’elles </w:t>
      </w:r>
      <w:r w:rsidR="000D43CE">
        <w:t xml:space="preserve">soient converties dans le bon format (format </w:t>
      </w:r>
      <w:r w:rsidR="000D43CE" w:rsidRPr="000D43CE">
        <w:rPr>
          <w:i/>
        </w:rPr>
        <w:t>décimal</w:t>
      </w:r>
      <w:r w:rsidR="000D43CE">
        <w:t xml:space="preserve"> pour des prix par exemple).</w:t>
      </w:r>
    </w:p>
    <w:p w:rsidR="0042034D" w:rsidRDefault="0042034D" w:rsidP="00AB2D17">
      <w:r>
        <w:t>Ces traitements devront être automatisés afin qu’à chaque chargement de nouvelles données ou modification de données existantes, les données ressortent dans le même format que celui souhaité et défini. Il ne devrait donc pas y avoir de génération d’erreur de la part du système qui sera mis en place.</w:t>
      </w:r>
    </w:p>
    <w:p w:rsidR="000041BC" w:rsidRDefault="000041BC" w:rsidP="000041BC">
      <w:pPr>
        <w:pStyle w:val="Titre2"/>
      </w:pPr>
      <w:bookmarkStart w:id="14" w:name="_Toc472454405"/>
      <w:r>
        <w:t>Gestion des erreurs</w:t>
      </w:r>
      <w:bookmarkEnd w:id="14"/>
    </w:p>
    <w:p w:rsidR="000041BC" w:rsidRDefault="000041BC" w:rsidP="000041BC">
      <w:r>
        <w:t xml:space="preserve">Il est certain que parmi les données </w:t>
      </w:r>
      <w:r w:rsidR="007A316A">
        <w:t>à transformer, certaines généreront des erreurs. Par exemple, s’il y a une liaison à faire avec une autre donnée mais que celle-ci n’est pas trouvée, cela stoppera le processus de traitement.</w:t>
      </w:r>
    </w:p>
    <w:p w:rsidR="007A316A" w:rsidRPr="000041BC" w:rsidRDefault="007A316A" w:rsidP="000041BC">
      <w:r>
        <w:t>Il va donc falloir mettre en place une gestion d’erreur appropriée pour que, malgré certaines données erronées, l’ensemble des enregistrements que l’on possède soit traité et, si possible, validé. On pourrait par exemple imaginer remplacer les valeurs erronées par une valeur définie comme « standard pour les erreurs ».</w:t>
      </w:r>
    </w:p>
    <w:p w:rsidR="00AB2D17" w:rsidRDefault="00AB2D17" w:rsidP="00AB2D17">
      <w:pPr>
        <w:pStyle w:val="Titre2"/>
      </w:pPr>
      <w:bookmarkStart w:id="15" w:name="_Toc472454406"/>
      <w:r>
        <w:t>Structure de stockage unique</w:t>
      </w:r>
      <w:bookmarkEnd w:id="15"/>
    </w:p>
    <w:p w:rsidR="000D43CE" w:rsidRDefault="000D43CE" w:rsidP="00AB2D17">
      <w:r>
        <w:t>Actuellement, nos données sont stockées dans plusieurs types de fichiers. La mise en commun des informations est donc actuellement impossible. En effet, il serait compliqué d’unir</w:t>
      </w:r>
      <w:r w:rsidR="00F45045">
        <w:t xml:space="preserve"> les données</w:t>
      </w:r>
      <w:r>
        <w:t xml:space="preserve"> un document Access avec un document Excel (ou du moins, pas « confortable »</w:t>
      </w:r>
      <w:r w:rsidR="00F45045">
        <w:t xml:space="preserve"> pour les combiner</w:t>
      </w:r>
      <w:r>
        <w:t>).</w:t>
      </w:r>
    </w:p>
    <w:p w:rsidR="00AB2D17" w:rsidRDefault="000D43CE" w:rsidP="00AB2D17">
      <w:r>
        <w:t>Il est donc nécessaire que toutes nos données puissent être stockées à un seul et même endroit où il est possible de les utiliser ensemble afin de pouvoir mettre en place des indicateurs par exemple.</w:t>
      </w:r>
      <w:r w:rsidR="00F45045">
        <w:t xml:space="preserve"> Dans cette même structure, on pourra les extraire avant leur transformation, cela permettra de donner à nos processus de traitements une source unique où trouver les données qui provenaient auparavant des divers types de fichiers à notre disposition.</w:t>
      </w:r>
    </w:p>
    <w:p w:rsidR="00AB2D17" w:rsidRDefault="00AB2D17" w:rsidP="00AB2D17">
      <w:pPr>
        <w:pStyle w:val="Titre2"/>
      </w:pPr>
      <w:bookmarkStart w:id="16" w:name="_Toc472454407"/>
      <w:r>
        <w:t>Indicateurs</w:t>
      </w:r>
      <w:bookmarkEnd w:id="16"/>
    </w:p>
    <w:p w:rsidR="00AB2D17" w:rsidRDefault="00F45045" w:rsidP="00AB2D17">
      <w:r>
        <w:t>Une fois que les données auront été transformées et importées dans leur version finale, elles pourront être utilisées pour créer des indicateurs.</w:t>
      </w:r>
    </w:p>
    <w:p w:rsidR="00F45045" w:rsidRDefault="00F45045" w:rsidP="00AB2D17">
      <w:r>
        <w:t>Ceux-ci devront être définis de manière cohérente afin qu’ils soient pertinents. Le but ne sera pas d’en avoir en qualité mais d’avoir des indicateurs de qualité.</w:t>
      </w:r>
    </w:p>
    <w:p w:rsidR="00AB2D17" w:rsidRDefault="00F45045" w:rsidP="00AB2D17">
      <w:pPr>
        <w:pStyle w:val="Titre2"/>
      </w:pPr>
      <w:bookmarkStart w:id="17" w:name="_Toc472454408"/>
      <w:r>
        <w:lastRenderedPageBreak/>
        <w:t>Mise en place de hiérarchies</w:t>
      </w:r>
      <w:bookmarkEnd w:id="17"/>
    </w:p>
    <w:p w:rsidR="00F45045" w:rsidRDefault="00593083" w:rsidP="00F45045">
      <w:r>
        <w:t xml:space="preserve">Pour plusieurs de nos données, il serait possible de créer des hiérarchies qui permettraient de créer des indicateurs de </w:t>
      </w:r>
      <w:r w:rsidR="00711922">
        <w:t>différentes</w:t>
      </w:r>
      <w:r>
        <w:t xml:space="preserve"> granularités (unité de temps : jour / mois / année)</w:t>
      </w:r>
      <w:r w:rsidR="00711922">
        <w:t>.</w:t>
      </w:r>
    </w:p>
    <w:p w:rsidR="00160D4D" w:rsidRDefault="00160D4D" w:rsidP="00160D4D">
      <w:pPr>
        <w:pStyle w:val="Titre2"/>
      </w:pPr>
      <w:bookmarkStart w:id="18" w:name="_Toc472454409"/>
      <w:r>
        <w:t>Contrôle</w:t>
      </w:r>
      <w:bookmarkEnd w:id="18"/>
    </w:p>
    <w:p w:rsidR="00160D4D" w:rsidRPr="00160D4D" w:rsidRDefault="00160D4D" w:rsidP="00160D4D">
      <w:r>
        <w:t xml:space="preserve">Lors du chargement des données, il sera nécessaire de mettre en place des éléments permettant de contrôler le processus : est-ce que celui-ci s’est bien déroulé ? Y </w:t>
      </w:r>
      <w:proofErr w:type="spellStart"/>
      <w:r>
        <w:t>a-t-il</w:t>
      </w:r>
      <w:proofErr w:type="spellEnd"/>
      <w:r>
        <w:t xml:space="preserve"> eu des éléments qui ont créé des problèmes ?</w:t>
      </w:r>
    </w:p>
    <w:p w:rsidR="00151CAC" w:rsidRDefault="00151CAC" w:rsidP="00151CAC">
      <w:pPr>
        <w:pStyle w:val="Titre1"/>
      </w:pPr>
      <w:bookmarkStart w:id="19" w:name="_Toc472454410"/>
      <w:r>
        <w:t>Cahier des charges</w:t>
      </w:r>
      <w:bookmarkEnd w:id="19"/>
    </w:p>
    <w:p w:rsidR="00150862" w:rsidRPr="00150862" w:rsidRDefault="00150862" w:rsidP="00150862">
      <w:r>
        <w:t>Un cahier des charges pour le projet a été défini.</w:t>
      </w:r>
    </w:p>
    <w:tbl>
      <w:tblPr>
        <w:tblStyle w:val="Grilledutableau"/>
        <w:tblW w:w="9067" w:type="dxa"/>
        <w:tblBorders>
          <w:top w:val="single" w:sz="18" w:space="0" w:color="1F4E79" w:themeColor="accent1" w:themeShade="80"/>
          <w:left w:val="none" w:sz="0" w:space="0" w:color="auto"/>
          <w:bottom w:val="single" w:sz="12" w:space="0" w:color="1F4E79" w:themeColor="accent1" w:themeShade="80"/>
          <w:right w:val="none" w:sz="0" w:space="0" w:color="auto"/>
          <w:insideH w:val="none" w:sz="0" w:space="0" w:color="auto"/>
          <w:insideV w:val="single" w:sz="8" w:space="0" w:color="1F4E79" w:themeColor="accent1" w:themeShade="80"/>
        </w:tblBorders>
        <w:tblLook w:val="04A0" w:firstRow="1" w:lastRow="0" w:firstColumn="1" w:lastColumn="0" w:noHBand="0" w:noVBand="1"/>
      </w:tblPr>
      <w:tblGrid>
        <w:gridCol w:w="1271"/>
        <w:gridCol w:w="7796"/>
      </w:tblGrid>
      <w:tr w:rsidR="00150862" w:rsidTr="00150862">
        <w:tc>
          <w:tcPr>
            <w:tcW w:w="1271" w:type="dxa"/>
            <w:tcBorders>
              <w:top w:val="single" w:sz="18" w:space="0" w:color="1F4E79" w:themeColor="accent1" w:themeShade="80"/>
              <w:bottom w:val="single" w:sz="18" w:space="0" w:color="1F4E79" w:themeColor="accent1" w:themeShade="80"/>
            </w:tcBorders>
            <w:shd w:val="clear" w:color="auto" w:fill="D5DCE4" w:themeFill="text2" w:themeFillTint="33"/>
            <w:vAlign w:val="center"/>
          </w:tcPr>
          <w:p w:rsidR="00150862" w:rsidRPr="00150862" w:rsidRDefault="00150862" w:rsidP="00150862">
            <w:pPr>
              <w:jc w:val="center"/>
              <w:rPr>
                <w:b/>
                <w:color w:val="1F4E79" w:themeColor="accent1" w:themeShade="80"/>
              </w:rPr>
            </w:pPr>
            <w:r>
              <w:rPr>
                <w:b/>
                <w:color w:val="1F4E79" w:themeColor="accent1" w:themeShade="80"/>
              </w:rPr>
              <w:t>N° tâche</w:t>
            </w:r>
          </w:p>
        </w:tc>
        <w:tc>
          <w:tcPr>
            <w:tcW w:w="7796" w:type="dxa"/>
            <w:tcBorders>
              <w:top w:val="single" w:sz="18" w:space="0" w:color="1F4E79" w:themeColor="accent1" w:themeShade="80"/>
              <w:bottom w:val="single" w:sz="18" w:space="0" w:color="1F4E79" w:themeColor="accent1" w:themeShade="80"/>
            </w:tcBorders>
            <w:shd w:val="clear" w:color="auto" w:fill="D5DCE4" w:themeFill="text2" w:themeFillTint="33"/>
            <w:vAlign w:val="center"/>
          </w:tcPr>
          <w:p w:rsidR="00150862" w:rsidRPr="00150862" w:rsidRDefault="00150862" w:rsidP="00150862">
            <w:pPr>
              <w:jc w:val="center"/>
              <w:rPr>
                <w:b/>
                <w:color w:val="1F4E79" w:themeColor="accent1" w:themeShade="80"/>
              </w:rPr>
            </w:pPr>
            <w:r w:rsidRPr="00150862">
              <w:rPr>
                <w:b/>
                <w:color w:val="1F4E79" w:themeColor="accent1" w:themeShade="80"/>
              </w:rPr>
              <w:t>Tâche</w:t>
            </w:r>
          </w:p>
        </w:tc>
      </w:tr>
      <w:tr w:rsidR="00150862" w:rsidTr="00150862">
        <w:tc>
          <w:tcPr>
            <w:tcW w:w="1271" w:type="dxa"/>
            <w:tcBorders>
              <w:top w:val="single" w:sz="18" w:space="0" w:color="1F4E79" w:themeColor="accent1" w:themeShade="80"/>
            </w:tcBorders>
            <w:vAlign w:val="center"/>
          </w:tcPr>
          <w:p w:rsidR="00150862" w:rsidRPr="00150862" w:rsidRDefault="00F76DBF" w:rsidP="00150862">
            <w:pPr>
              <w:jc w:val="center"/>
              <w:rPr>
                <w:b/>
              </w:rPr>
            </w:pPr>
            <w:r>
              <w:rPr>
                <w:b/>
              </w:rPr>
              <w:t>1</w:t>
            </w:r>
          </w:p>
        </w:tc>
        <w:tc>
          <w:tcPr>
            <w:tcW w:w="7796" w:type="dxa"/>
            <w:tcBorders>
              <w:top w:val="single" w:sz="18" w:space="0" w:color="1F4E79" w:themeColor="accent1" w:themeShade="80"/>
            </w:tcBorders>
            <w:vAlign w:val="center"/>
          </w:tcPr>
          <w:p w:rsidR="00150862" w:rsidRDefault="00DF13DA" w:rsidP="00151CAC">
            <w:r>
              <w:t>Analyse des données</w:t>
            </w:r>
          </w:p>
        </w:tc>
      </w:tr>
      <w:tr w:rsidR="00150862" w:rsidTr="00F76DBF">
        <w:tc>
          <w:tcPr>
            <w:tcW w:w="1271" w:type="dxa"/>
            <w:shd w:val="clear" w:color="auto" w:fill="DEEAF6" w:themeFill="accent1" w:themeFillTint="33"/>
            <w:vAlign w:val="center"/>
          </w:tcPr>
          <w:p w:rsidR="00150862" w:rsidRPr="00150862" w:rsidRDefault="00F76DBF" w:rsidP="00150862">
            <w:pPr>
              <w:jc w:val="center"/>
              <w:rPr>
                <w:b/>
              </w:rPr>
            </w:pPr>
            <w:r>
              <w:rPr>
                <w:b/>
              </w:rPr>
              <w:t>2</w:t>
            </w:r>
          </w:p>
        </w:tc>
        <w:tc>
          <w:tcPr>
            <w:tcW w:w="7796" w:type="dxa"/>
            <w:shd w:val="clear" w:color="auto" w:fill="DEEAF6" w:themeFill="accent1" w:themeFillTint="33"/>
            <w:vAlign w:val="center"/>
          </w:tcPr>
          <w:p w:rsidR="00150862" w:rsidRDefault="00DF13DA" w:rsidP="00151CAC">
            <w:r>
              <w:t>Réalisation d’un modèle en étoile</w:t>
            </w:r>
          </w:p>
        </w:tc>
      </w:tr>
      <w:tr w:rsidR="00514E88" w:rsidTr="00150862">
        <w:tc>
          <w:tcPr>
            <w:tcW w:w="1271" w:type="dxa"/>
            <w:vAlign w:val="center"/>
          </w:tcPr>
          <w:p w:rsidR="00514E88" w:rsidRPr="00150862" w:rsidRDefault="00F76DBF" w:rsidP="00150862">
            <w:pPr>
              <w:jc w:val="center"/>
              <w:rPr>
                <w:b/>
              </w:rPr>
            </w:pPr>
            <w:r>
              <w:rPr>
                <w:b/>
              </w:rPr>
              <w:t>3</w:t>
            </w:r>
          </w:p>
        </w:tc>
        <w:tc>
          <w:tcPr>
            <w:tcW w:w="7796" w:type="dxa"/>
            <w:vAlign w:val="center"/>
          </w:tcPr>
          <w:p w:rsidR="00514E88" w:rsidRDefault="001A17B7" w:rsidP="00151CAC">
            <w:r>
              <w:t>Définition des hiérarchies</w:t>
            </w:r>
          </w:p>
        </w:tc>
      </w:tr>
      <w:tr w:rsidR="00514E88" w:rsidTr="00F76DBF">
        <w:tc>
          <w:tcPr>
            <w:tcW w:w="1271" w:type="dxa"/>
            <w:shd w:val="clear" w:color="auto" w:fill="DEEAF6" w:themeFill="accent1" w:themeFillTint="33"/>
            <w:vAlign w:val="center"/>
          </w:tcPr>
          <w:p w:rsidR="00514E88" w:rsidRPr="00150862" w:rsidRDefault="00F76DBF" w:rsidP="00150862">
            <w:pPr>
              <w:jc w:val="center"/>
              <w:rPr>
                <w:b/>
              </w:rPr>
            </w:pPr>
            <w:r>
              <w:rPr>
                <w:b/>
              </w:rPr>
              <w:t>4</w:t>
            </w:r>
          </w:p>
        </w:tc>
        <w:tc>
          <w:tcPr>
            <w:tcW w:w="7796" w:type="dxa"/>
            <w:shd w:val="clear" w:color="auto" w:fill="DEEAF6" w:themeFill="accent1" w:themeFillTint="33"/>
            <w:vAlign w:val="center"/>
          </w:tcPr>
          <w:p w:rsidR="00514E88" w:rsidRDefault="001A17B7" w:rsidP="00DF13DA">
            <w:r>
              <w:t>Installation et mise en place des outils nécessaires pour le projet</w:t>
            </w:r>
          </w:p>
        </w:tc>
      </w:tr>
      <w:tr w:rsidR="00514E88" w:rsidTr="00150862">
        <w:tc>
          <w:tcPr>
            <w:tcW w:w="1271" w:type="dxa"/>
            <w:vAlign w:val="center"/>
          </w:tcPr>
          <w:p w:rsidR="00514E88" w:rsidRPr="00150862" w:rsidRDefault="00F76DBF" w:rsidP="00150862">
            <w:pPr>
              <w:jc w:val="center"/>
              <w:rPr>
                <w:b/>
              </w:rPr>
            </w:pPr>
            <w:r>
              <w:rPr>
                <w:b/>
              </w:rPr>
              <w:t>5</w:t>
            </w:r>
          </w:p>
        </w:tc>
        <w:tc>
          <w:tcPr>
            <w:tcW w:w="7796" w:type="dxa"/>
            <w:vAlign w:val="center"/>
          </w:tcPr>
          <w:p w:rsidR="00514E88" w:rsidRDefault="001A17B7" w:rsidP="003B197E">
            <w:r>
              <w:t>Création des</w:t>
            </w:r>
            <w:r w:rsidR="003B197E">
              <w:t xml:space="preserve"> bases de données et</w:t>
            </w:r>
            <w:r>
              <w:t xml:space="preserve"> tables</w:t>
            </w:r>
          </w:p>
        </w:tc>
      </w:tr>
      <w:tr w:rsidR="00514E88" w:rsidTr="00F76DBF">
        <w:tc>
          <w:tcPr>
            <w:tcW w:w="1271" w:type="dxa"/>
            <w:shd w:val="clear" w:color="auto" w:fill="DEEAF6" w:themeFill="accent1" w:themeFillTint="33"/>
            <w:vAlign w:val="center"/>
          </w:tcPr>
          <w:p w:rsidR="00514E88" w:rsidRPr="00150862" w:rsidRDefault="00F76DBF" w:rsidP="00150862">
            <w:pPr>
              <w:jc w:val="center"/>
              <w:rPr>
                <w:b/>
              </w:rPr>
            </w:pPr>
            <w:r>
              <w:rPr>
                <w:b/>
              </w:rPr>
              <w:t>6</w:t>
            </w:r>
          </w:p>
        </w:tc>
        <w:tc>
          <w:tcPr>
            <w:tcW w:w="7796" w:type="dxa"/>
            <w:shd w:val="clear" w:color="auto" w:fill="DEEAF6" w:themeFill="accent1" w:themeFillTint="33"/>
            <w:vAlign w:val="center"/>
          </w:tcPr>
          <w:p w:rsidR="00514E88" w:rsidRDefault="001A17B7" w:rsidP="00F76DBF">
            <w:r>
              <w:t>Importation des données « brutes »</w:t>
            </w:r>
            <w:r w:rsidR="00F76DBF">
              <w:t xml:space="preserve"> dans la </w:t>
            </w:r>
            <w:proofErr w:type="spellStart"/>
            <w:r w:rsidR="00F76DBF">
              <w:t>Staging</w:t>
            </w:r>
            <w:proofErr w:type="spellEnd"/>
            <w:r w:rsidR="00F76DBF">
              <w:t xml:space="preserve"> Area</w:t>
            </w:r>
          </w:p>
        </w:tc>
      </w:tr>
      <w:tr w:rsidR="001A17B7" w:rsidTr="00150862">
        <w:tc>
          <w:tcPr>
            <w:tcW w:w="1271" w:type="dxa"/>
            <w:vAlign w:val="center"/>
          </w:tcPr>
          <w:p w:rsidR="001A17B7" w:rsidRPr="00150862" w:rsidRDefault="00F76DBF" w:rsidP="00150862">
            <w:pPr>
              <w:jc w:val="center"/>
              <w:rPr>
                <w:b/>
              </w:rPr>
            </w:pPr>
            <w:r>
              <w:rPr>
                <w:b/>
              </w:rPr>
              <w:t>7</w:t>
            </w:r>
          </w:p>
        </w:tc>
        <w:tc>
          <w:tcPr>
            <w:tcW w:w="7796" w:type="dxa"/>
            <w:vAlign w:val="center"/>
          </w:tcPr>
          <w:p w:rsidR="001A17B7" w:rsidRDefault="001A17B7" w:rsidP="00DF13DA">
            <w:r>
              <w:t>Création du Master Data</w:t>
            </w:r>
          </w:p>
        </w:tc>
      </w:tr>
      <w:tr w:rsidR="00514E88" w:rsidTr="00F76DBF">
        <w:tc>
          <w:tcPr>
            <w:tcW w:w="1271" w:type="dxa"/>
            <w:shd w:val="clear" w:color="auto" w:fill="DEEAF6" w:themeFill="accent1" w:themeFillTint="33"/>
            <w:vAlign w:val="center"/>
          </w:tcPr>
          <w:p w:rsidR="00514E88" w:rsidRPr="00150862" w:rsidRDefault="00F76DBF" w:rsidP="00150862">
            <w:pPr>
              <w:jc w:val="center"/>
              <w:rPr>
                <w:b/>
              </w:rPr>
            </w:pPr>
            <w:r>
              <w:rPr>
                <w:b/>
              </w:rPr>
              <w:t>8</w:t>
            </w:r>
          </w:p>
        </w:tc>
        <w:tc>
          <w:tcPr>
            <w:tcW w:w="7796" w:type="dxa"/>
            <w:shd w:val="clear" w:color="auto" w:fill="DEEAF6" w:themeFill="accent1" w:themeFillTint="33"/>
            <w:vAlign w:val="center"/>
          </w:tcPr>
          <w:p w:rsidR="00514E88" w:rsidRDefault="00DF13DA" w:rsidP="00151CAC">
            <w:r>
              <w:t>Création du processus de chargement des dimensions et tables de fait</w:t>
            </w:r>
            <w:r w:rsidR="00F76DBF">
              <w:t>s</w:t>
            </w:r>
          </w:p>
        </w:tc>
      </w:tr>
      <w:tr w:rsidR="00150862" w:rsidTr="00150862">
        <w:tc>
          <w:tcPr>
            <w:tcW w:w="1271" w:type="dxa"/>
            <w:vAlign w:val="center"/>
          </w:tcPr>
          <w:p w:rsidR="00150862" w:rsidRPr="00150862" w:rsidRDefault="00F76DBF" w:rsidP="00150862">
            <w:pPr>
              <w:jc w:val="center"/>
              <w:rPr>
                <w:b/>
              </w:rPr>
            </w:pPr>
            <w:r>
              <w:rPr>
                <w:b/>
              </w:rPr>
              <w:t>9</w:t>
            </w:r>
          </w:p>
        </w:tc>
        <w:tc>
          <w:tcPr>
            <w:tcW w:w="7796" w:type="dxa"/>
            <w:vAlign w:val="center"/>
          </w:tcPr>
          <w:p w:rsidR="00150862" w:rsidRDefault="00DF13DA" w:rsidP="007676BD">
            <w:r>
              <w:t xml:space="preserve">Création et mise en place du </w:t>
            </w:r>
            <w:r w:rsidR="007676BD">
              <w:t>système</w:t>
            </w:r>
            <w:r>
              <w:t xml:space="preserve"> d’audit</w:t>
            </w:r>
          </w:p>
        </w:tc>
      </w:tr>
      <w:tr w:rsidR="00150862" w:rsidTr="00F76DBF">
        <w:tc>
          <w:tcPr>
            <w:tcW w:w="1271" w:type="dxa"/>
            <w:shd w:val="clear" w:color="auto" w:fill="DEEAF6" w:themeFill="accent1" w:themeFillTint="33"/>
            <w:vAlign w:val="center"/>
          </w:tcPr>
          <w:p w:rsidR="00150862" w:rsidRPr="00150862" w:rsidRDefault="00F76DBF" w:rsidP="00150862">
            <w:pPr>
              <w:jc w:val="center"/>
              <w:rPr>
                <w:b/>
              </w:rPr>
            </w:pPr>
            <w:r>
              <w:rPr>
                <w:b/>
              </w:rPr>
              <w:t>10</w:t>
            </w:r>
          </w:p>
        </w:tc>
        <w:tc>
          <w:tcPr>
            <w:tcW w:w="7796" w:type="dxa"/>
            <w:shd w:val="clear" w:color="auto" w:fill="DEEAF6" w:themeFill="accent1" w:themeFillTint="33"/>
            <w:vAlign w:val="center"/>
          </w:tcPr>
          <w:p w:rsidR="00150862" w:rsidRDefault="00514E88" w:rsidP="00F76DBF">
            <w:r>
              <w:t xml:space="preserve">Chargement des données </w:t>
            </w:r>
            <w:r w:rsidR="00F76DBF">
              <w:t>dans les</w:t>
            </w:r>
            <w:r>
              <w:t xml:space="preserve"> </w:t>
            </w:r>
            <w:r w:rsidR="00F76DBF">
              <w:t>dimensions</w:t>
            </w:r>
            <w:r w:rsidR="00A20DC5">
              <w:t xml:space="preserve"> du Data Warehouse</w:t>
            </w:r>
          </w:p>
        </w:tc>
      </w:tr>
      <w:tr w:rsidR="00150862" w:rsidTr="00150862">
        <w:tc>
          <w:tcPr>
            <w:tcW w:w="1271" w:type="dxa"/>
            <w:vAlign w:val="center"/>
          </w:tcPr>
          <w:p w:rsidR="00150862" w:rsidRDefault="00F76DBF" w:rsidP="00150862">
            <w:pPr>
              <w:jc w:val="center"/>
              <w:rPr>
                <w:b/>
              </w:rPr>
            </w:pPr>
            <w:r>
              <w:rPr>
                <w:b/>
              </w:rPr>
              <w:t>11</w:t>
            </w:r>
          </w:p>
        </w:tc>
        <w:tc>
          <w:tcPr>
            <w:tcW w:w="7796" w:type="dxa"/>
            <w:vAlign w:val="center"/>
          </w:tcPr>
          <w:p w:rsidR="00150862" w:rsidRDefault="00514E88" w:rsidP="00F76DBF">
            <w:r>
              <w:t xml:space="preserve">Chargement des données </w:t>
            </w:r>
            <w:r w:rsidR="00F76DBF">
              <w:t>dans les</w:t>
            </w:r>
            <w:r>
              <w:t xml:space="preserve"> tables de faits</w:t>
            </w:r>
            <w:r w:rsidR="00A20DC5">
              <w:t xml:space="preserve"> du Data Warehouse</w:t>
            </w:r>
          </w:p>
        </w:tc>
      </w:tr>
      <w:tr w:rsidR="00150862" w:rsidTr="00F76DBF">
        <w:tc>
          <w:tcPr>
            <w:tcW w:w="1271" w:type="dxa"/>
            <w:shd w:val="clear" w:color="auto" w:fill="DEEAF6" w:themeFill="accent1" w:themeFillTint="33"/>
            <w:vAlign w:val="center"/>
          </w:tcPr>
          <w:p w:rsidR="00150862" w:rsidRDefault="00F76DBF" w:rsidP="00150862">
            <w:pPr>
              <w:jc w:val="center"/>
              <w:rPr>
                <w:b/>
              </w:rPr>
            </w:pPr>
            <w:r>
              <w:rPr>
                <w:b/>
              </w:rPr>
              <w:t>12</w:t>
            </w:r>
          </w:p>
        </w:tc>
        <w:tc>
          <w:tcPr>
            <w:tcW w:w="7796" w:type="dxa"/>
            <w:shd w:val="clear" w:color="auto" w:fill="DEEAF6" w:themeFill="accent1" w:themeFillTint="33"/>
            <w:vAlign w:val="center"/>
          </w:tcPr>
          <w:p w:rsidR="00150862" w:rsidRDefault="00514E88" w:rsidP="00151CAC">
            <w:r>
              <w:t>Génération d’un cube OLAP</w:t>
            </w:r>
          </w:p>
        </w:tc>
      </w:tr>
    </w:tbl>
    <w:p w:rsidR="00151CAC" w:rsidRDefault="00F76DBF" w:rsidP="00F76DBF">
      <w:pPr>
        <w:pStyle w:val="Titre2"/>
      </w:pPr>
      <w:bookmarkStart w:id="20" w:name="_Toc472454411"/>
      <w:r>
        <w:lastRenderedPageBreak/>
        <w:t>Analyse des données</w:t>
      </w:r>
      <w:bookmarkEnd w:id="20"/>
    </w:p>
    <w:p w:rsidR="00A20DC5" w:rsidRDefault="0035406F" w:rsidP="00F76DBF">
      <w:r>
        <w:t xml:space="preserve">Les données doivent tout d’abord être analysées afin de définir lesquelles d’entre elles seront utiles dans notre système. Il faut également déterminer comment celles-ci seront transformées (quel </w:t>
      </w:r>
      <w:r w:rsidR="00A20DC5">
        <w:t>type ? quelles contraintes ? etc.).</w:t>
      </w:r>
    </w:p>
    <w:p w:rsidR="00F76DBF" w:rsidRDefault="00F76DBF" w:rsidP="00F76DBF">
      <w:pPr>
        <w:pStyle w:val="Titre2"/>
      </w:pPr>
      <w:bookmarkStart w:id="21" w:name="_Toc472454412"/>
      <w:r>
        <w:t>Réalisation d’un modèle en étoile</w:t>
      </w:r>
      <w:bookmarkEnd w:id="21"/>
    </w:p>
    <w:p w:rsidR="00F76DBF" w:rsidRPr="00F76DBF" w:rsidRDefault="00A20DC5" w:rsidP="00F76DBF">
      <w:r>
        <w:t>Un modèle en étoile composé des différentes dimensions et tables de faits qui seront présentes dans notre système doit être mis en place pour avoir une idée plus claire de celui-ci.</w:t>
      </w:r>
    </w:p>
    <w:p w:rsidR="00F76DBF" w:rsidRDefault="00F76DBF" w:rsidP="00F76DBF">
      <w:pPr>
        <w:pStyle w:val="Titre2"/>
      </w:pPr>
      <w:bookmarkStart w:id="22" w:name="_Toc472454413"/>
      <w:r>
        <w:t>Définition des hiérarchies</w:t>
      </w:r>
      <w:bookmarkEnd w:id="22"/>
    </w:p>
    <w:p w:rsidR="00F76DBF" w:rsidRPr="00F76DBF" w:rsidRDefault="00A20DC5" w:rsidP="00F76DBF">
      <w:r>
        <w:t>Il est également nécessaire de définir les différentes hiérarchies des dimensions</w:t>
      </w:r>
      <w:r w:rsidR="0009020A">
        <w:t xml:space="preserve"> pour que les éléments utiles à leur mise en place puissent être créés.</w:t>
      </w:r>
    </w:p>
    <w:p w:rsidR="00F76DBF" w:rsidRDefault="00F76DBF" w:rsidP="00F76DBF">
      <w:pPr>
        <w:pStyle w:val="Titre2"/>
      </w:pPr>
      <w:bookmarkStart w:id="23" w:name="_Toc472454414"/>
      <w:r>
        <w:t>Installation et mise en place des outils nécessaires pour le projet</w:t>
      </w:r>
      <w:bookmarkEnd w:id="23"/>
    </w:p>
    <w:p w:rsidR="00BC54B2" w:rsidRPr="00BC54B2" w:rsidRDefault="0009020A" w:rsidP="00BC54B2">
      <w:r>
        <w:t>Avant de pouvoir débuter le développement du projet, il faudra installer et mettre en place les différents composants (</w:t>
      </w:r>
      <w:r w:rsidR="003B197E">
        <w:t>logiciels, environnement, etc.) utiles à la création de notre système.</w:t>
      </w:r>
    </w:p>
    <w:p w:rsidR="00F76DBF" w:rsidRDefault="00F76DBF" w:rsidP="00F76DBF">
      <w:pPr>
        <w:pStyle w:val="Titre2"/>
      </w:pPr>
      <w:bookmarkStart w:id="24" w:name="_Toc472454415"/>
      <w:r>
        <w:t xml:space="preserve">Création des </w:t>
      </w:r>
      <w:r w:rsidR="003B197E">
        <w:t>bases de données et tables</w:t>
      </w:r>
      <w:bookmarkEnd w:id="24"/>
    </w:p>
    <w:p w:rsidR="00BC54B2" w:rsidRPr="00BC54B2" w:rsidRDefault="003B197E" w:rsidP="00BC54B2">
      <w:r>
        <w:t xml:space="preserve">Une fois l’environnement préparé, nous devons créer les bases de données et les tables qui les composent. </w:t>
      </w:r>
      <w:r w:rsidR="00EB44F8">
        <w:t xml:space="preserve">Une base de données, la </w:t>
      </w:r>
      <w:proofErr w:type="spellStart"/>
      <w:r w:rsidR="00EB44F8">
        <w:t>Staging</w:t>
      </w:r>
      <w:proofErr w:type="spellEnd"/>
      <w:r w:rsidR="00EB44F8">
        <w:t xml:space="preserve"> Area, sert</w:t>
      </w:r>
      <w:r>
        <w:t xml:space="preserve"> de zone</w:t>
      </w:r>
      <w:r w:rsidR="00EB44F8">
        <w:t xml:space="preserve"> intermédiaire (entre les fichiers sources et la destination)</w:t>
      </w:r>
      <w:r>
        <w:t xml:space="preserve"> et une autre, de base de données finale contenant les données transformées</w:t>
      </w:r>
      <w:r w:rsidR="00EB44F8">
        <w:t>.</w:t>
      </w:r>
    </w:p>
    <w:p w:rsidR="00F76DBF" w:rsidRDefault="00BC54B2" w:rsidP="00F76DBF">
      <w:pPr>
        <w:pStyle w:val="Titre2"/>
      </w:pPr>
      <w:bookmarkStart w:id="25" w:name="_Toc472454416"/>
      <w:r>
        <w:t xml:space="preserve">Importation des données « brutes » dans la </w:t>
      </w:r>
      <w:proofErr w:type="spellStart"/>
      <w:r>
        <w:t>Staging</w:t>
      </w:r>
      <w:proofErr w:type="spellEnd"/>
      <w:r>
        <w:t xml:space="preserve"> Area</w:t>
      </w:r>
      <w:bookmarkEnd w:id="25"/>
    </w:p>
    <w:p w:rsidR="00BC54B2" w:rsidRPr="00BC54B2" w:rsidRDefault="00EB44F8" w:rsidP="00BC54B2">
      <w:r>
        <w:t xml:space="preserve">Lorsque les bases de données sont créées, il faut importer les données des fichiers sources dans la </w:t>
      </w:r>
      <w:proofErr w:type="spellStart"/>
      <w:r>
        <w:t>Staging</w:t>
      </w:r>
      <w:proofErr w:type="spellEnd"/>
      <w:r>
        <w:t xml:space="preserve"> Area.</w:t>
      </w:r>
    </w:p>
    <w:p w:rsidR="00BC54B2" w:rsidRDefault="00BC54B2" w:rsidP="00BC54B2">
      <w:pPr>
        <w:pStyle w:val="Titre2"/>
      </w:pPr>
      <w:bookmarkStart w:id="26" w:name="_Toc472454417"/>
      <w:r>
        <w:t>Création du Master Data</w:t>
      </w:r>
      <w:bookmarkEnd w:id="26"/>
    </w:p>
    <w:p w:rsidR="00BC54B2" w:rsidRPr="00BC54B2" w:rsidRDefault="009D0490" w:rsidP="00BC54B2">
      <w:r>
        <w:t>Une gestion des données de référence (Master Data) doit également être mise en place pour garantir l’unicité, l’intégrité ou encore la fiabilité de certaines données.</w:t>
      </w:r>
    </w:p>
    <w:p w:rsidR="00BC54B2" w:rsidRDefault="00BC54B2" w:rsidP="00BC54B2">
      <w:pPr>
        <w:pStyle w:val="Titre2"/>
      </w:pPr>
      <w:bookmarkStart w:id="27" w:name="_Toc472454418"/>
      <w:r>
        <w:lastRenderedPageBreak/>
        <w:t>Création du processus de chargement des dimensions et tables de faits</w:t>
      </w:r>
      <w:bookmarkEnd w:id="27"/>
    </w:p>
    <w:p w:rsidR="00BC54B2" w:rsidRPr="00BC54B2" w:rsidRDefault="00EB44F8" w:rsidP="00BC54B2">
      <w:r>
        <w:t>Il faut ensuite mettre en place un processus automatique de chargement des données dans nos dimensions et tables de faits du Data Warehouse. Cela concerne donc la transformation des données.</w:t>
      </w:r>
    </w:p>
    <w:p w:rsidR="00BC54B2" w:rsidRDefault="00BC54B2" w:rsidP="00BC54B2">
      <w:pPr>
        <w:pStyle w:val="Titre2"/>
      </w:pPr>
      <w:bookmarkStart w:id="28" w:name="_Toc472454419"/>
      <w:r>
        <w:t xml:space="preserve">Création et mise en place du </w:t>
      </w:r>
      <w:r w:rsidR="007676BD">
        <w:t>système</w:t>
      </w:r>
      <w:r>
        <w:t xml:space="preserve"> d’audit</w:t>
      </w:r>
      <w:bookmarkEnd w:id="28"/>
    </w:p>
    <w:p w:rsidR="00BC54B2" w:rsidRPr="00BC54B2" w:rsidRDefault="007676BD" w:rsidP="00BC54B2">
      <w:r>
        <w:t>A des fins de contrôle sur le déroulement du processus précédemment créé, nous devons mettre en place un système d’audit. Celui-ci doit être intégré au processus de chargement des données dans le Data Warehouse et permettre de garder une trace de celui-ci, de son déroulement, des éventuelles erreurs rencontrées, etc.</w:t>
      </w:r>
    </w:p>
    <w:p w:rsidR="00BC54B2" w:rsidRDefault="00BC54B2" w:rsidP="00BC54B2">
      <w:pPr>
        <w:pStyle w:val="Titre2"/>
      </w:pPr>
      <w:bookmarkStart w:id="29" w:name="_Toc472454420"/>
      <w:r>
        <w:t>Chargement des données dans les dimensions</w:t>
      </w:r>
      <w:bookmarkEnd w:id="29"/>
    </w:p>
    <w:p w:rsidR="00BC54B2" w:rsidRPr="00BC54B2" w:rsidRDefault="00FD530A" w:rsidP="00BC54B2">
      <w:r>
        <w:t>Quand la structure de stockage, les processus de chargement des données et le système d’audit sont mis en place, nous devons importer nos données dans les dimensions de notre Data Warehouse et vérifier le bon déroulement du processus de chargement. Si des erreurs surviennent, il est essentiel de les corriger.</w:t>
      </w:r>
    </w:p>
    <w:p w:rsidR="00BC54B2" w:rsidRDefault="00BC54B2" w:rsidP="00BC54B2">
      <w:pPr>
        <w:pStyle w:val="Titre2"/>
      </w:pPr>
      <w:bookmarkStart w:id="30" w:name="_Toc472454421"/>
      <w:r>
        <w:t>Chargement des données dans les tables de faits</w:t>
      </w:r>
      <w:bookmarkEnd w:id="30"/>
    </w:p>
    <w:p w:rsidR="00BC54B2" w:rsidRPr="00BC54B2" w:rsidRDefault="00FD530A" w:rsidP="00BC54B2">
      <w:r>
        <w:t>De même que pour le chargement des données dans les dimensions, nous devons charger les enregistrements dans nos tables de faits et corriger les éventuelles erreurs.</w:t>
      </w:r>
    </w:p>
    <w:p w:rsidR="00BC54B2" w:rsidRDefault="00BC54B2" w:rsidP="00BC54B2">
      <w:pPr>
        <w:pStyle w:val="Titre2"/>
      </w:pPr>
      <w:bookmarkStart w:id="31" w:name="_Toc472454422"/>
      <w:r>
        <w:t>Génération d’un cube OLAP</w:t>
      </w:r>
      <w:bookmarkEnd w:id="31"/>
    </w:p>
    <w:p w:rsidR="00B24387" w:rsidRPr="00BC54B2" w:rsidRDefault="00FD530A" w:rsidP="00BC54B2">
      <w:r>
        <w:t>Une fois le chargement des données effectué avec succès, nous créons une nouvelle structure, un cube OLAP, qui permettra une gestion simplifiée des indicateurs que nous avons définis.</w:t>
      </w:r>
    </w:p>
    <w:p w:rsidR="00B37C5C" w:rsidRDefault="00322FC2" w:rsidP="00AB6D03">
      <w:pPr>
        <w:pStyle w:val="Titre1"/>
      </w:pPr>
      <w:bookmarkStart w:id="32" w:name="_Toc472454423"/>
      <w:r>
        <w:lastRenderedPageBreak/>
        <w:t>Modèle</w:t>
      </w:r>
      <w:r w:rsidR="00151CAC">
        <w:t xml:space="preserve"> dimensionnel</w:t>
      </w:r>
      <w:r>
        <w:t xml:space="preserve"> en étoile</w:t>
      </w:r>
      <w:bookmarkEnd w:id="32"/>
    </w:p>
    <w:p w:rsidR="00B24387" w:rsidRDefault="00B24387" w:rsidP="00B24387">
      <w:r w:rsidRPr="00B24387">
        <w:rPr>
          <w:noProof/>
          <w:lang w:eastAsia="fr-CH"/>
        </w:rPr>
        <w:drawing>
          <wp:inline distT="0" distB="0" distL="0" distR="0" wp14:anchorId="4C598091" wp14:editId="20A619C3">
            <wp:extent cx="5788902" cy="5020733"/>
            <wp:effectExtent l="0" t="0" r="0" b="0"/>
            <wp:docPr id="199" name="Image 199" descr="T:\jojo\entrepot\modelEto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jojo\entrepot\modelEto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4347" cy="5025455"/>
                    </a:xfrm>
                    <a:prstGeom prst="rect">
                      <a:avLst/>
                    </a:prstGeom>
                    <a:noFill/>
                    <a:ln>
                      <a:noFill/>
                    </a:ln>
                  </pic:spPr>
                </pic:pic>
              </a:graphicData>
            </a:graphic>
          </wp:inline>
        </w:drawing>
      </w:r>
    </w:p>
    <w:p w:rsidR="00B24387" w:rsidRPr="00B24387" w:rsidRDefault="00B24387" w:rsidP="00B24387"/>
    <w:p w:rsidR="00322FC2" w:rsidRPr="00B24387" w:rsidRDefault="00322FC2" w:rsidP="00B24387">
      <w:pPr>
        <w:rPr>
          <w:rStyle w:val="Titre2Car"/>
        </w:rPr>
      </w:pPr>
      <w:bookmarkStart w:id="33" w:name="_Toc472454424"/>
      <w:r w:rsidRPr="00B24387">
        <w:rPr>
          <w:rStyle w:val="Titre2Car"/>
        </w:rPr>
        <w:t>Explications des choix</w:t>
      </w:r>
      <w:bookmarkEnd w:id="33"/>
    </w:p>
    <w:p w:rsidR="00926D86" w:rsidRDefault="00926D86" w:rsidP="00926D86">
      <w:pPr>
        <w:pStyle w:val="Titre3"/>
      </w:pPr>
      <w:bookmarkStart w:id="34" w:name="_Toc472454425"/>
      <w:r>
        <w:t>Tables de faits</w:t>
      </w:r>
      <w:bookmarkEnd w:id="34"/>
    </w:p>
    <w:p w:rsidR="00880028" w:rsidRDefault="008817CE" w:rsidP="00880028">
      <w:r>
        <w:t xml:space="preserve">Notre schéma contient 2 tables de faits : la table </w:t>
      </w:r>
      <w:r w:rsidRPr="00144AF7">
        <w:rPr>
          <w:b/>
        </w:rPr>
        <w:t>Commande</w:t>
      </w:r>
      <w:r>
        <w:t xml:space="preserve"> et la table </w:t>
      </w:r>
      <w:r w:rsidRPr="00144AF7">
        <w:rPr>
          <w:b/>
        </w:rPr>
        <w:t>Vente</w:t>
      </w:r>
      <w:r>
        <w:t>.</w:t>
      </w:r>
    </w:p>
    <w:p w:rsidR="00801CED" w:rsidRDefault="00801CED" w:rsidP="00880028">
      <w:r>
        <w:t xml:space="preserve">La </w:t>
      </w:r>
      <w:r w:rsidR="00250FED">
        <w:t xml:space="preserve">table </w:t>
      </w:r>
      <w:r w:rsidR="00250FED" w:rsidRPr="006E2136">
        <w:rPr>
          <w:i/>
        </w:rPr>
        <w:t>Vente</w:t>
      </w:r>
      <w:r w:rsidR="00250FED">
        <w:t xml:space="preserve"> contient les informations propres aux produits et plutôt à u</w:t>
      </w:r>
      <w:r w:rsidR="00144AF7">
        <w:t>ne ligne de la commande (En quelle quantité</w:t>
      </w:r>
      <w:r w:rsidR="00250FED">
        <w:t xml:space="preserve"> un produit</w:t>
      </w:r>
      <w:r w:rsidR="00144AF7">
        <w:t xml:space="preserve"> </w:t>
      </w:r>
      <w:proofErr w:type="spellStart"/>
      <w:r w:rsidR="00144AF7">
        <w:t>a-t-il</w:t>
      </w:r>
      <w:proofErr w:type="spellEnd"/>
      <w:r w:rsidR="00144AF7">
        <w:t xml:space="preserve"> été acheté</w:t>
      </w:r>
      <w:r w:rsidR="00250FED">
        <w:t xml:space="preserve"> ? </w:t>
      </w:r>
      <w:r w:rsidR="00144AF7">
        <w:t>De q</w:t>
      </w:r>
      <w:r w:rsidR="00250FED">
        <w:t>uel pourcentage de remise</w:t>
      </w:r>
      <w:r w:rsidR="00144AF7">
        <w:t xml:space="preserve"> a-t-on bénéficié</w:t>
      </w:r>
      <w:r w:rsidR="00250FED">
        <w:t xml:space="preserve"> sur chaque produit ? Quelle marge</w:t>
      </w:r>
      <w:r w:rsidR="00144AF7">
        <w:t xml:space="preserve"> a été réalisée</w:t>
      </w:r>
      <w:r w:rsidR="00250FED">
        <w:t xml:space="preserve"> sur la vente ? Etc…).</w:t>
      </w:r>
    </w:p>
    <w:p w:rsidR="00250FED" w:rsidRPr="00880028" w:rsidRDefault="00250FED" w:rsidP="00880028">
      <w:r>
        <w:t xml:space="preserve">La table </w:t>
      </w:r>
      <w:r w:rsidRPr="006E2136">
        <w:rPr>
          <w:i/>
        </w:rPr>
        <w:t>Commande</w:t>
      </w:r>
      <w:r>
        <w:t xml:space="preserve"> est plus orientée sur la commande en générale, par exemple pour connaître les dates de commande, livraison et expédition, l’expéditeur </w:t>
      </w:r>
      <w:r w:rsidR="006E2136">
        <w:t>ainsi que</w:t>
      </w:r>
      <w:r>
        <w:t xml:space="preserve"> ses frais ou encore </w:t>
      </w:r>
      <w:r w:rsidR="006E2136">
        <w:t>le client qui a passé la commande.</w:t>
      </w:r>
    </w:p>
    <w:p w:rsidR="0018780E" w:rsidRDefault="00DA2B3E" w:rsidP="00926D86">
      <w:pPr>
        <w:pStyle w:val="Titre3"/>
      </w:pPr>
      <w:bookmarkStart w:id="35" w:name="_Toc472454426"/>
      <w:r>
        <w:lastRenderedPageBreak/>
        <w:t xml:space="preserve">Mini </w:t>
      </w:r>
      <w:r w:rsidR="009F51CD">
        <w:t>d</w:t>
      </w:r>
      <w:r w:rsidR="00926D86">
        <w:t>imension Commande</w:t>
      </w:r>
      <w:bookmarkEnd w:id="35"/>
    </w:p>
    <w:p w:rsidR="00DA2B3E" w:rsidRDefault="007D6778" w:rsidP="007D6778">
      <w:r w:rsidRPr="00A77195">
        <w:t xml:space="preserve">Avant la création de cette dimension, il était impossible de lier une commande aux </w:t>
      </w:r>
      <w:r w:rsidR="00A77195" w:rsidRPr="00A77195">
        <w:t>ventes</w:t>
      </w:r>
      <w:r w:rsidRPr="00A77195">
        <w:t>. On ne pouvait par exemple pas connaîtr</w:t>
      </w:r>
      <w:r w:rsidR="00DA2B3E">
        <w:t>e le prix total de la commande.</w:t>
      </w:r>
    </w:p>
    <w:p w:rsidR="00DA2B3E" w:rsidRDefault="007D6778" w:rsidP="007D6778">
      <w:r w:rsidRPr="00A77195">
        <w:t xml:space="preserve">La </w:t>
      </w:r>
      <w:r w:rsidR="00DA2B3E">
        <w:t xml:space="preserve">mini </w:t>
      </w:r>
      <w:r w:rsidRPr="00A77195">
        <w:t>dimension Commande permet de créer cette li</w:t>
      </w:r>
      <w:r w:rsidR="00DA2B3E">
        <w:t>aison : elle contient le numéro de chaque commande et dans chaque table de faits, une clé secondaire référence cette table afin qu’il soit possible de faire correspondre les informations des deux tables de faits.</w:t>
      </w:r>
    </w:p>
    <w:p w:rsidR="006E2136" w:rsidRPr="00A77195" w:rsidRDefault="006E2136" w:rsidP="007D6778">
      <w:r>
        <w:t xml:space="preserve">Par exemple, si l’on souhaite connaitre le montant total des produits d’une commande (laissons de côté les frais d’expédition pour cet exemple), il suffit de multiplier les prix d’un produit par sa </w:t>
      </w:r>
      <w:proofErr w:type="spellStart"/>
      <w:r>
        <w:t>quantié</w:t>
      </w:r>
      <w:proofErr w:type="spellEnd"/>
      <w:r>
        <w:t xml:space="preserve"> et de répéter cette opération pour chaque produit de la commande. Grâce à notre mini dimension Commande, nous pouvons lier le numéro de commande de la </w:t>
      </w:r>
      <w:r w:rsidR="002A4820">
        <w:t xml:space="preserve">table de faits </w:t>
      </w:r>
      <w:r w:rsidR="002A4820" w:rsidRPr="002A4820">
        <w:rPr>
          <w:i/>
        </w:rPr>
        <w:t>Commande</w:t>
      </w:r>
      <w:r w:rsidR="002A4820">
        <w:t xml:space="preserve"> à la table de faits </w:t>
      </w:r>
      <w:r w:rsidR="002A4820" w:rsidRPr="002A4820">
        <w:rPr>
          <w:i/>
        </w:rPr>
        <w:t>Vente</w:t>
      </w:r>
      <w:r w:rsidR="002A4820">
        <w:t xml:space="preserve"> et donc savoir quel produit appartient à quelle commande.</w:t>
      </w:r>
    </w:p>
    <w:p w:rsidR="007D6778" w:rsidRDefault="00A77195" w:rsidP="007D6778">
      <w:pPr>
        <w:pStyle w:val="Titre3"/>
      </w:pPr>
      <w:bookmarkStart w:id="36" w:name="_Toc472454427"/>
      <w:r>
        <w:t>Dimension Temps : Liaisons multiples</w:t>
      </w:r>
      <w:bookmarkEnd w:id="36"/>
    </w:p>
    <w:p w:rsidR="00267071" w:rsidRDefault="00902740" w:rsidP="00A77195">
      <w:r>
        <w:t>Nous avons créé 3 liaisons entre la dimension Temps et la table de faits Commande, car dans le cas, il est mentionné 3 types de dates distinct</w:t>
      </w:r>
      <w:r w:rsidR="00267071">
        <w:t>e</w:t>
      </w:r>
      <w:r>
        <w:t>s :</w:t>
      </w:r>
    </w:p>
    <w:p w:rsidR="00267071" w:rsidRDefault="00267071" w:rsidP="00267071">
      <w:pPr>
        <w:pStyle w:val="Paragraphedeliste"/>
        <w:numPr>
          <w:ilvl w:val="0"/>
          <w:numId w:val="3"/>
        </w:numPr>
        <w:ind w:left="357" w:hanging="357"/>
      </w:pPr>
      <w:r>
        <w:t>L</w:t>
      </w:r>
      <w:r w:rsidR="00902740">
        <w:t>a</w:t>
      </w:r>
      <w:r>
        <w:t xml:space="preserve"> date de commande</w:t>
      </w:r>
    </w:p>
    <w:p w:rsidR="00267071" w:rsidRDefault="00267071" w:rsidP="00267071">
      <w:pPr>
        <w:pStyle w:val="Paragraphedeliste"/>
        <w:numPr>
          <w:ilvl w:val="0"/>
          <w:numId w:val="3"/>
        </w:numPr>
        <w:ind w:left="357" w:hanging="357"/>
      </w:pPr>
      <w:r>
        <w:t>L</w:t>
      </w:r>
      <w:r w:rsidR="00902740">
        <w:t>a date de livraison</w:t>
      </w:r>
      <w:r w:rsidR="0016662F">
        <w:t xml:space="preserve"> prévue</w:t>
      </w:r>
    </w:p>
    <w:p w:rsidR="00DA2B3E" w:rsidRDefault="00267071" w:rsidP="00267071">
      <w:pPr>
        <w:pStyle w:val="Paragraphedeliste"/>
        <w:numPr>
          <w:ilvl w:val="0"/>
          <w:numId w:val="3"/>
        </w:numPr>
        <w:ind w:left="357" w:hanging="357"/>
      </w:pPr>
      <w:r>
        <w:t>La date d’expédition</w:t>
      </w:r>
    </w:p>
    <w:p w:rsidR="00EA0A40" w:rsidRDefault="00DA2B3E" w:rsidP="00EA0A40">
      <w:pPr>
        <w:pStyle w:val="Titre3"/>
      </w:pPr>
      <w:bookmarkStart w:id="37" w:name="_Toc472454428"/>
      <w:r>
        <w:t xml:space="preserve">Dimensions Client et </w:t>
      </w:r>
      <w:proofErr w:type="spellStart"/>
      <w:r>
        <w:t>Geographie</w:t>
      </w:r>
      <w:proofErr w:type="spellEnd"/>
      <w:r>
        <w:t> : flocon</w:t>
      </w:r>
      <w:bookmarkEnd w:id="37"/>
    </w:p>
    <w:p w:rsidR="00EA0A40" w:rsidRDefault="00DA2B3E" w:rsidP="005436B1">
      <w:r>
        <w:t xml:space="preserve">Un flocon a été mis en place </w:t>
      </w:r>
      <w:r w:rsidR="005436B1">
        <w:t xml:space="preserve">entre les tables Client et </w:t>
      </w:r>
      <w:proofErr w:type="spellStart"/>
      <w:r w:rsidR="005436B1">
        <w:t>Geographie</w:t>
      </w:r>
      <w:proofErr w:type="spellEnd"/>
      <w:r w:rsidR="005436B1">
        <w:t xml:space="preserve"> car nous avons jugé intéressant de connaitre la provenance de nos clients sans qu’on doive forcément se lier à une vente. Cela permettra la mise en place d’indicateurs supplémentaires.</w:t>
      </w:r>
    </w:p>
    <w:p w:rsidR="00E43CF6" w:rsidRDefault="00E43CF6">
      <w:pPr>
        <w:spacing w:before="0" w:after="160" w:line="259" w:lineRule="auto"/>
        <w:jc w:val="left"/>
      </w:pPr>
      <w:r>
        <w:br w:type="page"/>
      </w:r>
    </w:p>
    <w:p w:rsidR="0018780E" w:rsidRDefault="0018780E" w:rsidP="00151CAC">
      <w:pPr>
        <w:pStyle w:val="Titre2"/>
      </w:pPr>
      <w:bookmarkStart w:id="38" w:name="_Toc472454429"/>
      <w:r>
        <w:lastRenderedPageBreak/>
        <w:t>Hiérarchies</w:t>
      </w:r>
      <w:bookmarkEnd w:id="38"/>
    </w:p>
    <w:p w:rsidR="0018780E" w:rsidRDefault="0018780E" w:rsidP="0018780E">
      <w:pPr>
        <w:pStyle w:val="Titre3"/>
      </w:pPr>
      <w:bookmarkStart w:id="39" w:name="_Toc472454430"/>
      <w:r>
        <w:t xml:space="preserve">Hiérarchie </w:t>
      </w:r>
      <w:r w:rsidR="00F41BE4">
        <w:t>du</w:t>
      </w:r>
      <w:r>
        <w:t xml:space="preserve"> temps</w:t>
      </w:r>
      <w:bookmarkEnd w:id="39"/>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14:anchorId="680CCC1C" wp14:editId="4DFF4F46">
                <wp:extent cx="846666" cy="1404620"/>
                <wp:effectExtent l="0" t="0" r="10795" b="1397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18780E">
                            <w:pPr>
                              <w:spacing w:before="40" w:after="40"/>
                              <w:jc w:val="center"/>
                              <w:rPr>
                                <w:b/>
                                <w:color w:val="1F4E79" w:themeColor="accent1" w:themeShade="80"/>
                              </w:rPr>
                            </w:pPr>
                            <w:r w:rsidRPr="00FD4644">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type w14:anchorId="680CCC1C" id="_x0000_t202" coordsize="21600,21600" o:spt="202" path="m,l,21600r21600,l21600,xe">
                <v:stroke joinstyle="miter"/>
                <v:path gradientshapeok="t" o:connecttype="rect"/>
              </v:shapetype>
              <v:shape id="Zone de texte 2" o:spid="_x0000_s1026"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" fillcolor="#deeaf6 [660]" strokecolor="#1f4d78 [1604]" strokeweight="1.5pt">
                <v:textbox style="mso-fit-shape-to-text:t">
                  <w:txbxContent>
                    <w:p w:rsidR="004E3F4C" w:rsidRPr="00FD4644" w:rsidRDefault="004E3F4C" w:rsidP="0018780E">
                      <w:pPr>
                        <w:spacing w:before="40" w:after="40"/>
                        <w:jc w:val="center"/>
                        <w:rPr>
                          <w:b/>
                          <w:color w:val="1F4E79" w:themeColor="accent1" w:themeShade="80"/>
                        </w:rPr>
                      </w:pPr>
                      <w:r w:rsidRPr="00FD4644">
                        <w:rPr>
                          <w:b/>
                          <w:color w:val="1F4E79" w:themeColor="accent1" w:themeShade="80"/>
                        </w:rPr>
                        <w:t>Année</w:t>
                      </w:r>
                    </w:p>
                  </w:txbxContent>
                </v:textbox>
                <w10:anchorlock/>
              </v:shape>
            </w:pict>
          </mc:Fallback>
        </mc:AlternateContent>
      </w:r>
      <w:r w:rsidR="0018780E">
        <w:tab/>
      </w:r>
      <w:r>
        <w:rPr>
          <w:noProof/>
          <w:lang w:eastAsia="fr-CH"/>
        </w:rPr>
        <mc:AlternateContent>
          <mc:Choice Requires="wps">
            <w:drawing>
              <wp:inline distT="0" distB="0" distL="0" distR="0" wp14:anchorId="569108FE" wp14:editId="1512ECF1">
                <wp:extent cx="872067" cy="1404620"/>
                <wp:effectExtent l="0" t="0" r="23495" b="13970"/>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FD4644">
                            <w:pPr>
                              <w:spacing w:before="40" w:after="40"/>
                              <w:jc w:val="center"/>
                              <w:rPr>
                                <w:b/>
                                <w:color w:val="1F4E79" w:themeColor="accent1" w:themeShade="80"/>
                              </w:rPr>
                            </w:pPr>
                            <w:r>
                              <w:rPr>
                                <w:b/>
                                <w:color w:val="1F4E79" w:themeColor="accent1" w:themeShade="80"/>
                              </w:rPr>
                              <w:t>Année</w:t>
                            </w:r>
                          </w:p>
                        </w:txbxContent>
                      </wps:txbx>
                      <wps:bodyPr rot="0" vert="horz" wrap="square" lIns="91440" tIns="45720" rIns="91440" bIns="45720" anchor="t" anchorCtr="0">
                        <a:spAutoFit/>
                      </wps:bodyPr>
                    </wps:wsp>
                  </a:graphicData>
                </a:graphic>
              </wp:inline>
            </w:drawing>
          </mc:Choice>
          <mc:Fallback>
            <w:pict>
              <v:shape w14:anchorId="569108FE" id="_x0000_s1027"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ZYVLFE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4E3F4C" w:rsidRPr="00FD4644" w:rsidRDefault="004E3F4C" w:rsidP="00FD4644">
                      <w:pPr>
                        <w:spacing w:before="40" w:after="40"/>
                        <w:jc w:val="center"/>
                        <w:rPr>
                          <w:b/>
                          <w:color w:val="1F4E79" w:themeColor="accent1" w:themeShade="80"/>
                        </w:rPr>
                      </w:pPr>
                      <w:r>
                        <w:rPr>
                          <w:b/>
                          <w:color w:val="1F4E79" w:themeColor="accent1" w:themeShade="80"/>
                        </w:rPr>
                        <w:t>Année</w:t>
                      </w:r>
                    </w:p>
                  </w:txbxContent>
                </v:textbox>
                <w10:anchorlock/>
              </v:shape>
            </w:pict>
          </mc:Fallback>
        </mc:AlternateContent>
      </w:r>
      <w:r w:rsidR="004F32B4">
        <w:tab/>
      </w:r>
      <w:r w:rsidR="004F32B4">
        <w:rPr>
          <w:noProof/>
          <w:lang w:eastAsia="fr-CH"/>
        </w:rPr>
        <mc:AlternateContent>
          <mc:Choice Requires="wps">
            <w:drawing>
              <wp:inline distT="0" distB="0" distL="0" distR="0" wp14:anchorId="121885E9" wp14:editId="51D60380">
                <wp:extent cx="872067" cy="1404620"/>
                <wp:effectExtent l="0" t="0" r="23495" b="13970"/>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4F32B4">
                            <w:pPr>
                              <w:spacing w:before="40" w:after="40"/>
                              <w:jc w:val="center"/>
                              <w:rPr>
                                <w:b/>
                                <w:color w:val="1F4E79" w:themeColor="accent1" w:themeShade="80"/>
                              </w:rPr>
                            </w:pPr>
                            <w:r>
                              <w:rPr>
                                <w:b/>
                                <w:color w:val="1F4E79" w:themeColor="accent1" w:themeShade="80"/>
                              </w:rPr>
                              <w:t>Semaine</w:t>
                            </w:r>
                          </w:p>
                        </w:txbxContent>
                      </wps:txbx>
                      <wps:bodyPr rot="0" vert="horz" wrap="square" lIns="91440" tIns="45720" rIns="91440" bIns="45720" anchor="t" anchorCtr="0">
                        <a:spAutoFit/>
                      </wps:bodyPr>
                    </wps:wsp>
                  </a:graphicData>
                </a:graphic>
              </wp:inline>
            </w:drawing>
          </mc:Choice>
          <mc:Fallback>
            <w:pict>
              <v:shape w14:anchorId="121885E9" id="_x0000_s1028"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" fillcolor="#deeaf6 [660]" strokecolor="#1f4d78 [1604]" strokeweight="1.5pt">
                <v:textbox style="mso-fit-shape-to-text:t">
                  <w:txbxContent>
                    <w:p w:rsidR="004E3F4C" w:rsidRPr="00FD4644" w:rsidRDefault="004E3F4C" w:rsidP="004F32B4">
                      <w:pPr>
                        <w:spacing w:before="40" w:after="40"/>
                        <w:jc w:val="center"/>
                        <w:rPr>
                          <w:b/>
                          <w:color w:val="1F4E79" w:themeColor="accent1" w:themeShade="80"/>
                        </w:rPr>
                      </w:pPr>
                      <w:r>
                        <w:rPr>
                          <w:b/>
                          <w:color w:val="1F4E79" w:themeColor="accent1" w:themeShade="80"/>
                        </w:rPr>
                        <w:t>Semaine</w:t>
                      </w:r>
                    </w:p>
                  </w:txbxContent>
                </v:textbox>
                <w10:anchorlock/>
              </v:shape>
            </w:pict>
          </mc:Fallback>
        </mc:AlternateContent>
      </w:r>
    </w:p>
    <w:p w:rsidR="0018780E" w:rsidRDefault="00FD4644" w:rsidP="004F32B4">
      <w:pPr>
        <w:tabs>
          <w:tab w:val="center" w:pos="1701"/>
          <w:tab w:val="center" w:pos="4536"/>
          <w:tab w:val="center" w:pos="7371"/>
        </w:tabs>
      </w:pPr>
      <w:r>
        <w:tab/>
      </w:r>
      <w:r>
        <w:rPr>
          <w:noProof/>
          <w:lang w:eastAsia="fr-CH"/>
        </w:rPr>
        <mc:AlternateContent>
          <mc:Choice Requires="wps">
            <w:drawing>
              <wp:inline distT="0" distB="0" distL="0" distR="0" wp14:anchorId="1A5126C2" wp14:editId="3648B17A">
                <wp:extent cx="203200" cy="203200"/>
                <wp:effectExtent l="19050" t="0" r="25400" b="44450"/>
                <wp:docPr id="15" name="Flèche vers le bas 1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B8D281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LArw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mzfLA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1DCD565C" wp14:editId="6976D45F">
                <wp:extent cx="203200" cy="203200"/>
                <wp:effectExtent l="19050" t="0" r="25400" b="44450"/>
                <wp:docPr id="17" name="Flèche vers le bas 17"/>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995BFD4" id="Flèche vers le bas 17"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axi9S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rsidR="004F32B4">
        <w:tab/>
      </w:r>
      <w:r w:rsidR="004F32B4">
        <w:rPr>
          <w:noProof/>
          <w:lang w:eastAsia="fr-CH"/>
        </w:rPr>
        <mc:AlternateContent>
          <mc:Choice Requires="wps">
            <w:drawing>
              <wp:inline distT="0" distB="0" distL="0" distR="0" wp14:anchorId="0EBE2F42" wp14:editId="3127BC49">
                <wp:extent cx="203200" cy="203200"/>
                <wp:effectExtent l="19050" t="0" r="25400" b="44450"/>
                <wp:docPr id="4" name="Flèche vers le bas 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4C794B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" adj="10800" fillcolor="#deeaf6 [660]" strokecolor="#1f4d78 [1604]" strokeweight="1pt">
                <w10:anchorlock/>
              </v:shape>
            </w:pict>
          </mc:Fallback>
        </mc:AlternateContent>
      </w:r>
    </w:p>
    <w:p w:rsidR="0018780E" w:rsidRDefault="00FD4644" w:rsidP="004F32B4">
      <w:pPr>
        <w:tabs>
          <w:tab w:val="center" w:pos="1701"/>
          <w:tab w:val="center" w:pos="4536"/>
          <w:tab w:val="center" w:pos="7371"/>
        </w:tabs>
      </w:pPr>
      <w:r>
        <w:tab/>
      </w:r>
      <w:r w:rsidR="0018780E">
        <w:rPr>
          <w:noProof/>
          <w:lang w:eastAsia="fr-CH"/>
        </w:rPr>
        <mc:AlternateContent>
          <mc:Choice Requires="wps">
            <w:drawing>
              <wp:inline distT="0" distB="0" distL="0" distR="0" wp14:anchorId="5C6F1708" wp14:editId="2CD377EE">
                <wp:extent cx="846666" cy="1404620"/>
                <wp:effectExtent l="0" t="0" r="10795" b="13970"/>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18780E">
                            <w:pPr>
                              <w:spacing w:before="40" w:after="40"/>
                              <w:jc w:val="center"/>
                              <w:rPr>
                                <w:b/>
                                <w:color w:val="1F4E79" w:themeColor="accent1" w:themeShade="80"/>
                              </w:rPr>
                            </w:pPr>
                            <w:r w:rsidRPr="00FD4644">
                              <w:rPr>
                                <w:b/>
                                <w:color w:val="1F4E79" w:themeColor="accent1" w:themeShade="80"/>
                              </w:rPr>
                              <w:t>Mois</w:t>
                            </w:r>
                          </w:p>
                        </w:txbxContent>
                      </wps:txbx>
                      <wps:bodyPr rot="0" vert="horz" wrap="square" lIns="91440" tIns="45720" rIns="91440" bIns="45720" anchor="t" anchorCtr="0">
                        <a:spAutoFit/>
                      </wps:bodyPr>
                    </wps:wsp>
                  </a:graphicData>
                </a:graphic>
              </wp:inline>
            </w:drawing>
          </mc:Choice>
          <mc:Fallback>
            <w:pict>
              <v:shape w14:anchorId="5C6F1708" id="_x0000_s1029"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PMOaw1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4E3F4C" w:rsidRPr="00FD4644" w:rsidRDefault="004E3F4C" w:rsidP="0018780E">
                      <w:pPr>
                        <w:spacing w:before="40" w:after="40"/>
                        <w:jc w:val="center"/>
                        <w:rPr>
                          <w:b/>
                          <w:color w:val="1F4E79" w:themeColor="accent1" w:themeShade="80"/>
                        </w:rPr>
                      </w:pPr>
                      <w:r w:rsidRPr="00FD4644">
                        <w:rPr>
                          <w:b/>
                          <w:color w:val="1F4E79" w:themeColor="accent1" w:themeShade="80"/>
                        </w:rPr>
                        <w:t>Mois</w:t>
                      </w:r>
                    </w:p>
                  </w:txbxContent>
                </v:textbox>
                <w10:anchorlock/>
              </v:shape>
            </w:pict>
          </mc:Fallback>
        </mc:AlternateContent>
      </w:r>
      <w:r w:rsidR="0018780E">
        <w:tab/>
      </w:r>
      <w:r>
        <w:rPr>
          <w:noProof/>
          <w:lang w:eastAsia="fr-CH"/>
        </w:rPr>
        <mc:AlternateContent>
          <mc:Choice Requires="wps">
            <w:drawing>
              <wp:inline distT="0" distB="0" distL="0" distR="0" wp14:anchorId="47ACC020" wp14:editId="49535D39">
                <wp:extent cx="958941" cy="1404620"/>
                <wp:effectExtent l="0" t="0" r="12700" b="13970"/>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941"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FD4644">
                            <w:pPr>
                              <w:spacing w:before="40" w:after="40"/>
                              <w:jc w:val="center"/>
                              <w:rPr>
                                <w:b/>
                                <w:color w:val="1F4E79" w:themeColor="accent1" w:themeShade="80"/>
                              </w:rPr>
                            </w:pPr>
                            <w:r>
                              <w:rPr>
                                <w:b/>
                                <w:color w:val="1F4E79" w:themeColor="accent1" w:themeShade="80"/>
                              </w:rPr>
                              <w:t>Semestre</w:t>
                            </w:r>
                          </w:p>
                        </w:txbxContent>
                      </wps:txbx>
                      <wps:bodyPr rot="0" vert="horz" wrap="square" lIns="91440" tIns="45720" rIns="91440" bIns="45720" anchor="t" anchorCtr="0">
                        <a:spAutoFit/>
                      </wps:bodyPr>
                    </wps:wsp>
                  </a:graphicData>
                </a:graphic>
              </wp:inline>
            </w:drawing>
          </mc:Choice>
          <mc:Fallback>
            <w:pict>
              <v:shape w14:anchorId="47ACC020" id="_x0000_s1030" type="#_x0000_t202" style="width:7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" fillcolor="#deeaf6 [660]" strokecolor="#1f4d78 [1604]" strokeweight="1.5pt">
                <v:textbox style="mso-fit-shape-to-text:t">
                  <w:txbxContent>
                    <w:p w:rsidR="004E3F4C" w:rsidRPr="00FD4644" w:rsidRDefault="004E3F4C" w:rsidP="00FD4644">
                      <w:pPr>
                        <w:spacing w:before="40" w:after="40"/>
                        <w:jc w:val="center"/>
                        <w:rPr>
                          <w:b/>
                          <w:color w:val="1F4E79" w:themeColor="accent1" w:themeShade="80"/>
                        </w:rPr>
                      </w:pPr>
                      <w:r>
                        <w:rPr>
                          <w:b/>
                          <w:color w:val="1F4E79" w:themeColor="accent1" w:themeShade="80"/>
                        </w:rPr>
                        <w:t>Semestre</w:t>
                      </w:r>
                    </w:p>
                  </w:txbxContent>
                </v:textbox>
                <w10:anchorlock/>
              </v:shape>
            </w:pict>
          </mc:Fallback>
        </mc:AlternateContent>
      </w:r>
      <w:r w:rsidR="004F32B4">
        <w:tab/>
      </w:r>
      <w:r w:rsidR="004F32B4">
        <w:rPr>
          <w:noProof/>
          <w:lang w:eastAsia="fr-CH"/>
        </w:rPr>
        <mc:AlternateContent>
          <mc:Choice Requires="wps">
            <w:drawing>
              <wp:inline distT="0" distB="0" distL="0" distR="0" wp14:anchorId="1E2C2621" wp14:editId="1EBF9256">
                <wp:extent cx="872067" cy="1404620"/>
                <wp:effectExtent l="0" t="0" r="23495" b="13970"/>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4F32B4">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1E2C2621" id="_x0000_s1031"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" fillcolor="#deeaf6 [660]" strokecolor="#1f4d78 [1604]" strokeweight="1.5pt">
                <v:textbox style="mso-fit-shape-to-text:t">
                  <w:txbxContent>
                    <w:p w:rsidR="004E3F4C" w:rsidRPr="00FD4644" w:rsidRDefault="004E3F4C" w:rsidP="004F32B4">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18780E" w:rsidRDefault="00FD4644" w:rsidP="004F32B4">
      <w:pPr>
        <w:tabs>
          <w:tab w:val="center" w:pos="1701"/>
          <w:tab w:val="center" w:pos="4536"/>
          <w:tab w:val="left" w:pos="7371"/>
        </w:tabs>
      </w:pPr>
      <w:r>
        <w:tab/>
      </w:r>
      <w:r>
        <w:rPr>
          <w:noProof/>
          <w:lang w:eastAsia="fr-CH"/>
        </w:rPr>
        <mc:AlternateContent>
          <mc:Choice Requires="wps">
            <w:drawing>
              <wp:inline distT="0" distB="0" distL="0" distR="0" wp14:anchorId="365DB89F" wp14:editId="44807B43">
                <wp:extent cx="203200" cy="203200"/>
                <wp:effectExtent l="19050" t="0" r="25400" b="44450"/>
                <wp:docPr id="16" name="Flèche vers le bas 16"/>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F9C6A68" id="Flèche vers le bas 16"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EQ0Eb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r>
        <w:tab/>
      </w:r>
      <w:r>
        <w:rPr>
          <w:noProof/>
          <w:lang w:eastAsia="fr-CH"/>
        </w:rPr>
        <mc:AlternateContent>
          <mc:Choice Requires="wps">
            <w:drawing>
              <wp:inline distT="0" distB="0" distL="0" distR="0" wp14:anchorId="10058878" wp14:editId="3F510FE0">
                <wp:extent cx="203200" cy="203200"/>
                <wp:effectExtent l="19050" t="0" r="25400" b="44450"/>
                <wp:docPr id="18" name="Flèche vers le bas 18"/>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B026187" id="Flèche vers le bas 18"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rBR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yfrBR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FD4644" w:rsidRDefault="00FD4644" w:rsidP="002A39DD">
      <w:pPr>
        <w:tabs>
          <w:tab w:val="center" w:pos="1701"/>
          <w:tab w:val="center" w:pos="4536"/>
          <w:tab w:val="left" w:pos="7371"/>
        </w:tabs>
      </w:pPr>
      <w:r>
        <w:tab/>
      </w:r>
      <w:r w:rsidR="0018780E">
        <w:rPr>
          <w:noProof/>
          <w:lang w:eastAsia="fr-CH"/>
        </w:rPr>
        <mc:AlternateContent>
          <mc:Choice Requires="wps">
            <w:drawing>
              <wp:inline distT="0" distB="0" distL="0" distR="0" wp14:anchorId="23DAEBA1" wp14:editId="208E3E81">
                <wp:extent cx="846666" cy="1404620"/>
                <wp:effectExtent l="0" t="0" r="10795" b="13970"/>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66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18780E">
                            <w:pPr>
                              <w:spacing w:before="40" w:after="40"/>
                              <w:jc w:val="center"/>
                              <w:rPr>
                                <w:b/>
                                <w:color w:val="1F4E79" w:themeColor="accent1" w:themeShade="80"/>
                              </w:rPr>
                            </w:pPr>
                            <w:r w:rsidRPr="00FD4644">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23DAEBA1" id="_x0000_s1032" type="#_x0000_t202" style="width:66.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" fillcolor="#deeaf6 [660]" strokecolor="#1f4d78 [1604]" strokeweight="1.5pt">
                <v:textbox style="mso-fit-shape-to-text:t">
                  <w:txbxContent>
                    <w:p w:rsidR="004E3F4C" w:rsidRPr="00FD4644" w:rsidRDefault="004E3F4C" w:rsidP="0018780E">
                      <w:pPr>
                        <w:spacing w:before="40" w:after="40"/>
                        <w:jc w:val="center"/>
                        <w:rPr>
                          <w:b/>
                          <w:color w:val="1F4E79" w:themeColor="accent1" w:themeShade="80"/>
                        </w:rPr>
                      </w:pPr>
                      <w:r w:rsidRPr="00FD4644">
                        <w:rPr>
                          <w:b/>
                          <w:color w:val="1F4E79" w:themeColor="accent1" w:themeShade="80"/>
                        </w:rPr>
                        <w:t>Jour</w:t>
                      </w:r>
                    </w:p>
                  </w:txbxContent>
                </v:textbox>
                <w10:anchorlock/>
              </v:shape>
            </w:pict>
          </mc:Fallback>
        </mc:AlternateContent>
      </w:r>
      <w:r w:rsidR="0018780E">
        <w:tab/>
      </w:r>
      <w:r>
        <w:rPr>
          <w:noProof/>
          <w:lang w:eastAsia="fr-CH"/>
        </w:rPr>
        <mc:AlternateContent>
          <mc:Choice Requires="wps">
            <w:drawing>
              <wp:inline distT="0" distB="0" distL="0" distR="0" wp14:anchorId="0C00AB7D" wp14:editId="10BF9EF9">
                <wp:extent cx="872067" cy="1404620"/>
                <wp:effectExtent l="0" t="0" r="23495" b="1397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FD4644">
                            <w:pPr>
                              <w:spacing w:before="40" w:after="40"/>
                              <w:jc w:val="center"/>
                              <w:rPr>
                                <w:b/>
                                <w:color w:val="1F4E79" w:themeColor="accent1" w:themeShade="80"/>
                              </w:rPr>
                            </w:pPr>
                            <w:r>
                              <w:rPr>
                                <w:b/>
                                <w:color w:val="1F4E79" w:themeColor="accent1" w:themeShade="80"/>
                              </w:rPr>
                              <w:t>Trimestre</w:t>
                            </w:r>
                          </w:p>
                        </w:txbxContent>
                      </wps:txbx>
                      <wps:bodyPr rot="0" vert="horz" wrap="square" lIns="91440" tIns="45720" rIns="91440" bIns="45720" anchor="t" anchorCtr="0">
                        <a:spAutoFit/>
                      </wps:bodyPr>
                    </wps:wsp>
                  </a:graphicData>
                </a:graphic>
              </wp:inline>
            </w:drawing>
          </mc:Choice>
          <mc:Fallback>
            <w:pict>
              <v:shape w14:anchorId="0C00AB7D" id="_x0000_s1033"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yvYtUYCAAC3&#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4E3F4C" w:rsidRPr="00FD4644" w:rsidRDefault="004E3F4C" w:rsidP="00FD4644">
                      <w:pPr>
                        <w:spacing w:before="40" w:after="40"/>
                        <w:jc w:val="center"/>
                        <w:rPr>
                          <w:b/>
                          <w:color w:val="1F4E79" w:themeColor="accent1" w:themeShade="80"/>
                        </w:rPr>
                      </w:pPr>
                      <w:r>
                        <w:rPr>
                          <w:b/>
                          <w:color w:val="1F4E79" w:themeColor="accent1" w:themeShade="80"/>
                        </w:rPr>
                        <w:t>Trimestre</w:t>
                      </w:r>
                    </w:p>
                  </w:txbxContent>
                </v:textbox>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224271A7" wp14:editId="6A0EDA2C">
                <wp:extent cx="203200" cy="203200"/>
                <wp:effectExtent l="19050" t="0" r="25400" b="44450"/>
                <wp:docPr id="14" name="Flèche vers le bas 1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741FF0D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D4SJyJ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56D4C743" wp14:editId="3BED4A27">
                <wp:extent cx="872067" cy="1404620"/>
                <wp:effectExtent l="0" t="0" r="23495" b="13970"/>
                <wp:docPr id="19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2A39DD">
                            <w:pPr>
                              <w:spacing w:before="40" w:after="40"/>
                              <w:jc w:val="center"/>
                              <w:rPr>
                                <w:b/>
                                <w:color w:val="1F4E79" w:themeColor="accent1" w:themeShade="80"/>
                              </w:rPr>
                            </w:pPr>
                            <w:r>
                              <w:rPr>
                                <w:b/>
                                <w:color w:val="1F4E79" w:themeColor="accent1" w:themeShade="80"/>
                              </w:rPr>
                              <w:t>Mois</w:t>
                            </w:r>
                          </w:p>
                        </w:txbxContent>
                      </wps:txbx>
                      <wps:bodyPr rot="0" vert="horz" wrap="square" lIns="91440" tIns="45720" rIns="91440" bIns="45720" anchor="t" anchorCtr="0">
                        <a:spAutoFit/>
                      </wps:bodyPr>
                    </wps:wsp>
                  </a:graphicData>
                </a:graphic>
              </wp:inline>
            </w:drawing>
          </mc:Choice>
          <mc:Fallback>
            <w:pict>
              <v:shape w14:anchorId="56D4C743" id="_x0000_s1034"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" fillcolor="#deeaf6 [660]" strokecolor="#1f4d78 [1604]" strokeweight="1.5pt">
                <v:textbox style="mso-fit-shape-to-text:t">
                  <w:txbxContent>
                    <w:p w:rsidR="004E3F4C" w:rsidRPr="00FD4644" w:rsidRDefault="004E3F4C" w:rsidP="002A39DD">
                      <w:pPr>
                        <w:spacing w:before="40" w:after="40"/>
                        <w:jc w:val="center"/>
                        <w:rPr>
                          <w:b/>
                          <w:color w:val="1F4E79" w:themeColor="accent1" w:themeShade="80"/>
                        </w:rPr>
                      </w:pPr>
                      <w:r>
                        <w:rPr>
                          <w:b/>
                          <w:color w:val="1F4E79" w:themeColor="accent1" w:themeShade="80"/>
                        </w:rPr>
                        <w:t>Mois</w:t>
                      </w:r>
                    </w:p>
                  </w:txbxContent>
                </v:textbox>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19429AD4" wp14:editId="2B3A76A2">
                <wp:extent cx="203200" cy="203200"/>
                <wp:effectExtent l="19050" t="0" r="25400" b="44450"/>
                <wp:docPr id="192" name="Flèche vers le bas 192"/>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3E9EE3D" id="Flèche vers le bas 192"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HZM0hrACAAAl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2A39DD" w:rsidRDefault="002A39DD" w:rsidP="002A39DD">
      <w:pPr>
        <w:tabs>
          <w:tab w:val="center" w:pos="1701"/>
          <w:tab w:val="center" w:pos="4536"/>
          <w:tab w:val="left" w:pos="7371"/>
        </w:tabs>
      </w:pPr>
      <w:r>
        <w:tab/>
      </w:r>
      <w:r>
        <w:tab/>
      </w:r>
      <w:r>
        <w:rPr>
          <w:noProof/>
          <w:lang w:eastAsia="fr-CH"/>
        </w:rPr>
        <mc:AlternateContent>
          <mc:Choice Requires="wps">
            <w:drawing>
              <wp:inline distT="0" distB="0" distL="0" distR="0" wp14:anchorId="7CE5E07E" wp14:editId="19E23218">
                <wp:extent cx="872067" cy="1404620"/>
                <wp:effectExtent l="0" t="0" r="23495" b="13970"/>
                <wp:docPr id="19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2067"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2A39DD">
                            <w:pPr>
                              <w:spacing w:before="40" w:after="40"/>
                              <w:jc w:val="center"/>
                              <w:rPr>
                                <w:b/>
                                <w:color w:val="1F4E79" w:themeColor="accent1" w:themeShade="80"/>
                              </w:rPr>
                            </w:pPr>
                            <w:r>
                              <w:rPr>
                                <w:b/>
                                <w:color w:val="1F4E79" w:themeColor="accent1" w:themeShade="80"/>
                              </w:rPr>
                              <w:t>Jour</w:t>
                            </w:r>
                          </w:p>
                        </w:txbxContent>
                      </wps:txbx>
                      <wps:bodyPr rot="0" vert="horz" wrap="square" lIns="91440" tIns="45720" rIns="91440" bIns="45720" anchor="t" anchorCtr="0">
                        <a:spAutoFit/>
                      </wps:bodyPr>
                    </wps:wsp>
                  </a:graphicData>
                </a:graphic>
              </wp:inline>
            </w:drawing>
          </mc:Choice>
          <mc:Fallback>
            <w:pict>
              <v:shape w14:anchorId="7CE5E07E" id="_x0000_s1035" type="#_x0000_t202" style="width:68.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" fillcolor="#deeaf6 [660]" strokecolor="#1f4d78 [1604]" strokeweight="1.5pt">
                <v:textbox style="mso-fit-shape-to-text:t">
                  <w:txbxContent>
                    <w:p w:rsidR="004E3F4C" w:rsidRPr="00FD4644" w:rsidRDefault="004E3F4C" w:rsidP="002A39DD">
                      <w:pPr>
                        <w:spacing w:before="40" w:after="40"/>
                        <w:jc w:val="center"/>
                        <w:rPr>
                          <w:b/>
                          <w:color w:val="1F4E79" w:themeColor="accent1" w:themeShade="80"/>
                        </w:rPr>
                      </w:pPr>
                      <w:r>
                        <w:rPr>
                          <w:b/>
                          <w:color w:val="1F4E79" w:themeColor="accent1" w:themeShade="80"/>
                        </w:rPr>
                        <w:t>Jour</w:t>
                      </w:r>
                    </w:p>
                  </w:txbxContent>
                </v:textbox>
                <w10:anchorlock/>
              </v:shape>
            </w:pict>
          </mc:Fallback>
        </mc:AlternateContent>
      </w:r>
    </w:p>
    <w:p w:rsidR="005A1FF5" w:rsidRDefault="005A1FF5" w:rsidP="005A1FF5"/>
    <w:p w:rsidR="0018780E" w:rsidRDefault="0018780E" w:rsidP="0018780E">
      <w:pPr>
        <w:pStyle w:val="Titre3"/>
      </w:pPr>
      <w:bookmarkStart w:id="40" w:name="_Toc472454431"/>
      <w:r>
        <w:t>Hiérarchie des vendeurs</w:t>
      </w:r>
      <w:bookmarkEnd w:id="40"/>
    </w:p>
    <w:p w:rsidR="0018780E" w:rsidRDefault="0018780E" w:rsidP="00FD4644">
      <w:pPr>
        <w:jc w:val="center"/>
      </w:pPr>
      <w:r>
        <w:rPr>
          <w:noProof/>
          <w:lang w:eastAsia="fr-CH"/>
        </w:rPr>
        <mc:AlternateContent>
          <mc:Choice Requires="wps">
            <w:drawing>
              <wp:inline distT="0" distB="0" distL="0" distR="0" wp14:anchorId="15A880FD" wp14:editId="7C691B36">
                <wp:extent cx="1058333" cy="1404620"/>
                <wp:effectExtent l="0" t="0" r="27940" b="13970"/>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18780E">
                            <w:pPr>
                              <w:spacing w:before="40" w:after="40"/>
                              <w:jc w:val="center"/>
                              <w:rPr>
                                <w:b/>
                                <w:color w:val="1F4E79" w:themeColor="accent1" w:themeShade="80"/>
                              </w:rPr>
                            </w:pPr>
                            <w:r w:rsidRPr="00FD4644">
                              <w:rPr>
                                <w:b/>
                                <w:color w:val="1F4E79" w:themeColor="accent1" w:themeShade="80"/>
                              </w:rPr>
                              <w:t>Groupe</w:t>
                            </w:r>
                          </w:p>
                        </w:txbxContent>
                      </wps:txbx>
                      <wps:bodyPr rot="0" vert="horz" wrap="square" lIns="91440" tIns="45720" rIns="91440" bIns="45720" anchor="t" anchorCtr="0">
                        <a:spAutoFit/>
                      </wps:bodyPr>
                    </wps:wsp>
                  </a:graphicData>
                </a:graphic>
              </wp:inline>
            </w:drawing>
          </mc:Choice>
          <mc:Fallback>
            <w:pict>
              <v:shape w14:anchorId="15A880FD" id="_x0000_s1036"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CtoG3aRgIAALk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4E3F4C" w:rsidRPr="00FD4644" w:rsidRDefault="004E3F4C" w:rsidP="0018780E">
                      <w:pPr>
                        <w:spacing w:before="40" w:after="40"/>
                        <w:jc w:val="center"/>
                        <w:rPr>
                          <w:b/>
                          <w:color w:val="1F4E79" w:themeColor="accent1" w:themeShade="80"/>
                        </w:rPr>
                      </w:pPr>
                      <w:r w:rsidRPr="00FD4644">
                        <w:rPr>
                          <w:b/>
                          <w:color w:val="1F4E79" w:themeColor="accent1" w:themeShade="80"/>
                        </w:rPr>
                        <w:t>Groupe</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6745D463" wp14:editId="7CF1B7D9">
                <wp:extent cx="203200" cy="203200"/>
                <wp:effectExtent l="19050" t="0" r="25400" b="44450"/>
                <wp:docPr id="19" name="Flèche vers le bas 19"/>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8741FED" id="Flèche vers le bas 19"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Bs+94Y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6026F086" wp14:editId="50E625B6">
                <wp:extent cx="1058333" cy="1404620"/>
                <wp:effectExtent l="0" t="0" r="27940" b="13970"/>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18780E">
                            <w:pPr>
                              <w:spacing w:before="40" w:after="40"/>
                              <w:jc w:val="center"/>
                              <w:rPr>
                                <w:b/>
                                <w:color w:val="1F4E79" w:themeColor="accent1" w:themeShade="80"/>
                              </w:rPr>
                            </w:pPr>
                            <w:r w:rsidRPr="00FD4644">
                              <w:rPr>
                                <w:b/>
                                <w:color w:val="1F4E79" w:themeColor="accent1" w:themeShade="80"/>
                              </w:rPr>
                              <w:t>Division</w:t>
                            </w:r>
                          </w:p>
                        </w:txbxContent>
                      </wps:txbx>
                      <wps:bodyPr rot="0" vert="horz" wrap="square" lIns="91440" tIns="45720" rIns="91440" bIns="45720" anchor="t" anchorCtr="0">
                        <a:spAutoFit/>
                      </wps:bodyPr>
                    </wps:wsp>
                  </a:graphicData>
                </a:graphic>
              </wp:inline>
            </w:drawing>
          </mc:Choice>
          <mc:Fallback>
            <w:pict>
              <v:shape w14:anchorId="6026F086" id="_x0000_s1037"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" fillcolor="#deeaf6 [660]" strokecolor="#1f4d78 [1604]" strokeweight="1.5pt">
                <v:textbox style="mso-fit-shape-to-text:t">
                  <w:txbxContent>
                    <w:p w:rsidR="004E3F4C" w:rsidRPr="00FD4644" w:rsidRDefault="004E3F4C" w:rsidP="0018780E">
                      <w:pPr>
                        <w:spacing w:before="40" w:after="40"/>
                        <w:jc w:val="center"/>
                        <w:rPr>
                          <w:b/>
                          <w:color w:val="1F4E79" w:themeColor="accent1" w:themeShade="80"/>
                        </w:rPr>
                      </w:pPr>
                      <w:r w:rsidRPr="00FD4644">
                        <w:rPr>
                          <w:b/>
                          <w:color w:val="1F4E79" w:themeColor="accent1" w:themeShade="80"/>
                        </w:rPr>
                        <w:t>Division</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28419993" wp14:editId="77AD69CD">
                <wp:extent cx="203200" cy="203200"/>
                <wp:effectExtent l="19050" t="0" r="25400" b="44450"/>
                <wp:docPr id="20" name="Flèche vers le bas 20"/>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48546B4" id="Flèche vers le bas 20"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CLKVRP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8780E" w:rsidRDefault="0018780E" w:rsidP="00FD4644">
      <w:pPr>
        <w:jc w:val="center"/>
      </w:pPr>
      <w:r>
        <w:rPr>
          <w:noProof/>
          <w:lang w:eastAsia="fr-CH"/>
        </w:rPr>
        <mc:AlternateContent>
          <mc:Choice Requires="wps">
            <w:drawing>
              <wp:inline distT="0" distB="0" distL="0" distR="0" wp14:anchorId="52C0CFAA" wp14:editId="49EB7FB4">
                <wp:extent cx="1058333" cy="1404620"/>
                <wp:effectExtent l="0" t="0" r="27940" b="1397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18780E">
                            <w:pPr>
                              <w:spacing w:before="40" w:after="40"/>
                              <w:jc w:val="center"/>
                              <w:rPr>
                                <w:b/>
                                <w:color w:val="1F4E79" w:themeColor="accent1" w:themeShade="80"/>
                              </w:rPr>
                            </w:pPr>
                            <w:r w:rsidRPr="00FD4644">
                              <w:rPr>
                                <w:b/>
                                <w:color w:val="1F4E79" w:themeColor="accent1" w:themeShade="80"/>
                              </w:rPr>
                              <w:t>Manager</w:t>
                            </w:r>
                          </w:p>
                        </w:txbxContent>
                      </wps:txbx>
                      <wps:bodyPr rot="0" vert="horz" wrap="square" lIns="91440" tIns="45720" rIns="91440" bIns="45720" anchor="t" anchorCtr="0">
                        <a:spAutoFit/>
                      </wps:bodyPr>
                    </wps:wsp>
                  </a:graphicData>
                </a:graphic>
              </wp:inline>
            </w:drawing>
          </mc:Choice>
          <mc:Fallback>
            <w:pict>
              <v:shape w14:anchorId="52C0CFAA" id="_x0000_s1038"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" fillcolor="#deeaf6 [660]" strokecolor="#1f4d78 [1604]" strokeweight="1.5pt">
                <v:textbox style="mso-fit-shape-to-text:t">
                  <w:txbxContent>
                    <w:p w:rsidR="004E3F4C" w:rsidRPr="00FD4644" w:rsidRDefault="004E3F4C" w:rsidP="0018780E">
                      <w:pPr>
                        <w:spacing w:before="40" w:after="40"/>
                        <w:jc w:val="center"/>
                        <w:rPr>
                          <w:b/>
                          <w:color w:val="1F4E79" w:themeColor="accent1" w:themeShade="80"/>
                        </w:rPr>
                      </w:pPr>
                      <w:r w:rsidRPr="00FD4644">
                        <w:rPr>
                          <w:b/>
                          <w:color w:val="1F4E79" w:themeColor="accent1" w:themeShade="80"/>
                        </w:rPr>
                        <w:t>Manager</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6A8EF926" wp14:editId="09F92211">
                <wp:extent cx="203200" cy="203200"/>
                <wp:effectExtent l="19050" t="0" r="25400" b="44450"/>
                <wp:docPr id="21" name="Flèche vers le bas 21"/>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B3C4089" id="Flèche vers le bas 21"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oGrw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8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" adj="10800" fillcolor="#deeaf6 [660]" strokecolor="#1f4d78 [1604]" strokeweight="1pt">
                <w10:anchorlock/>
              </v:shape>
            </w:pict>
          </mc:Fallback>
        </mc:AlternateContent>
      </w:r>
    </w:p>
    <w:p w:rsidR="001C3E95" w:rsidRDefault="00FD4644" w:rsidP="00E43CF6">
      <w:pPr>
        <w:spacing w:after="360"/>
        <w:jc w:val="center"/>
      </w:pPr>
      <w:r>
        <w:rPr>
          <w:noProof/>
          <w:lang w:eastAsia="fr-CH"/>
        </w:rPr>
        <mc:AlternateContent>
          <mc:Choice Requires="wps">
            <w:drawing>
              <wp:inline distT="0" distB="0" distL="0" distR="0" wp14:anchorId="359C91EF" wp14:editId="52975AA9">
                <wp:extent cx="1058333" cy="1404620"/>
                <wp:effectExtent l="0" t="0" r="27940" b="13970"/>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83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FD4644">
                            <w:pPr>
                              <w:spacing w:before="40" w:after="40"/>
                              <w:jc w:val="center"/>
                              <w:rPr>
                                <w:b/>
                                <w:color w:val="1F4E79" w:themeColor="accent1" w:themeShade="80"/>
                              </w:rPr>
                            </w:pPr>
                            <w:r w:rsidRPr="00FD4644">
                              <w:rPr>
                                <w:b/>
                                <w:color w:val="1F4E79" w:themeColor="accent1" w:themeShade="80"/>
                              </w:rPr>
                              <w:t>Vendeur</w:t>
                            </w:r>
                          </w:p>
                        </w:txbxContent>
                      </wps:txbx>
                      <wps:bodyPr rot="0" vert="horz" wrap="square" lIns="91440" tIns="45720" rIns="91440" bIns="45720" anchor="t" anchorCtr="0">
                        <a:spAutoFit/>
                      </wps:bodyPr>
                    </wps:wsp>
                  </a:graphicData>
                </a:graphic>
              </wp:inline>
            </w:drawing>
          </mc:Choice>
          <mc:Fallback>
            <w:pict>
              <v:shape w14:anchorId="359C91EF" id="_x0000_s1039" type="#_x0000_t202" style="width:8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" fillcolor="#deeaf6 [660]" strokecolor="#1f4d78 [1604]" strokeweight="1.5pt">
                <v:textbox style="mso-fit-shape-to-text:t">
                  <w:txbxContent>
                    <w:p w:rsidR="004E3F4C" w:rsidRPr="00FD4644" w:rsidRDefault="004E3F4C" w:rsidP="00FD4644">
                      <w:pPr>
                        <w:spacing w:before="40" w:after="40"/>
                        <w:jc w:val="center"/>
                        <w:rPr>
                          <w:b/>
                          <w:color w:val="1F4E79" w:themeColor="accent1" w:themeShade="80"/>
                        </w:rPr>
                      </w:pPr>
                      <w:r w:rsidRPr="00FD4644">
                        <w:rPr>
                          <w:b/>
                          <w:color w:val="1F4E79" w:themeColor="accent1" w:themeShade="80"/>
                        </w:rPr>
                        <w:t>Vendeur</w:t>
                      </w:r>
                    </w:p>
                  </w:txbxContent>
                </v:textbox>
                <w10:anchorlock/>
              </v:shape>
            </w:pict>
          </mc:Fallback>
        </mc:AlternateContent>
      </w:r>
    </w:p>
    <w:p w:rsidR="001C3E95" w:rsidRDefault="001C3E95">
      <w:pPr>
        <w:spacing w:before="0" w:after="160" w:line="259" w:lineRule="auto"/>
        <w:jc w:val="left"/>
      </w:pPr>
      <w:r>
        <w:br w:type="page"/>
      </w:r>
    </w:p>
    <w:p w:rsidR="0018780E" w:rsidRDefault="0018780E" w:rsidP="0018780E">
      <w:pPr>
        <w:pStyle w:val="Titre3"/>
      </w:pPr>
      <w:bookmarkStart w:id="41" w:name="_Toc472454432"/>
      <w:r>
        <w:lastRenderedPageBreak/>
        <w:t xml:space="preserve">Hiérarchie des </w:t>
      </w:r>
      <w:r w:rsidR="00470BB0">
        <w:t>produits</w:t>
      </w:r>
      <w:bookmarkEnd w:id="41"/>
    </w:p>
    <w:p w:rsidR="0018780E" w:rsidRDefault="0018780E" w:rsidP="0018780E">
      <w:pPr>
        <w:jc w:val="center"/>
      </w:pPr>
      <w:r>
        <w:rPr>
          <w:noProof/>
          <w:lang w:eastAsia="fr-CH"/>
        </w:rPr>
        <mc:AlternateContent>
          <mc:Choice Requires="wps">
            <w:drawing>
              <wp:inline distT="0" distB="0" distL="0" distR="0" wp14:anchorId="137DE142" wp14:editId="5F376EFA">
                <wp:extent cx="1337733" cy="1404620"/>
                <wp:effectExtent l="0" t="0" r="15240" b="13970"/>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7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18780E">
                            <w:pPr>
                              <w:spacing w:before="40" w:after="40"/>
                              <w:jc w:val="center"/>
                              <w:rPr>
                                <w:b/>
                                <w:color w:val="1F4E79" w:themeColor="accent1" w:themeShade="80"/>
                              </w:rPr>
                            </w:pPr>
                            <w:r w:rsidRPr="00FD4644">
                              <w:rPr>
                                <w:b/>
                                <w:color w:val="1F4E79" w:themeColor="accent1" w:themeShade="80"/>
                              </w:rPr>
                              <w:t>Catégorie</w:t>
                            </w:r>
                          </w:p>
                        </w:txbxContent>
                      </wps:txbx>
                      <wps:bodyPr rot="0" vert="horz" wrap="square" lIns="91440" tIns="45720" rIns="91440" bIns="45720" anchor="t" anchorCtr="0">
                        <a:spAutoFit/>
                      </wps:bodyPr>
                    </wps:wsp>
                  </a:graphicData>
                </a:graphic>
              </wp:inline>
            </w:drawing>
          </mc:Choice>
          <mc:Fallback>
            <w:pict>
              <v:shape w14:anchorId="137DE142" id="_x0000_s1040" type="#_x0000_t202" style="width:10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" fillcolor="#deeaf6 [660]" strokecolor="#1f4d78 [1604]" strokeweight="1.5pt">
                <v:textbox style="mso-fit-shape-to-text:t">
                  <w:txbxContent>
                    <w:p w:rsidR="004E3F4C" w:rsidRPr="00FD4644" w:rsidRDefault="004E3F4C" w:rsidP="0018780E">
                      <w:pPr>
                        <w:spacing w:before="40" w:after="40"/>
                        <w:jc w:val="center"/>
                        <w:rPr>
                          <w:b/>
                          <w:color w:val="1F4E79" w:themeColor="accent1" w:themeShade="80"/>
                        </w:rPr>
                      </w:pPr>
                      <w:r w:rsidRPr="00FD4644">
                        <w:rPr>
                          <w:b/>
                          <w:color w:val="1F4E79" w:themeColor="accent1" w:themeShade="80"/>
                        </w:rPr>
                        <w:t>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6CA94A07" wp14:editId="3589ED3F">
                <wp:extent cx="203200" cy="203200"/>
                <wp:effectExtent l="19050" t="0" r="25400" b="44450"/>
                <wp:docPr id="22" name="Flèche vers le bas 22"/>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4690078" id="Flèche vers le bas 22"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tyKJ3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075F69B9" wp14:editId="72679DE5">
                <wp:extent cx="1329266" cy="1404620"/>
                <wp:effectExtent l="0" t="0" r="23495" b="13970"/>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18780E">
                            <w:pPr>
                              <w:spacing w:before="40" w:after="40"/>
                              <w:jc w:val="center"/>
                              <w:rPr>
                                <w:b/>
                                <w:color w:val="1F4E79" w:themeColor="accent1" w:themeShade="80"/>
                              </w:rPr>
                            </w:pPr>
                            <w:r w:rsidRPr="00FD4644">
                              <w:rPr>
                                <w:b/>
                                <w:color w:val="1F4E79" w:themeColor="accent1" w:themeShade="80"/>
                              </w:rPr>
                              <w:t>Sous-catégorie</w:t>
                            </w:r>
                          </w:p>
                        </w:txbxContent>
                      </wps:txbx>
                      <wps:bodyPr rot="0" vert="horz" wrap="square" lIns="91440" tIns="45720" rIns="91440" bIns="45720" anchor="t" anchorCtr="0">
                        <a:spAutoFit/>
                      </wps:bodyPr>
                    </wps:wsp>
                  </a:graphicData>
                </a:graphic>
              </wp:inline>
            </w:drawing>
          </mc:Choice>
          <mc:Fallback>
            <w:pict>
              <v:shape w14:anchorId="075F69B9" id="_x0000_s1041"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" fillcolor="#deeaf6 [660]" strokecolor="#1f4d78 [1604]" strokeweight="1.5pt">
                <v:textbox style="mso-fit-shape-to-text:t">
                  <w:txbxContent>
                    <w:p w:rsidR="004E3F4C" w:rsidRPr="00FD4644" w:rsidRDefault="004E3F4C" w:rsidP="0018780E">
                      <w:pPr>
                        <w:spacing w:before="40" w:after="40"/>
                        <w:jc w:val="center"/>
                        <w:rPr>
                          <w:b/>
                          <w:color w:val="1F4E79" w:themeColor="accent1" w:themeShade="80"/>
                        </w:rPr>
                      </w:pPr>
                      <w:r w:rsidRPr="00FD4644">
                        <w:rPr>
                          <w:b/>
                          <w:color w:val="1F4E79" w:themeColor="accent1" w:themeShade="80"/>
                        </w:rPr>
                        <w:t>Sous-catégorie</w:t>
                      </w:r>
                    </w:p>
                  </w:txbxContent>
                </v:textbox>
                <w10:anchorlock/>
              </v:shape>
            </w:pict>
          </mc:Fallback>
        </mc:AlternateContent>
      </w:r>
    </w:p>
    <w:p w:rsidR="0018780E" w:rsidRDefault="00FD4644" w:rsidP="0018780E">
      <w:pPr>
        <w:jc w:val="center"/>
      </w:pPr>
      <w:r>
        <w:rPr>
          <w:noProof/>
          <w:lang w:eastAsia="fr-CH"/>
        </w:rPr>
        <mc:AlternateContent>
          <mc:Choice Requires="wps">
            <w:drawing>
              <wp:inline distT="0" distB="0" distL="0" distR="0" wp14:anchorId="0C21432B" wp14:editId="731A8E87">
                <wp:extent cx="203200" cy="203200"/>
                <wp:effectExtent l="19050" t="0" r="25400" b="44450"/>
                <wp:docPr id="23" name="Flèche vers le bas 23"/>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32C635" id="Flèche vers le bas 23"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Kafnl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18780E" w:rsidRDefault="0018780E" w:rsidP="0018780E">
      <w:pPr>
        <w:jc w:val="center"/>
      </w:pPr>
      <w:r>
        <w:rPr>
          <w:noProof/>
          <w:lang w:eastAsia="fr-CH"/>
        </w:rPr>
        <mc:AlternateContent>
          <mc:Choice Requires="wps">
            <w:drawing>
              <wp:inline distT="0" distB="0" distL="0" distR="0" wp14:anchorId="5CDABCF0" wp14:editId="4E8F329B">
                <wp:extent cx="1329266" cy="1404620"/>
                <wp:effectExtent l="0" t="0" r="23495" b="1397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266"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18780E">
                            <w:pPr>
                              <w:spacing w:before="40" w:after="40"/>
                              <w:jc w:val="center"/>
                              <w:rPr>
                                <w:b/>
                                <w:color w:val="1F4E79" w:themeColor="accent1" w:themeShade="80"/>
                              </w:rPr>
                            </w:pPr>
                            <w:r w:rsidRPr="00FD4644">
                              <w:rPr>
                                <w:b/>
                                <w:color w:val="1F4E79" w:themeColor="accent1" w:themeShade="80"/>
                              </w:rPr>
                              <w:t>Article</w:t>
                            </w:r>
                          </w:p>
                        </w:txbxContent>
                      </wps:txbx>
                      <wps:bodyPr rot="0" vert="horz" wrap="square" lIns="91440" tIns="45720" rIns="91440" bIns="45720" anchor="t" anchorCtr="0">
                        <a:spAutoFit/>
                      </wps:bodyPr>
                    </wps:wsp>
                  </a:graphicData>
                </a:graphic>
              </wp:inline>
            </w:drawing>
          </mc:Choice>
          <mc:Fallback>
            <w:pict>
              <v:shape w14:anchorId="5CDABCF0" id="_x0000_s1042" type="#_x0000_t202" style="width:10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" fillcolor="#deeaf6 [660]" strokecolor="#1f4d78 [1604]" strokeweight="1.5pt">
                <v:textbox style="mso-fit-shape-to-text:t">
                  <w:txbxContent>
                    <w:p w:rsidR="004E3F4C" w:rsidRPr="00FD4644" w:rsidRDefault="004E3F4C" w:rsidP="0018780E">
                      <w:pPr>
                        <w:spacing w:before="40" w:after="40"/>
                        <w:jc w:val="center"/>
                        <w:rPr>
                          <w:b/>
                          <w:color w:val="1F4E79" w:themeColor="accent1" w:themeShade="80"/>
                        </w:rPr>
                      </w:pPr>
                      <w:r w:rsidRPr="00FD4644">
                        <w:rPr>
                          <w:b/>
                          <w:color w:val="1F4E79" w:themeColor="accent1" w:themeShade="80"/>
                        </w:rPr>
                        <w:t>Article</w:t>
                      </w:r>
                    </w:p>
                  </w:txbxContent>
                </v:textbox>
                <w10:anchorlock/>
              </v:shape>
            </w:pict>
          </mc:Fallback>
        </mc:AlternateContent>
      </w:r>
    </w:p>
    <w:p w:rsidR="002A39DD" w:rsidRDefault="002A39DD" w:rsidP="005A1FF5"/>
    <w:p w:rsidR="0018780E" w:rsidRDefault="0018780E" w:rsidP="0018780E">
      <w:pPr>
        <w:pStyle w:val="Titre3"/>
      </w:pPr>
      <w:bookmarkStart w:id="42" w:name="_Toc472454433"/>
      <w:r>
        <w:t>Hiérarchie</w:t>
      </w:r>
      <w:r w:rsidR="00F41BE4">
        <w:t xml:space="preserve"> de la géographie</w:t>
      </w:r>
      <w:bookmarkEnd w:id="42"/>
    </w:p>
    <w:p w:rsidR="0018780E" w:rsidRDefault="00FD4644" w:rsidP="00FD4644">
      <w:pPr>
        <w:jc w:val="center"/>
      </w:pPr>
      <w:r>
        <w:rPr>
          <w:noProof/>
          <w:lang w:eastAsia="fr-CH"/>
        </w:rPr>
        <mc:AlternateContent>
          <mc:Choice Requires="wps">
            <w:drawing>
              <wp:inline distT="0" distB="0" distL="0" distR="0" wp14:anchorId="669541F8" wp14:editId="0710A2E2">
                <wp:extent cx="1210733" cy="1404620"/>
                <wp:effectExtent l="0" t="0" r="27940" b="13970"/>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FD4644">
                            <w:pPr>
                              <w:spacing w:before="40" w:after="40"/>
                              <w:jc w:val="center"/>
                              <w:rPr>
                                <w:b/>
                                <w:color w:val="1F4E79" w:themeColor="accent1" w:themeShade="80"/>
                              </w:rPr>
                            </w:pPr>
                            <w:r w:rsidRPr="00FD4644">
                              <w:rPr>
                                <w:b/>
                                <w:color w:val="1F4E79" w:themeColor="accent1" w:themeShade="80"/>
                              </w:rPr>
                              <w:t>Pays</w:t>
                            </w:r>
                          </w:p>
                        </w:txbxContent>
                      </wps:txbx>
                      <wps:bodyPr rot="0" vert="horz" wrap="square" lIns="91440" tIns="45720" rIns="91440" bIns="45720" anchor="t" anchorCtr="0">
                        <a:spAutoFit/>
                      </wps:bodyPr>
                    </wps:wsp>
                  </a:graphicData>
                </a:graphic>
              </wp:inline>
            </w:drawing>
          </mc:Choice>
          <mc:Fallback>
            <w:pict>
              <v:shape w14:anchorId="669541F8" id="_x0000_s1043"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A0Fsln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4E3F4C" w:rsidRPr="00FD4644" w:rsidRDefault="004E3F4C" w:rsidP="00FD4644">
                      <w:pPr>
                        <w:spacing w:before="40" w:after="40"/>
                        <w:jc w:val="center"/>
                        <w:rPr>
                          <w:b/>
                          <w:color w:val="1F4E79" w:themeColor="accent1" w:themeShade="80"/>
                        </w:rPr>
                      </w:pPr>
                      <w:r w:rsidRPr="00FD4644">
                        <w:rPr>
                          <w:b/>
                          <w:color w:val="1F4E79" w:themeColor="accent1" w:themeShade="80"/>
                        </w:rPr>
                        <w:t>Pays</w:t>
                      </w:r>
                    </w:p>
                  </w:txbxContent>
                </v:textbox>
                <w10:anchorlock/>
              </v:shape>
            </w:pict>
          </mc:Fallback>
        </mc:AlternateContent>
      </w:r>
    </w:p>
    <w:p w:rsidR="0018780E" w:rsidRDefault="00FD4644" w:rsidP="00FD4644">
      <w:pPr>
        <w:jc w:val="center"/>
      </w:pPr>
      <w:r>
        <w:rPr>
          <w:noProof/>
          <w:lang w:eastAsia="fr-CH"/>
        </w:rPr>
        <mc:AlternateContent>
          <mc:Choice Requires="wps">
            <w:drawing>
              <wp:inline distT="0" distB="0" distL="0" distR="0" wp14:anchorId="24457F23" wp14:editId="192B1CB0">
                <wp:extent cx="203200" cy="203200"/>
                <wp:effectExtent l="19050" t="0" r="25400" b="44450"/>
                <wp:docPr id="24" name="Flèche vers le bas 24"/>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5CD5F79" id="Flèche vers le bas 24"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sjmfsb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25F83D8B" wp14:editId="3F5DBA6A">
                <wp:extent cx="1210733" cy="1404620"/>
                <wp:effectExtent l="0" t="0" r="27940" b="13970"/>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FD4644">
                            <w:pPr>
                              <w:spacing w:before="40" w:after="40"/>
                              <w:jc w:val="center"/>
                              <w:rPr>
                                <w:b/>
                                <w:color w:val="1F4E79" w:themeColor="accent1" w:themeShade="80"/>
                              </w:rPr>
                            </w:pPr>
                            <w:r w:rsidRPr="00FD4644">
                              <w:rPr>
                                <w:b/>
                                <w:color w:val="1F4E79" w:themeColor="accent1" w:themeShade="80"/>
                              </w:rPr>
                              <w:t>Département</w:t>
                            </w:r>
                          </w:p>
                        </w:txbxContent>
                      </wps:txbx>
                      <wps:bodyPr rot="0" vert="horz" wrap="square" lIns="91440" tIns="45720" rIns="91440" bIns="45720" anchor="t" anchorCtr="0">
                        <a:spAutoFit/>
                      </wps:bodyPr>
                    </wps:wsp>
                  </a:graphicData>
                </a:graphic>
              </wp:inline>
            </w:drawing>
          </mc:Choice>
          <mc:Fallback>
            <w:pict>
              <v:shape w14:anchorId="25F83D8B" id="_x0000_s1044"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DjXe1F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4E3F4C" w:rsidRPr="00FD4644" w:rsidRDefault="004E3F4C" w:rsidP="00FD4644">
                      <w:pPr>
                        <w:spacing w:before="40" w:after="40"/>
                        <w:jc w:val="center"/>
                        <w:rPr>
                          <w:b/>
                          <w:color w:val="1F4E79" w:themeColor="accent1" w:themeShade="80"/>
                        </w:rPr>
                      </w:pPr>
                      <w:r w:rsidRPr="00FD4644">
                        <w:rPr>
                          <w:b/>
                          <w:color w:val="1F4E79" w:themeColor="accent1" w:themeShade="80"/>
                        </w:rPr>
                        <w:t>Département</w:t>
                      </w:r>
                    </w:p>
                  </w:txbxContent>
                </v:textbox>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09C541D6" wp14:editId="6F7B7399">
                <wp:extent cx="203200" cy="203200"/>
                <wp:effectExtent l="19050" t="0" r="25400" b="44450"/>
                <wp:docPr id="25" name="Flèche vers le bas 25"/>
                <wp:cNvGraphicFramePr/>
                <a:graphic xmlns:a="http://schemas.openxmlformats.org/drawingml/2006/main">
                  <a:graphicData uri="http://schemas.microsoft.com/office/word/2010/wordprocessingShape">
                    <wps:wsp>
                      <wps:cNvSpPr/>
                      <wps:spPr>
                        <a:xfrm>
                          <a:off x="0" y="0"/>
                          <a:ext cx="203200" cy="203200"/>
                        </a:xfrm>
                        <a:prstGeom prst="downArrow">
                          <a:avLst/>
                        </a:prstGeom>
                        <a:solidFill>
                          <a:schemeClr val="accent1">
                            <a:lumMod val="20000"/>
                            <a:lumOff val="8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090ABB5" id="Flèche vers le bas 25" o:spid="_x0000_s1026" type="#_x0000_t67" style="width:16pt;height: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" adj="10800" fillcolor="#deeaf6 [660]" strokecolor="#1f4d78 [1604]" strokeweight="1pt">
                <w10:anchorlock/>
              </v:shape>
            </w:pict>
          </mc:Fallback>
        </mc:AlternateContent>
      </w:r>
    </w:p>
    <w:p w:rsidR="00FD4644" w:rsidRDefault="00FD4644" w:rsidP="00FD4644">
      <w:pPr>
        <w:jc w:val="center"/>
      </w:pPr>
      <w:r>
        <w:rPr>
          <w:noProof/>
          <w:lang w:eastAsia="fr-CH"/>
        </w:rPr>
        <mc:AlternateContent>
          <mc:Choice Requires="wps">
            <w:drawing>
              <wp:inline distT="0" distB="0" distL="0" distR="0" wp14:anchorId="6E0EB202" wp14:editId="44CFF9A0">
                <wp:extent cx="1210733" cy="1404620"/>
                <wp:effectExtent l="0" t="0" r="27940" b="13970"/>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733" cy="1404620"/>
                        </a:xfrm>
                        <a:prstGeom prst="rect">
                          <a:avLst/>
                        </a:prstGeom>
                        <a:solidFill>
                          <a:schemeClr val="accent1">
                            <a:lumMod val="20000"/>
                            <a:lumOff val="80000"/>
                          </a:schemeClr>
                        </a:solidFill>
                        <a:ln w="19050">
                          <a:solidFill>
                            <a:schemeClr val="accent1">
                              <a:lumMod val="50000"/>
                            </a:schemeClr>
                          </a:solidFill>
                          <a:miter lim="800000"/>
                          <a:headEnd/>
                          <a:tailEnd/>
                        </a:ln>
                      </wps:spPr>
                      <wps:txbx>
                        <w:txbxContent>
                          <w:p w:rsidR="004E3F4C" w:rsidRPr="00FD4644" w:rsidRDefault="004E3F4C" w:rsidP="00FD4644">
                            <w:pPr>
                              <w:spacing w:before="40" w:after="40"/>
                              <w:jc w:val="center"/>
                              <w:rPr>
                                <w:b/>
                                <w:color w:val="1F4E79" w:themeColor="accent1" w:themeShade="80"/>
                              </w:rPr>
                            </w:pPr>
                            <w:r w:rsidRPr="00FD4644">
                              <w:rPr>
                                <w:b/>
                                <w:color w:val="1F4E79" w:themeColor="accent1" w:themeShade="80"/>
                              </w:rPr>
                              <w:t>Ville</w:t>
                            </w:r>
                          </w:p>
                        </w:txbxContent>
                      </wps:txbx>
                      <wps:bodyPr rot="0" vert="horz" wrap="square" lIns="91440" tIns="45720" rIns="91440" bIns="45720" anchor="t" anchorCtr="0">
                        <a:spAutoFit/>
                      </wps:bodyPr>
                    </wps:wsp>
                  </a:graphicData>
                </a:graphic>
              </wp:inline>
            </w:drawing>
          </mc:Choice>
          <mc:Fallback>
            <w:pict>
              <v:shape w14:anchorId="6E0EB202" id="_x0000_s1045" type="#_x0000_t202" style="width:95.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" fillcolor="#deeaf6 [660]" strokecolor="#1f4d78 [1604]" strokeweight="1.5pt">
                <v:textbox style="mso-fit-shape-to-text:t">
                  <w:txbxContent>
                    <w:p w:rsidR="004E3F4C" w:rsidRPr="00FD4644" w:rsidRDefault="004E3F4C" w:rsidP="00FD4644">
                      <w:pPr>
                        <w:spacing w:before="40" w:after="40"/>
                        <w:jc w:val="center"/>
                        <w:rPr>
                          <w:b/>
                          <w:color w:val="1F4E79" w:themeColor="accent1" w:themeShade="80"/>
                        </w:rPr>
                      </w:pPr>
                      <w:r w:rsidRPr="00FD4644">
                        <w:rPr>
                          <w:b/>
                          <w:color w:val="1F4E79" w:themeColor="accent1" w:themeShade="80"/>
                        </w:rPr>
                        <w:t>Ville</w:t>
                      </w:r>
                    </w:p>
                  </w:txbxContent>
                </v:textbox>
                <w10:anchorlock/>
              </v:shape>
            </w:pict>
          </mc:Fallback>
        </mc:AlternateContent>
      </w:r>
    </w:p>
    <w:p w:rsidR="00151CAC" w:rsidRDefault="00151CAC" w:rsidP="00151CAC"/>
    <w:p w:rsidR="00151CAC" w:rsidRDefault="00151CAC" w:rsidP="00151CAC">
      <w:pPr>
        <w:pStyle w:val="Titre1"/>
      </w:pPr>
      <w:bookmarkStart w:id="43" w:name="_Toc472454434"/>
      <w:r>
        <w:t>Données : importation/transormation</w:t>
      </w:r>
      <w:bookmarkEnd w:id="43"/>
    </w:p>
    <w:p w:rsidR="00872A95" w:rsidRPr="00872A95" w:rsidRDefault="00872A95" w:rsidP="00872A95">
      <w:r>
        <w:t>L’importation des données dans notre Data Warehouse a été réalisée à l’aide de la méthode ETL (</w:t>
      </w:r>
      <w:proofErr w:type="spellStart"/>
      <w:r>
        <w:t>Extract</w:t>
      </w:r>
      <w:proofErr w:type="spellEnd"/>
      <w:r>
        <w:t xml:space="preserve">, </w:t>
      </w:r>
      <w:proofErr w:type="spellStart"/>
      <w:r>
        <w:t>Transform</w:t>
      </w:r>
      <w:proofErr w:type="spellEnd"/>
      <w:r>
        <w:t xml:space="preserve">, </w:t>
      </w:r>
      <w:proofErr w:type="spellStart"/>
      <w:r>
        <w:t>Load</w:t>
      </w:r>
      <w:proofErr w:type="spellEnd"/>
      <w:r>
        <w:t>).</w:t>
      </w:r>
    </w:p>
    <w:p w:rsidR="00151CAC" w:rsidRDefault="00151CAC" w:rsidP="00151CAC">
      <w:pPr>
        <w:pStyle w:val="Titre2"/>
      </w:pPr>
      <w:bookmarkStart w:id="44" w:name="_Toc472454435"/>
      <w:proofErr w:type="spellStart"/>
      <w:r>
        <w:t>Staging</w:t>
      </w:r>
      <w:bookmarkEnd w:id="44"/>
      <w:proofErr w:type="spellEnd"/>
    </w:p>
    <w:p w:rsidR="00151CAC" w:rsidRDefault="00872A95" w:rsidP="00151CAC">
      <w:r>
        <w:t xml:space="preserve">La zone </w:t>
      </w:r>
      <w:proofErr w:type="spellStart"/>
      <w:r>
        <w:t>staging</w:t>
      </w:r>
      <w:proofErr w:type="spellEnd"/>
      <w:r>
        <w:t xml:space="preserve"> représente la zone contenant les données qui n’ont pas encore été transformées. Nous extrayons les données depuis nos différentes sources (fichiers Excel, fichiers Access, fichiers texte, etc…), les plaçons dans notre </w:t>
      </w:r>
      <w:proofErr w:type="spellStart"/>
      <w:r>
        <w:t>staging</w:t>
      </w:r>
      <w:proofErr w:type="spellEnd"/>
      <w:r>
        <w:t xml:space="preserve"> area, à la suite de quoi nous les transformons</w:t>
      </w:r>
      <w:r w:rsidR="00244283">
        <w:t xml:space="preserve"> (conversion de type, modification de la longueur des champs, etc…)</w:t>
      </w:r>
      <w:r>
        <w:t xml:space="preserve"> pour qu’elles c</w:t>
      </w:r>
      <w:r w:rsidR="00244283">
        <w:t>orrespondent à ce qu’attendent le</w:t>
      </w:r>
      <w:r>
        <w:t>s tables présentes dans notre Data Warehouse et les chargeons dans celui-ci.</w:t>
      </w:r>
    </w:p>
    <w:p w:rsidR="00872A95" w:rsidRDefault="00872A95" w:rsidP="00872A95">
      <w:pPr>
        <w:pStyle w:val="Titre3"/>
      </w:pPr>
      <w:bookmarkStart w:id="45" w:name="_Toc472454436"/>
      <w:r>
        <w:lastRenderedPageBreak/>
        <w:t>Types de données</w:t>
      </w:r>
      <w:bookmarkEnd w:id="45"/>
    </w:p>
    <w:p w:rsidR="00872A95" w:rsidRPr="00872A95" w:rsidRDefault="00872A95" w:rsidP="00872A95">
      <w:r>
        <w:t xml:space="preserve">L’importation des données dans la </w:t>
      </w:r>
      <w:proofErr w:type="spellStart"/>
      <w:r>
        <w:t>staging</w:t>
      </w:r>
      <w:proofErr w:type="spellEnd"/>
      <w:r>
        <w:t xml:space="preserve"> a été simplifiée au niveau des types de données. En effet, nous n’avons à ce moment-là pas encore procédé à une transformation des différents types, mais avons simplement importé toutes les données sous forme de chaînes de caractères (sauf les identifiants).</w:t>
      </w:r>
    </w:p>
    <w:p w:rsidR="00151CAC" w:rsidRDefault="00151CAC" w:rsidP="00151CAC">
      <w:pPr>
        <w:pStyle w:val="Titre2"/>
      </w:pPr>
      <w:bookmarkStart w:id="46" w:name="_Toc472454437"/>
      <w:r>
        <w:t>Data</w:t>
      </w:r>
      <w:r w:rsidR="00872A95">
        <w:t xml:space="preserve"> </w:t>
      </w:r>
      <w:r>
        <w:t>Warehouse</w:t>
      </w:r>
      <w:bookmarkEnd w:id="46"/>
    </w:p>
    <w:p w:rsidR="00151CAC" w:rsidRDefault="00151CAC" w:rsidP="00151CAC">
      <w:pPr>
        <w:pStyle w:val="Titre3"/>
      </w:pPr>
      <w:bookmarkStart w:id="47" w:name="_Toc472454438"/>
      <w:r>
        <w:t>Master data</w:t>
      </w:r>
      <w:bookmarkEnd w:id="47"/>
    </w:p>
    <w:p w:rsidR="00BC2AA4" w:rsidRDefault="00BC2AA4" w:rsidP="00BC2AA4">
      <w:r>
        <w:t>Les données de référence (Master Data) dans une entreprise sont partagées entre les différents systèmes. Elles représentent donc un objet métier de base, partagées entre toutes les applications de l'entreprise.</w:t>
      </w:r>
    </w:p>
    <w:p w:rsidR="00BC2AA4" w:rsidRDefault="00BC2AA4" w:rsidP="00BC2AA4">
      <w:r>
        <w:t>Ces données de référence constituent également une source de vérité entre toutes les applications qui les entourent. Elles permettent de garder des données fiables, maintenir l’intégrité de celles-ci ainsi que leur unicité.</w:t>
      </w:r>
    </w:p>
    <w:p w:rsidR="00BC2AA4" w:rsidRDefault="00BC2AA4" w:rsidP="00BC2AA4">
      <w:r>
        <w:t>Prenons un exemple qui s'applique à notre cas :</w:t>
      </w:r>
    </w:p>
    <w:p w:rsidR="00BC2AA4" w:rsidRDefault="007C31DC" w:rsidP="00BC2AA4">
      <w:r w:rsidRPr="007C31DC">
        <w:rPr>
          <w:noProof/>
          <w:lang w:eastAsia="fr-CH"/>
        </w:rPr>
        <w:drawing>
          <wp:anchor distT="0" distB="0" distL="114300" distR="114300" simplePos="0" relativeHeight="251660288" behindDoc="0" locked="0" layoutInCell="1" allowOverlap="1" wp14:anchorId="338278AF" wp14:editId="2F5C9C0E">
            <wp:simplePos x="0" y="0"/>
            <wp:positionH relativeFrom="margin">
              <wp:posOffset>76200</wp:posOffset>
            </wp:positionH>
            <wp:positionV relativeFrom="paragraph">
              <wp:posOffset>725382</wp:posOffset>
            </wp:positionV>
            <wp:extent cx="2632710" cy="1555115"/>
            <wp:effectExtent l="76200" t="76200" r="129540" b="140335"/>
            <wp:wrapSquare wrapText="bothSides"/>
            <wp:docPr id="200" name="Image 200" descr="T:\jojo\entrepot\master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jojo\entrepot\masterDa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2710" cy="1555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C2AA4">
        <w:t>On souhaite modifier un expéditeur dans l’un des nombreux systèmes de notre entreprise. On aimerait donc que cette modification se répercute sur tous les autres systèmes afin de n'avoir toujours qu'un et un seul expéditeur avec toutes ses données correctes et à jour. On veut donc que l’expéditeur soit toujours le même à n'importe quel moment et n'importe où dans les systèmes de notre entreprise.</w:t>
      </w:r>
    </w:p>
    <w:p w:rsidR="000A4BFF" w:rsidRDefault="007C31DC" w:rsidP="00BC2AA4">
      <w:r>
        <w:rPr>
          <w:noProof/>
          <w:lang w:eastAsia="fr-CH"/>
        </w:rPr>
        <mc:AlternateContent>
          <mc:Choice Requires="wps">
            <w:drawing>
              <wp:anchor distT="0" distB="0" distL="114300" distR="114300" simplePos="0" relativeHeight="251661312" behindDoc="0" locked="0" layoutInCell="1" allowOverlap="1">
                <wp:simplePos x="0" y="0"/>
                <wp:positionH relativeFrom="column">
                  <wp:posOffset>48260</wp:posOffset>
                </wp:positionH>
                <wp:positionV relativeFrom="paragraph">
                  <wp:posOffset>810472</wp:posOffset>
                </wp:positionV>
                <wp:extent cx="2692400" cy="287867"/>
                <wp:effectExtent l="0" t="0" r="0" b="0"/>
                <wp:wrapSquare wrapText="bothSides"/>
                <wp:docPr id="201" name="Zone de texte 201"/>
                <wp:cNvGraphicFramePr/>
                <a:graphic xmlns:a="http://schemas.openxmlformats.org/drawingml/2006/main">
                  <a:graphicData uri="http://schemas.microsoft.com/office/word/2010/wordprocessingShape">
                    <wps:wsp>
                      <wps:cNvSpPr txBox="1"/>
                      <wps:spPr>
                        <a:xfrm>
                          <a:off x="0" y="0"/>
                          <a:ext cx="2692400" cy="287867"/>
                        </a:xfrm>
                        <a:prstGeom prst="rect">
                          <a:avLst/>
                        </a:prstGeom>
                        <a:noFill/>
                        <a:ln w="6350">
                          <a:noFill/>
                        </a:ln>
                      </wps:spPr>
                      <wps:txbx>
                        <w:txbxContent>
                          <w:p w:rsidR="004E3F4C" w:rsidRPr="007C31DC" w:rsidRDefault="004E3F4C" w:rsidP="007C31DC">
                            <w:pPr>
                              <w:spacing w:before="0" w:after="0"/>
                              <w:jc w:val="center"/>
                              <w:rPr>
                                <w:i/>
                                <w:sz w:val="20"/>
                              </w:rPr>
                            </w:pPr>
                            <w:r w:rsidRPr="007C31DC">
                              <w:rPr>
                                <w:i/>
                                <w:sz w:val="20"/>
                              </w:rPr>
                              <w:t>Master Data pour nos expéditeurs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01" o:spid="_x0000_s1046" type="#_x0000_t202" style="position:absolute;left:0;text-align:left;margin-left:3.8pt;margin-top:63.8pt;width:212pt;height:22.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" filled="f" stroked="f" strokeweight=".5pt">
                <v:textbox>
                  <w:txbxContent>
                    <w:p w:rsidR="004E3F4C" w:rsidRPr="007C31DC" w:rsidRDefault="004E3F4C" w:rsidP="007C31DC">
                      <w:pPr>
                        <w:spacing w:before="0" w:after="0"/>
                        <w:jc w:val="center"/>
                        <w:rPr>
                          <w:i/>
                          <w:sz w:val="20"/>
                        </w:rPr>
                      </w:pPr>
                      <w:r w:rsidRPr="007C31DC">
                        <w:rPr>
                          <w:i/>
                          <w:sz w:val="20"/>
                        </w:rPr>
                        <w:t>Master Data pour nos expéditeurs</w:t>
                      </w:r>
                    </w:p>
                  </w:txbxContent>
                </v:textbox>
                <w10:wrap type="square"/>
              </v:shape>
            </w:pict>
          </mc:Fallback>
        </mc:AlternateContent>
      </w:r>
      <w:r w:rsidR="00BC2AA4">
        <w:t xml:space="preserve">Dans notre flux qui permet d'alimenter notre dimension des expéditeurs, nous reprenons tous les expéditeurs qui sont dans nos commandes. Avant de les insérer dans notre dimension, on interroge notre Master Data afin de contrôler qu'il existe bien dans notre système. Si cela est le cas, on l'insère dans notre dimension. Le cas échéant, on </w:t>
      </w:r>
      <w:r w:rsidR="004106FF">
        <w:t>place le nom de l’</w:t>
      </w:r>
      <w:r w:rsidR="00BC2AA4">
        <w:t>expéditeur inconnu dans un fichier de rejet af</w:t>
      </w:r>
      <w:r w:rsidR="000A4BFF">
        <w:t>in de le traiter manuellement.</w:t>
      </w:r>
    </w:p>
    <w:p w:rsidR="000A4BFF" w:rsidRDefault="000A4BFF" w:rsidP="00BC2AA4">
      <w:r>
        <w:t>S</w:t>
      </w:r>
      <w:r w:rsidR="00BC2AA4">
        <w:t xml:space="preserve">i l'on traite un expéditeur rejeté alors qu'il existe bien dans notre Master Data (le motif du rejet </w:t>
      </w:r>
      <w:r w:rsidR="004106FF">
        <w:t xml:space="preserve">pourrait être </w:t>
      </w:r>
      <w:r w:rsidR="00BC2AA4">
        <w:t xml:space="preserve">une </w:t>
      </w:r>
      <w:r w:rsidR="004106FF">
        <w:t xml:space="preserve">simple </w:t>
      </w:r>
      <w:r w:rsidR="00BC2AA4">
        <w:t>faute de frappe)</w:t>
      </w:r>
      <w:r w:rsidR="004106FF">
        <w:t>,</w:t>
      </w:r>
      <w:r w:rsidR="00BC2AA4">
        <w:t xml:space="preserve"> on ne le rajoutera pas dans la dimension ni dans le </w:t>
      </w:r>
      <w:r w:rsidR="004106FF">
        <w:t>Master Data. Au contraire, s’</w:t>
      </w:r>
      <w:r w:rsidR="00BC2AA4">
        <w:t>il s'agit d'un nouvel expéditeur, on l'ajoutera</w:t>
      </w:r>
      <w:r w:rsidR="004106FF">
        <w:t xml:space="preserve"> par la suite</w:t>
      </w:r>
      <w:r w:rsidR="00BC2AA4">
        <w:t xml:space="preserve"> dans le Master Data et dans la dimension. </w:t>
      </w:r>
      <w:r w:rsidR="004106FF">
        <w:t>Cela aura pour effet de ne plus rejeter l’expéditeur lors de la recherche dans le Master Data durant le prochain chargement des données</w:t>
      </w:r>
      <w:r w:rsidR="00BC2AA4">
        <w:t>.</w:t>
      </w:r>
    </w:p>
    <w:p w:rsidR="000A4BFF" w:rsidRDefault="000A4BFF">
      <w:pPr>
        <w:spacing w:before="0" w:after="160" w:line="259" w:lineRule="auto"/>
        <w:jc w:val="left"/>
      </w:pPr>
      <w:r>
        <w:br w:type="page"/>
      </w:r>
    </w:p>
    <w:p w:rsidR="00151CAC" w:rsidRDefault="00151CAC" w:rsidP="00151CAC">
      <w:pPr>
        <w:pStyle w:val="Titre3"/>
      </w:pPr>
      <w:bookmarkStart w:id="48" w:name="_Toc472454439"/>
      <w:r>
        <w:lastRenderedPageBreak/>
        <w:t>Qualité des données</w:t>
      </w:r>
      <w:bookmarkEnd w:id="48"/>
    </w:p>
    <w:p w:rsidR="005756C4" w:rsidRDefault="005756C4" w:rsidP="005756C4">
      <w:r>
        <w:t>Il a fallu que nous effectuions un choix au niveau de la qualité des données importées</w:t>
      </w:r>
      <w:r w:rsidR="00570FD6">
        <w:t xml:space="preserve"> dans nos tables de faits</w:t>
      </w:r>
      <w:r>
        <w:t>. Nous avions 2 solutions :</w:t>
      </w:r>
    </w:p>
    <w:p w:rsidR="005756C4" w:rsidRPr="00570FD6" w:rsidRDefault="005756C4" w:rsidP="00570FD6">
      <w:pPr>
        <w:pStyle w:val="Paragraphedeliste"/>
        <w:numPr>
          <w:ilvl w:val="0"/>
          <w:numId w:val="5"/>
        </w:numPr>
        <w:ind w:left="357" w:hanging="357"/>
        <w:rPr>
          <w:b/>
        </w:rPr>
      </w:pPr>
      <w:r w:rsidRPr="00570FD6">
        <w:rPr>
          <w:b/>
        </w:rPr>
        <w:t>Eliminer les enregistrement</w:t>
      </w:r>
      <w:r w:rsidR="00570FD6" w:rsidRPr="00570FD6">
        <w:rPr>
          <w:b/>
        </w:rPr>
        <w:t>s</w:t>
      </w:r>
      <w:r w:rsidRPr="00570FD6">
        <w:rPr>
          <w:b/>
        </w:rPr>
        <w:t xml:space="preserve"> incorrects, générant une erreur</w:t>
      </w:r>
    </w:p>
    <w:p w:rsidR="005756C4" w:rsidRPr="00570FD6" w:rsidRDefault="00570FD6" w:rsidP="00570FD6">
      <w:pPr>
        <w:pStyle w:val="Paragraphedeliste"/>
        <w:numPr>
          <w:ilvl w:val="0"/>
          <w:numId w:val="5"/>
        </w:numPr>
        <w:ind w:left="357" w:hanging="357"/>
        <w:rPr>
          <w:b/>
        </w:rPr>
      </w:pPr>
      <w:r w:rsidRPr="00570FD6">
        <w:rPr>
          <w:b/>
        </w:rPr>
        <w:t>Inclure les enregistrements incorrects en corrigeant leurs erreurs</w:t>
      </w:r>
    </w:p>
    <w:p w:rsidR="00570FD6" w:rsidRPr="005756C4" w:rsidRDefault="00570FD6" w:rsidP="00570FD6">
      <w:r>
        <w:t>Nous avons opté pour la seconde solution. Nous souhaitons que nos tables de faits contiennent la totalité des enregistrements et non seulement ceux qui sont corrects. Cela permettra d’avoir des indicateurs plus corrects. En effet, supprimer une commande parce qu’elle n’est pas correcte fausserait également un indicateur comme « nombre de commandes passées en 2016 ».</w:t>
      </w:r>
    </w:p>
    <w:p w:rsidR="00151CAC" w:rsidRDefault="00514E88" w:rsidP="00514E88">
      <w:r>
        <w:rPr>
          <w:noProof/>
          <w:lang w:eastAsia="fr-CH"/>
        </w:rPr>
        <mc:AlternateContent>
          <mc:Choice Requires="wps">
            <w:drawing>
              <wp:anchor distT="0" distB="0" distL="114300" distR="114300" simplePos="0" relativeHeight="251659264" behindDoc="0" locked="0" layoutInCell="1" allowOverlap="1" wp14:anchorId="06671411" wp14:editId="3B7983E0">
                <wp:simplePos x="0" y="0"/>
                <wp:positionH relativeFrom="column">
                  <wp:posOffset>548005</wp:posOffset>
                </wp:positionH>
                <wp:positionV relativeFrom="paragraph">
                  <wp:posOffset>2645833</wp:posOffset>
                </wp:positionV>
                <wp:extent cx="2255520" cy="281940"/>
                <wp:effectExtent l="0" t="0" r="0" b="3810"/>
                <wp:wrapNone/>
                <wp:docPr id="196" name="Zone de texte 196"/>
                <wp:cNvGraphicFramePr/>
                <a:graphic xmlns:a="http://schemas.openxmlformats.org/drawingml/2006/main">
                  <a:graphicData uri="http://schemas.microsoft.com/office/word/2010/wordprocessingShape">
                    <wps:wsp>
                      <wps:cNvSpPr txBox="1"/>
                      <wps:spPr>
                        <a:xfrm>
                          <a:off x="0" y="0"/>
                          <a:ext cx="2255520" cy="281940"/>
                        </a:xfrm>
                        <a:prstGeom prst="rect">
                          <a:avLst/>
                        </a:prstGeom>
                        <a:noFill/>
                        <a:ln w="6350">
                          <a:noFill/>
                        </a:ln>
                      </wps:spPr>
                      <wps:txbx>
                        <w:txbxContent>
                          <w:p w:rsidR="004E3F4C" w:rsidRPr="00BC2671" w:rsidRDefault="004E3F4C" w:rsidP="00514E88">
                            <w:pPr>
                              <w:spacing w:before="0" w:after="0"/>
                              <w:jc w:val="center"/>
                              <w:rPr>
                                <w:i/>
                                <w:sz w:val="20"/>
                              </w:rPr>
                            </w:pPr>
                            <w:r w:rsidRPr="00BC2671">
                              <w:rPr>
                                <w:i/>
                                <w:sz w:val="20"/>
                              </w:rPr>
                              <w:t xml:space="preserve">Assignation de la valeur </w:t>
                            </w:r>
                            <w:r w:rsidRPr="00BC2671">
                              <w:rPr>
                                <w:b/>
                                <w:i/>
                                <w:sz w:val="20"/>
                              </w:rPr>
                              <w:t>Inconnu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71411" id="Zone de texte 196" o:spid="_x0000_s1047" type="#_x0000_t202" style="position:absolute;left:0;text-align:left;margin-left:43.15pt;margin-top:208.35pt;width:177.6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" filled="f" stroked="f" strokeweight=".5pt">
                <v:textbox>
                  <w:txbxContent>
                    <w:p w:rsidR="004E3F4C" w:rsidRPr="00BC2671" w:rsidRDefault="004E3F4C" w:rsidP="00514E88">
                      <w:pPr>
                        <w:spacing w:before="0" w:after="0"/>
                        <w:jc w:val="center"/>
                        <w:rPr>
                          <w:i/>
                          <w:sz w:val="20"/>
                        </w:rPr>
                      </w:pPr>
                      <w:r w:rsidRPr="00BC2671">
                        <w:rPr>
                          <w:i/>
                          <w:sz w:val="20"/>
                        </w:rPr>
                        <w:t xml:space="preserve">Assignation de la valeur </w:t>
                      </w:r>
                      <w:r w:rsidRPr="00BC2671">
                        <w:rPr>
                          <w:b/>
                          <w:i/>
                          <w:sz w:val="20"/>
                        </w:rPr>
                        <w:t>Inconnu</w:t>
                      </w:r>
                    </w:p>
                  </w:txbxContent>
                </v:textbox>
              </v:shape>
            </w:pict>
          </mc:Fallback>
        </mc:AlternateContent>
      </w:r>
      <w:r>
        <w:rPr>
          <w:noProof/>
          <w:lang w:eastAsia="fr-CH"/>
        </w:rPr>
        <w:drawing>
          <wp:anchor distT="0" distB="0" distL="114300" distR="114300" simplePos="0" relativeHeight="251658240" behindDoc="0" locked="0" layoutInCell="1" allowOverlap="1" wp14:anchorId="3FC50EF4" wp14:editId="05DB73AC">
            <wp:simplePos x="0" y="0"/>
            <wp:positionH relativeFrom="margin">
              <wp:posOffset>76200</wp:posOffset>
            </wp:positionH>
            <wp:positionV relativeFrom="paragraph">
              <wp:posOffset>1597025</wp:posOffset>
            </wp:positionV>
            <wp:extent cx="3181985" cy="993775"/>
            <wp:effectExtent l="76200" t="76200" r="132715" b="130175"/>
            <wp:wrapSquare wrapText="bothSides"/>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5873" t="31040" r="52381" b="51323"/>
                    <a:stretch/>
                  </pic:blipFill>
                  <pic:spPr bwMode="auto">
                    <a:xfrm>
                      <a:off x="0" y="0"/>
                      <a:ext cx="3181985" cy="993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56C4">
        <w:t xml:space="preserve">Chaque table contient un enregistrement « Inconnu » (clé=0 / nom= Inconnu » / etc…). Lors de l’import des données dans une table de faits, une recherche est effectuée sur les clés secondaires contenues dans cette table pour faire la liaison avec le bon enregistrement de la dimension correspondante. Il arrive cependant que le champ contienne une valeur non existante dans celle-ci. Cet enregistrement permet justement de régler ce problème : au lieu de générer une erreur, les enregistrements n’ayant pas trouvé de liaison sont </w:t>
      </w:r>
      <w:r w:rsidR="00570FD6">
        <w:t>redirigés</w:t>
      </w:r>
      <w:r w:rsidR="005756C4">
        <w:t xml:space="preserve"> vers un traitement qui leur assigne cette valeur au niveau de leur clé secondaire. La suite du processus peut ensuite se dérouler sans problème.</w:t>
      </w:r>
      <w:r w:rsidR="00570FD6">
        <w:t xml:space="preserve"> Ce traitement est également utilisé pour les flocons réalisés sur nos dimensions.</w:t>
      </w:r>
    </w:p>
    <w:p w:rsidR="0035477D" w:rsidRPr="00514E88" w:rsidRDefault="0035477D" w:rsidP="00514E88">
      <w:pPr>
        <w:tabs>
          <w:tab w:val="center" w:pos="2694"/>
        </w:tabs>
        <w:rPr>
          <w:sz w:val="12"/>
        </w:rPr>
      </w:pPr>
    </w:p>
    <w:p w:rsidR="00151CAC" w:rsidRPr="00151CAC" w:rsidRDefault="00151CAC" w:rsidP="00151CAC">
      <w:pPr>
        <w:pStyle w:val="Titre3"/>
      </w:pPr>
      <w:bookmarkStart w:id="49" w:name="_Toc472454440"/>
      <w:r>
        <w:t>Audit</w:t>
      </w:r>
      <w:bookmarkEnd w:id="49"/>
    </w:p>
    <w:p w:rsidR="00151CAC" w:rsidRDefault="00151CAC" w:rsidP="00151CAC"/>
    <w:p w:rsidR="00AD68C6" w:rsidRDefault="00AD68C6" w:rsidP="00AD68C6">
      <w:pPr>
        <w:pStyle w:val="Titre3"/>
      </w:pPr>
      <w:bookmarkStart w:id="50" w:name="_Toc472454441"/>
      <w:r>
        <w:t>Importation des prix</w:t>
      </w:r>
      <w:bookmarkEnd w:id="50"/>
    </w:p>
    <w:p w:rsidR="00AD68C6" w:rsidRDefault="00AD68C6" w:rsidP="00151CAC">
      <w:r>
        <w:t>L’un de nos choix d’importation concerne l’importation des prix et calcul du montant de la commande : du fait que les commandes sont payées en différentes devises, nous avions en effet le choix entre une transformation en une devise unique avant l’importation dans notre Data Warehouse ou une simple importation dans la devise de base.</w:t>
      </w:r>
    </w:p>
    <w:p w:rsidR="00AD68C6" w:rsidRDefault="00AD68C6" w:rsidP="00151CAC">
      <w:r>
        <w:t>Nous avons choisi de garder la devise de base lors de l’importation dans nos tables de fait. Ce choix s’explique du fait que nous avons pris en considération les variations du taux de change des devises. Voici un exemple :</w:t>
      </w:r>
    </w:p>
    <w:p w:rsidR="00AD68C6" w:rsidRDefault="00AD68C6" w:rsidP="00151CAC">
      <w:r>
        <w:t xml:space="preserve">Admettons que nous possédons un livre qui coûte 100€ avec un taux de change de 1.2 entre l’euro et le franc suisse (CHF). Admettons encore que quelques mois plus tard, ce taux a diminué à 1.1. Si nous avions converti le prix de notre produit en CHF à l’importation, celui-ci aurait valu 120 CHF et, dans le cas où nous aimerions savoir son prix actuel en magasin en euro, il vaudrait </w:t>
      </w:r>
      <w:r>
        <w:lastRenderedPageBreak/>
        <w:t>théoriquement 109€ alors qu’en magasin, il est certainement toujours vendu à 100€, soit actuellement 110 CHF.</w:t>
      </w:r>
    </w:p>
    <w:p w:rsidR="00AD68C6" w:rsidRDefault="00AD68C6" w:rsidP="00151CAC">
      <w:r>
        <w:t xml:space="preserve">Nous avons donc préféré </w:t>
      </w:r>
      <w:r w:rsidR="00CE4517">
        <w:t>opter pour un prix « à jour », qui sera, si besoin, converti en temps réel avec le taux de change actuel pour sa monnaie.</w:t>
      </w:r>
    </w:p>
    <w:p w:rsidR="00B24387" w:rsidRDefault="00B24387" w:rsidP="00B24387">
      <w:pPr>
        <w:pStyle w:val="Titre3"/>
      </w:pPr>
      <w:bookmarkStart w:id="51" w:name="_Toc472454442"/>
      <w:r>
        <w:t xml:space="preserve">Problèmes </w:t>
      </w:r>
      <w:bookmarkEnd w:id="51"/>
      <w:r w:rsidR="007D2C69">
        <w:t>lors du chargement des données</w:t>
      </w:r>
    </w:p>
    <w:p w:rsidR="00B24387" w:rsidRDefault="00BC2AA4" w:rsidP="00B24387">
      <w:r>
        <w:t>Durant le chargement des données, nous avons rencontré des problèmes qui ont engendré des erreurs dans notre système.</w:t>
      </w:r>
    </w:p>
    <w:p w:rsidR="00BC2AA4" w:rsidRDefault="00BC2AA4" w:rsidP="00B24387">
      <w:r>
        <w:t xml:space="preserve">Le chargement depuis les deux fichiers sources (fichiers textes) dans notre </w:t>
      </w:r>
      <w:proofErr w:type="spellStart"/>
      <w:r>
        <w:t>Staging</w:t>
      </w:r>
      <w:proofErr w:type="spellEnd"/>
      <w:r>
        <w:t xml:space="preserve"> Area n’a engendré aucun problème. Toutes les données ont été importées avec succès dans nos tables (une pour les en-têtes de</w:t>
      </w:r>
      <w:r w:rsidR="004106FF">
        <w:t>s</w:t>
      </w:r>
      <w:r>
        <w:t xml:space="preserve"> commandes et l’autre pour les lignes composant </w:t>
      </w:r>
      <w:r w:rsidR="004106FF">
        <w:t>ces</w:t>
      </w:r>
      <w:r>
        <w:t xml:space="preserve"> commandes)</w:t>
      </w:r>
      <w:r w:rsidR="004106FF">
        <w:t>. Cependant, lors du processus de transformation et chargement dans le Data Warehouse, nous avons rencontré des problèmes qui ont généré des erreurs.</w:t>
      </w:r>
      <w:r w:rsidR="007D2C69">
        <w:t xml:space="preserve"> Au total, sur les 540'000 lignes des commandes (chiffre approximatif), environ 20'000 n’ont pas pu être chargées.</w:t>
      </w:r>
    </w:p>
    <w:p w:rsidR="007D2C69" w:rsidRDefault="007D2C69" w:rsidP="007D2C69">
      <w:pPr>
        <w:pStyle w:val="Titre3"/>
      </w:pPr>
      <w:r>
        <w:t>Solution pour le chargement des données</w:t>
      </w:r>
    </w:p>
    <w:p w:rsidR="00BC2AA4" w:rsidRDefault="00BC2AA4" w:rsidP="00B24387">
      <w:r>
        <w:t>Nous a</w:t>
      </w:r>
      <w:r w:rsidR="007D2C69">
        <w:t xml:space="preserve">vons donc recherché la cause des erreurs </w:t>
      </w:r>
      <w:r>
        <w:t>et avons découvert un oubli dans notre processus de chargement.</w:t>
      </w:r>
    </w:p>
    <w:p w:rsidR="00BC2AA4" w:rsidRDefault="00BC2AA4" w:rsidP="00B24387">
      <w:r>
        <w:t>Les données concernant les commandes de nos clients comportaient 3 dates :</w:t>
      </w:r>
    </w:p>
    <w:p w:rsidR="00BC2AA4" w:rsidRDefault="00BC2AA4" w:rsidP="00BC2AA4">
      <w:pPr>
        <w:pStyle w:val="Paragraphedeliste"/>
        <w:numPr>
          <w:ilvl w:val="0"/>
          <w:numId w:val="3"/>
        </w:numPr>
        <w:ind w:left="357" w:hanging="357"/>
      </w:pPr>
      <w:r>
        <w:t>Date de commande</w:t>
      </w:r>
    </w:p>
    <w:p w:rsidR="00BC2AA4" w:rsidRDefault="00BC2AA4" w:rsidP="00BC2AA4">
      <w:pPr>
        <w:pStyle w:val="Paragraphedeliste"/>
        <w:numPr>
          <w:ilvl w:val="0"/>
          <w:numId w:val="3"/>
        </w:numPr>
        <w:ind w:left="357" w:hanging="357"/>
      </w:pPr>
      <w:r>
        <w:t>Date de livraison prévue</w:t>
      </w:r>
    </w:p>
    <w:p w:rsidR="00BC2AA4" w:rsidRDefault="00BC2AA4" w:rsidP="00BC2AA4">
      <w:pPr>
        <w:pStyle w:val="Paragraphedeliste"/>
        <w:numPr>
          <w:ilvl w:val="0"/>
          <w:numId w:val="3"/>
        </w:numPr>
        <w:ind w:left="357" w:hanging="357"/>
      </w:pPr>
      <w:r>
        <w:t>Date d’expédition</w:t>
      </w:r>
    </w:p>
    <w:p w:rsidR="00BC2AA4" w:rsidRDefault="00BC2AA4" w:rsidP="00BC2AA4">
      <w:r>
        <w:t xml:space="preserve">Lors de la création de la requête SQL reprenant les données utiles présentes dans notre </w:t>
      </w:r>
      <w:proofErr w:type="spellStart"/>
      <w:r>
        <w:t>Staging</w:t>
      </w:r>
      <w:proofErr w:type="spellEnd"/>
      <w:r>
        <w:t xml:space="preserve"> Area pour les intégrer à notre Data Warehouse, nous</w:t>
      </w:r>
      <w:r w:rsidR="004106FF">
        <w:t xml:space="preserve"> avions pris en compte le fait que la date d’expédition n’était pas toujours renseignée. Nous gérions donc cette problématique en remplaçant la valeur </w:t>
      </w:r>
      <w:proofErr w:type="spellStart"/>
      <w:r w:rsidR="004106FF" w:rsidRPr="004106FF">
        <w:rPr>
          <w:i/>
        </w:rPr>
        <w:t>null</w:t>
      </w:r>
      <w:proofErr w:type="spellEnd"/>
      <w:r w:rsidR="004106FF">
        <w:t xml:space="preserve"> par une valeur inconnue qui respectait néanmoins le type de données et permettait les calculs sur les dates.</w:t>
      </w:r>
    </w:p>
    <w:p w:rsidR="004106FF" w:rsidRDefault="004106FF" w:rsidP="00BC2AA4">
      <w:r>
        <w:t xml:space="preserve">Cependant, nous n’avions pas géré cette problématique pour les dates de livraison prévue. Ce qui a généré une erreur lors de la réalisation des calculs sur les dates. </w:t>
      </w:r>
      <w:r w:rsidR="000C71CD">
        <w:t>Certains enregistrements n’ont donc pas pu terminer le processus et être ajoutés à nos tables de faits.</w:t>
      </w:r>
    </w:p>
    <w:p w:rsidR="00F01E92" w:rsidRDefault="00F01E92" w:rsidP="00BC2AA4">
      <w:r>
        <w:t>L’erreur a été corrigée par la suite. Le processus a été relancé et l’ensemble des enregistrements a pu être chargé dans nos tables de faits.</w:t>
      </w:r>
    </w:p>
    <w:p w:rsidR="007D2C69" w:rsidRDefault="007D2C69" w:rsidP="007D2C69">
      <w:pPr>
        <w:pStyle w:val="Titre3"/>
      </w:pPr>
      <w:r>
        <w:t>Problème de chargement incrémental</w:t>
      </w:r>
    </w:p>
    <w:p w:rsidR="007D2C69" w:rsidRDefault="007D2C69" w:rsidP="007D2C69"/>
    <w:p w:rsidR="007D2C69" w:rsidRDefault="007D2C69" w:rsidP="007D2C69">
      <w:pPr>
        <w:pStyle w:val="Titre3"/>
      </w:pPr>
      <w:r>
        <w:lastRenderedPageBreak/>
        <w:t>Solution du chargement incrémental</w:t>
      </w:r>
    </w:p>
    <w:p w:rsidR="007D2C69" w:rsidRPr="007D2C69" w:rsidRDefault="007D2C69" w:rsidP="007D2C69"/>
    <w:p w:rsidR="00151CAC" w:rsidRDefault="00151CAC" w:rsidP="00151CAC">
      <w:pPr>
        <w:pStyle w:val="Titre2"/>
      </w:pPr>
      <w:bookmarkStart w:id="52" w:name="_Toc472454443"/>
      <w:r>
        <w:t>Cube</w:t>
      </w:r>
      <w:bookmarkEnd w:id="52"/>
    </w:p>
    <w:p w:rsidR="00151CAC" w:rsidRDefault="006C5784" w:rsidP="00151CAC">
      <w:r>
        <w:t>Une fois l’importation des données dans notre Data Warehouse réalisée, nous avons pu passer à la génération de notre cube.</w:t>
      </w:r>
    </w:p>
    <w:p w:rsidR="00151CAC" w:rsidRDefault="00151CAC" w:rsidP="00151CAC">
      <w:pPr>
        <w:pStyle w:val="Titre1"/>
      </w:pPr>
      <w:bookmarkStart w:id="53" w:name="_Toc472454444"/>
      <w:r>
        <w:t>Indicateurs</w:t>
      </w:r>
      <w:bookmarkEnd w:id="53"/>
    </w:p>
    <w:p w:rsidR="003B197E" w:rsidRDefault="003B197E" w:rsidP="003B197E">
      <w:r>
        <w:t>Pour la réalisation de nos indicateurs, nous avons utilisé le logiciel Power BI.</w:t>
      </w:r>
    </w:p>
    <w:p w:rsidR="004E3F4C" w:rsidRDefault="004E3F4C" w:rsidP="004E3F4C">
      <w:pPr>
        <w:pStyle w:val="Titre2"/>
      </w:pPr>
      <w:r>
        <w:t>Sommes des montants de toutes les commandes</w:t>
      </w:r>
    </w:p>
    <w:p w:rsidR="004E3F4C" w:rsidRDefault="004E3F4C" w:rsidP="004E3F4C">
      <w:r w:rsidRPr="003B197E">
        <w:rPr>
          <w:noProof/>
          <w:lang w:eastAsia="fr-CH"/>
        </w:rPr>
        <w:drawing>
          <wp:anchor distT="0" distB="0" distL="114300" distR="114300" simplePos="0" relativeHeight="251662336" behindDoc="0" locked="0" layoutInCell="1" allowOverlap="1" wp14:anchorId="11C80877" wp14:editId="41F98071">
            <wp:simplePos x="0" y="0"/>
            <wp:positionH relativeFrom="margin">
              <wp:posOffset>3514090</wp:posOffset>
            </wp:positionH>
            <wp:positionV relativeFrom="paragraph">
              <wp:posOffset>82550</wp:posOffset>
            </wp:positionV>
            <wp:extent cx="2116455" cy="762000"/>
            <wp:effectExtent l="76200" t="76200" r="131445" b="133350"/>
            <wp:wrapSquare wrapText="bothSides"/>
            <wp:docPr id="197" name="Image 197"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593" t="2103" r="70595" b="71131"/>
                    <a:stretch/>
                  </pic:blipFill>
                  <pic:spPr bwMode="auto">
                    <a:xfrm>
                      <a:off x="0" y="0"/>
                      <a:ext cx="2116455" cy="7620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Le premier indicateur défini calcule la somme des montants de toutes les commandes de nos clients. Ces montants n’incluent pas les frais d’expédition, mais uniquement les sommes par rapport aux ventes de produits.</w:t>
      </w:r>
    </w:p>
    <w:p w:rsidR="004E3F4C" w:rsidRPr="004E3F4C" w:rsidRDefault="004E3F4C" w:rsidP="004E3F4C">
      <w:r>
        <w:t>Ce premier indicateur est assez global et permet donc d’obtenir le chiffre d’affaires généré par l’ensemble des commandes présentes dans le système.</w:t>
      </w:r>
    </w:p>
    <w:p w:rsidR="00151CAC" w:rsidRDefault="004E3F4C" w:rsidP="004E3F4C">
      <w:pPr>
        <w:pStyle w:val="Titre2"/>
      </w:pPr>
      <w:r>
        <w:t>Sommes des montants des commandes par année</w:t>
      </w:r>
    </w:p>
    <w:p w:rsidR="004E3F4C" w:rsidRDefault="004E3F4C" w:rsidP="004E3F4C">
      <w:r w:rsidRPr="003B197E">
        <w:rPr>
          <w:noProof/>
          <w:lang w:eastAsia="fr-CH"/>
        </w:rPr>
        <w:drawing>
          <wp:anchor distT="0" distB="0" distL="114300" distR="114300" simplePos="0" relativeHeight="251663360" behindDoc="0" locked="0" layoutInCell="1" allowOverlap="1" wp14:anchorId="36F812B1" wp14:editId="65F1E365">
            <wp:simplePos x="0" y="0"/>
            <wp:positionH relativeFrom="margin">
              <wp:posOffset>76200</wp:posOffset>
            </wp:positionH>
            <wp:positionV relativeFrom="paragraph">
              <wp:posOffset>45508</wp:posOffset>
            </wp:positionV>
            <wp:extent cx="2580005" cy="2353310"/>
            <wp:effectExtent l="76200" t="76200" r="125095" b="142240"/>
            <wp:wrapSquare wrapText="bothSides"/>
            <wp:docPr id="31" name="Image 31"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1279" r="70805"/>
                    <a:stretch/>
                  </pic:blipFill>
                  <pic:spPr bwMode="auto">
                    <a:xfrm>
                      <a:off x="0" y="0"/>
                      <a:ext cx="2580005" cy="235331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Le second indicateur défini affiche la somme des montants des commandes en fonction de l’année de la commande.</w:t>
      </w:r>
    </w:p>
    <w:p w:rsidR="004E3F4C" w:rsidRDefault="004E3F4C" w:rsidP="004E3F4C">
      <w:r>
        <w:t>Celui-ci diffère donc du premier, du fait que le facteur année est pris en compte pour séparer les différentes sommes des commandes. On a donc une granularité différente.</w:t>
      </w:r>
    </w:p>
    <w:p w:rsidR="004E3F4C" w:rsidRDefault="004E3F4C" w:rsidP="004E3F4C">
      <w:r>
        <w:t>La somme des montants de toutes les années nous donne donc le même résultat que le premier indicateur.</w:t>
      </w:r>
    </w:p>
    <w:p w:rsidR="004E3F4C" w:rsidRDefault="004E3F4C">
      <w:pPr>
        <w:spacing w:before="0" w:after="160" w:line="259" w:lineRule="auto"/>
        <w:jc w:val="left"/>
      </w:pPr>
      <w:r>
        <w:br w:type="page"/>
      </w:r>
    </w:p>
    <w:p w:rsidR="004E3F4C" w:rsidRDefault="004E3F4C" w:rsidP="004E3F4C">
      <w:pPr>
        <w:pStyle w:val="Titre2"/>
      </w:pPr>
      <w:r>
        <w:lastRenderedPageBreak/>
        <w:t>Somme des montants des commandes par devise</w:t>
      </w:r>
    </w:p>
    <w:p w:rsidR="004E3F4C" w:rsidRDefault="00557A6C" w:rsidP="004E3F4C">
      <w:r w:rsidRPr="003B197E">
        <w:rPr>
          <w:noProof/>
          <w:lang w:eastAsia="fr-CH"/>
        </w:rPr>
        <w:drawing>
          <wp:anchor distT="0" distB="0" distL="114300" distR="114300" simplePos="0" relativeHeight="251664384" behindDoc="0" locked="0" layoutInCell="1" allowOverlap="1" wp14:anchorId="64954CAE" wp14:editId="4EABA3CC">
            <wp:simplePos x="0" y="0"/>
            <wp:positionH relativeFrom="margin">
              <wp:posOffset>3248660</wp:posOffset>
            </wp:positionH>
            <wp:positionV relativeFrom="paragraph">
              <wp:posOffset>33020</wp:posOffset>
            </wp:positionV>
            <wp:extent cx="2382520" cy="1676400"/>
            <wp:effectExtent l="76200" t="76200" r="132080" b="133350"/>
            <wp:wrapSquare wrapText="bothSides"/>
            <wp:docPr id="202" name="Image 202"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9828" t="2794" r="39699" b="41858"/>
                    <a:stretch/>
                  </pic:blipFill>
                  <pic:spPr bwMode="auto">
                    <a:xfrm>
                      <a:off x="0" y="0"/>
                      <a:ext cx="2382520" cy="16764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E3F4C">
        <w:t>La somme des montants des commandes a également été séparée en fonction des différentes devises de paiement. A l’heure actuelle, 4 devises différentes renvoient un résultat.</w:t>
      </w:r>
    </w:p>
    <w:p w:rsidR="004E3F4C" w:rsidRPr="004E3F4C" w:rsidRDefault="004E3F4C" w:rsidP="004E3F4C">
      <w:r>
        <w:t>A nouveau, la somme des montants de toutes les devises nous renvoie au même résultat que le premier indicateur.</w:t>
      </w:r>
    </w:p>
    <w:p w:rsidR="007D2C69" w:rsidRDefault="007D2C69" w:rsidP="004E3F4C"/>
    <w:p w:rsidR="007D2C69" w:rsidRDefault="00557A6C" w:rsidP="00557A6C">
      <w:pPr>
        <w:pStyle w:val="Titre2"/>
      </w:pPr>
      <w:r>
        <w:t>Meilleur client jusqu’à aujourd’hui</w:t>
      </w:r>
    </w:p>
    <w:p w:rsidR="001C0620" w:rsidRPr="001C0620" w:rsidRDefault="006121CF" w:rsidP="001C0620">
      <w:r w:rsidRPr="003B197E">
        <w:rPr>
          <w:noProof/>
          <w:lang w:eastAsia="fr-CH"/>
        </w:rPr>
        <w:drawing>
          <wp:anchor distT="0" distB="0" distL="114300" distR="114300" simplePos="0" relativeHeight="251667456" behindDoc="0" locked="0" layoutInCell="1" allowOverlap="1" wp14:anchorId="2091BA64" wp14:editId="11A84E8B">
            <wp:simplePos x="0" y="0"/>
            <wp:positionH relativeFrom="margin">
              <wp:align>left</wp:align>
            </wp:positionH>
            <wp:positionV relativeFrom="paragraph">
              <wp:posOffset>80010</wp:posOffset>
            </wp:positionV>
            <wp:extent cx="2092960" cy="705485"/>
            <wp:effectExtent l="76200" t="76200" r="135890" b="132715"/>
            <wp:wrapSquare wrapText="bothSides"/>
            <wp:docPr id="203" name="Image 203"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9694" t="64465" r="38958" b="8254"/>
                    <a:stretch/>
                  </pic:blipFill>
                  <pic:spPr bwMode="auto">
                    <a:xfrm>
                      <a:off x="0" y="0"/>
                      <a:ext cx="2092960" cy="70548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Nous avons défini un indicateur affichant le meilleur client présent dans notre Data </w:t>
      </w:r>
      <w:proofErr w:type="spellStart"/>
      <w:r>
        <w:t>Warehouse</w:t>
      </w:r>
      <w:proofErr w:type="spellEnd"/>
      <w:r>
        <w:t xml:space="preserve"> avec les revenus qu’il a déjà générés pour notre entreprise. Cela permettrait de mettre en place une fidélisation du meilleur client avec éventuellement une récompense pour celui-ci, e qui renforcerait la relation avec celui-ci.</w:t>
      </w:r>
    </w:p>
    <w:p w:rsidR="007D2C69" w:rsidRDefault="007D2C69" w:rsidP="003B197E">
      <w:pPr>
        <w:jc w:val="center"/>
      </w:pPr>
    </w:p>
    <w:p w:rsidR="00557A6C" w:rsidRDefault="00557A6C" w:rsidP="00557A6C">
      <w:pPr>
        <w:pStyle w:val="Titre2"/>
      </w:pPr>
      <w:r>
        <w:t>Trimestre</w:t>
      </w:r>
      <w:r w:rsidR="001C0620">
        <w:t xml:space="preserve"> générant le moins de revenus</w:t>
      </w:r>
    </w:p>
    <w:p w:rsidR="001C0620" w:rsidRDefault="001C0620" w:rsidP="001C0620">
      <w:r w:rsidRPr="003B197E">
        <w:rPr>
          <w:noProof/>
          <w:lang w:eastAsia="fr-CH"/>
        </w:rPr>
        <w:drawing>
          <wp:anchor distT="0" distB="0" distL="114300" distR="114300" simplePos="0" relativeHeight="251666432" behindDoc="0" locked="0" layoutInCell="1" allowOverlap="1" wp14:anchorId="3FC30C7E" wp14:editId="38C31A29">
            <wp:simplePos x="0" y="0"/>
            <wp:positionH relativeFrom="margin">
              <wp:posOffset>76200</wp:posOffset>
            </wp:positionH>
            <wp:positionV relativeFrom="paragraph">
              <wp:posOffset>938530</wp:posOffset>
            </wp:positionV>
            <wp:extent cx="3201691" cy="803093"/>
            <wp:effectExtent l="76200" t="76200" r="132080" b="130810"/>
            <wp:wrapSquare wrapText="bothSides"/>
            <wp:docPr id="204" name="Image 204"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3703" t="1647" b="74861"/>
                    <a:stretch/>
                  </pic:blipFill>
                  <pic:spPr bwMode="auto">
                    <a:xfrm>
                      <a:off x="0" y="0"/>
                      <a:ext cx="3201691" cy="803093"/>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Les périodes de l’année ne comptabilisent pas toutes le même montant de chiffre d’affaires. En fonction de la période, le nombre de commandes et donc le chiffre d’affaires peuvent varier. Prenons par exemple la période de Noël : en 1 semaine, certainement que le chiffre d’affaires sera plus important que, par exemple, durant les 2 premières semaines du mois de septembre.</w:t>
      </w:r>
    </w:p>
    <w:p w:rsidR="001C0620" w:rsidRPr="001C0620" w:rsidRDefault="001C0620" w:rsidP="001C0620">
      <w:r>
        <w:t>Grâce à cet indicateur, nous pourrions définir une stratégie précise. Par exemple, durant le trimestre générant le moins de chiffre d’affaires, le budget marketing pour nos produits pourraient être diminué au profit d’un trimestre générant plus de chiffre d’affaires.</w:t>
      </w:r>
    </w:p>
    <w:p w:rsidR="007D2C69" w:rsidRDefault="007D2C69" w:rsidP="001C0620"/>
    <w:p w:rsidR="00557A6C" w:rsidRDefault="00557A6C" w:rsidP="00557A6C">
      <w:pPr>
        <w:pStyle w:val="Titre2"/>
      </w:pPr>
      <w:r>
        <w:lastRenderedPageBreak/>
        <w:t>Nombre de jours de retard de livraison total par année</w:t>
      </w:r>
    </w:p>
    <w:p w:rsidR="00557A6C" w:rsidRDefault="001C0620" w:rsidP="00557A6C">
      <w:r w:rsidRPr="003B197E">
        <w:rPr>
          <w:noProof/>
          <w:lang w:eastAsia="fr-CH"/>
        </w:rPr>
        <w:drawing>
          <wp:anchor distT="0" distB="0" distL="114300" distR="114300" simplePos="0" relativeHeight="251665408" behindDoc="0" locked="0" layoutInCell="1" allowOverlap="1" wp14:anchorId="21D7D9B6" wp14:editId="70C7E585">
            <wp:simplePos x="0" y="0"/>
            <wp:positionH relativeFrom="margin">
              <wp:posOffset>2921000</wp:posOffset>
            </wp:positionH>
            <wp:positionV relativeFrom="paragraph">
              <wp:posOffset>81280</wp:posOffset>
            </wp:positionV>
            <wp:extent cx="2715260" cy="1955800"/>
            <wp:effectExtent l="76200" t="76200" r="142240" b="139700"/>
            <wp:wrapSquare wrapText="bothSides"/>
            <wp:docPr id="205" name="Image 205" descr="T:\jojo\entrpot\comman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ojo\entrpot\commandes.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1916" t="29221"/>
                    <a:stretch/>
                  </pic:blipFill>
                  <pic:spPr bwMode="auto">
                    <a:xfrm>
                      <a:off x="0" y="0"/>
                      <a:ext cx="2715260" cy="19558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A6C">
        <w:t>Afin d’évaluer notre capacité à respecter les dates de livraison approximatives données (date de livraison prévue), nous avons créé un indicateur calculant le nombre de jour total, par année, de retard par rapport à nos prévisions aux clients.</w:t>
      </w:r>
    </w:p>
    <w:p w:rsidR="00557A6C" w:rsidRPr="00557A6C" w:rsidRDefault="001C0620" w:rsidP="00557A6C">
      <w:r>
        <w:t>Par exemple, si la date de livraison prévue est du 15 février 2016 et que la date d’expédition réelle est le 17 février 2016, 2 jours de retard seront comptabilisés.</w:t>
      </w:r>
    </w:p>
    <w:p w:rsidR="007D2C69" w:rsidRDefault="009B6F10" w:rsidP="009B6F10">
      <w:pPr>
        <w:pStyle w:val="Titre2"/>
      </w:pPr>
      <w:r>
        <w:t>Produit le plus vendu</w:t>
      </w:r>
    </w:p>
    <w:p w:rsidR="00B24387" w:rsidRDefault="00B24387" w:rsidP="003B197E">
      <w:pPr>
        <w:jc w:val="center"/>
      </w:pPr>
      <w:r w:rsidRPr="00B24387">
        <w:rPr>
          <w:noProof/>
          <w:lang w:eastAsia="fr-CH"/>
        </w:rPr>
        <w:drawing>
          <wp:inline distT="0" distB="0" distL="0" distR="0" wp14:anchorId="6B01520A" wp14:editId="2CB53801">
            <wp:extent cx="1997710" cy="524933"/>
            <wp:effectExtent l="76200" t="76200" r="135890" b="142240"/>
            <wp:docPr id="198" name="Image 198"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62334" b="83891"/>
                    <a:stretch/>
                  </pic:blipFill>
                  <pic:spPr bwMode="auto">
                    <a:xfrm>
                      <a:off x="0" y="0"/>
                      <a:ext cx="2006259" cy="527179"/>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B6F10" w:rsidRDefault="009B6F10" w:rsidP="009B6F10">
      <w:pPr>
        <w:pStyle w:val="Titre2"/>
      </w:pPr>
      <w:r>
        <w:t>Produit générant le plus de marge</w:t>
      </w:r>
    </w:p>
    <w:p w:rsidR="00557A6C" w:rsidRDefault="00557A6C" w:rsidP="003B197E">
      <w:pPr>
        <w:jc w:val="center"/>
      </w:pPr>
      <w:r w:rsidRPr="00B24387">
        <w:rPr>
          <w:noProof/>
          <w:lang w:eastAsia="fr-CH"/>
        </w:rPr>
        <w:drawing>
          <wp:inline distT="0" distB="0" distL="0" distR="0" wp14:anchorId="4EF17A95" wp14:editId="20F87D1F">
            <wp:extent cx="1642110" cy="584200"/>
            <wp:effectExtent l="76200" t="76200" r="129540" b="139700"/>
            <wp:docPr id="206" name="Image 206"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1767" r="7265" b="82069"/>
                    <a:stretch/>
                  </pic:blipFill>
                  <pic:spPr bwMode="auto">
                    <a:xfrm>
                      <a:off x="0" y="0"/>
                      <a:ext cx="1649462" cy="58681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B6F10" w:rsidRDefault="009B6F10" w:rsidP="009B6F10">
      <w:pPr>
        <w:pStyle w:val="Titre2"/>
      </w:pPr>
      <w:r>
        <w:t>Ventes par département (région)</w:t>
      </w:r>
    </w:p>
    <w:p w:rsidR="00557A6C" w:rsidRDefault="00557A6C" w:rsidP="003B197E">
      <w:pPr>
        <w:jc w:val="center"/>
      </w:pPr>
      <w:r w:rsidRPr="00B24387">
        <w:rPr>
          <w:noProof/>
          <w:lang w:eastAsia="fr-CH"/>
        </w:rPr>
        <w:drawing>
          <wp:inline distT="0" distB="0" distL="0" distR="0" wp14:anchorId="4EF17A95" wp14:editId="20F87D1F">
            <wp:extent cx="5555418" cy="1463040"/>
            <wp:effectExtent l="76200" t="76200" r="140970" b="137160"/>
            <wp:docPr id="207" name="Image 207"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7664" b="39473"/>
                    <a:stretch/>
                  </pic:blipFill>
                  <pic:spPr bwMode="auto">
                    <a:xfrm>
                      <a:off x="0" y="0"/>
                      <a:ext cx="5595215" cy="1473521"/>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976C5" w:rsidRDefault="003976C5" w:rsidP="003976C5">
      <w:pPr>
        <w:pStyle w:val="Titre2"/>
      </w:pPr>
      <w:r>
        <w:lastRenderedPageBreak/>
        <w:t>Top 5 des vendeurs</w:t>
      </w:r>
    </w:p>
    <w:p w:rsidR="00557A6C" w:rsidRDefault="00557A6C" w:rsidP="003B197E">
      <w:pPr>
        <w:jc w:val="center"/>
      </w:pPr>
      <w:r w:rsidRPr="00B24387">
        <w:rPr>
          <w:noProof/>
          <w:lang w:eastAsia="fr-CH"/>
        </w:rPr>
        <w:drawing>
          <wp:inline distT="0" distB="0" distL="0" distR="0" wp14:anchorId="4EF17A95" wp14:editId="20F87D1F">
            <wp:extent cx="1430650" cy="1277620"/>
            <wp:effectExtent l="76200" t="76200" r="132080" b="132080"/>
            <wp:docPr id="208" name="Image 208"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60795" r="73027"/>
                    <a:stretch/>
                  </pic:blipFill>
                  <pic:spPr bwMode="auto">
                    <a:xfrm>
                      <a:off x="0" y="0"/>
                      <a:ext cx="1436685" cy="128301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3976C5" w:rsidRDefault="003976C5" w:rsidP="003976C5">
      <w:pPr>
        <w:pStyle w:val="Titre2"/>
      </w:pPr>
      <w:r>
        <w:t>Somme totale des remises par année</w:t>
      </w:r>
      <w:bookmarkStart w:id="54" w:name="_GoBack"/>
      <w:bookmarkEnd w:id="54"/>
    </w:p>
    <w:p w:rsidR="00557A6C" w:rsidRDefault="00557A6C" w:rsidP="003B197E">
      <w:pPr>
        <w:jc w:val="center"/>
      </w:pPr>
      <w:r w:rsidRPr="00B24387">
        <w:rPr>
          <w:noProof/>
          <w:lang w:eastAsia="fr-CH"/>
        </w:rPr>
        <w:drawing>
          <wp:inline distT="0" distB="0" distL="0" distR="0" wp14:anchorId="3B1593D0" wp14:editId="45D47804">
            <wp:extent cx="3077769" cy="1286510"/>
            <wp:effectExtent l="76200" t="76200" r="142240" b="142240"/>
            <wp:docPr id="209" name="Image 209" descr="T:\jojo\entrepot\v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ojo\entrepot\ventes.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1978" t="60526"/>
                    <a:stretch/>
                  </pic:blipFill>
                  <pic:spPr bwMode="auto">
                    <a:xfrm>
                      <a:off x="0" y="0"/>
                      <a:ext cx="3090453" cy="1291812"/>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51CAC" w:rsidRDefault="00151CAC" w:rsidP="00151CAC">
      <w:pPr>
        <w:pStyle w:val="Titre1"/>
      </w:pPr>
      <w:bookmarkStart w:id="55" w:name="_Toc472454445"/>
      <w:r>
        <w:t>Conclusion</w:t>
      </w:r>
      <w:bookmarkEnd w:id="55"/>
    </w:p>
    <w:p w:rsidR="00151CAC" w:rsidRDefault="00151CAC" w:rsidP="00151CAC"/>
    <w:p w:rsidR="00151CAC" w:rsidRDefault="00151CAC" w:rsidP="00151CAC">
      <w:pPr>
        <w:pStyle w:val="Titre1"/>
      </w:pPr>
      <w:bookmarkStart w:id="56" w:name="_Toc472454446"/>
      <w:r>
        <w:t>Bibliographie</w:t>
      </w:r>
      <w:bookmarkEnd w:id="56"/>
    </w:p>
    <w:p w:rsidR="00151CAC" w:rsidRPr="00151CAC" w:rsidRDefault="00151CAC" w:rsidP="00151CAC"/>
    <w:sectPr w:rsidR="00151CAC" w:rsidRPr="00151CAC" w:rsidSect="00150862">
      <w:headerReference w:type="default" r:id="rId17"/>
      <w:footerReference w:type="default" r:id="rId18"/>
      <w:headerReference w:type="first" r:id="rId19"/>
      <w:footerReference w:type="firs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24D" w:rsidRDefault="006D524D" w:rsidP="00840D89">
      <w:pPr>
        <w:spacing w:before="0" w:after="0"/>
      </w:pPr>
      <w:r>
        <w:separator/>
      </w:r>
    </w:p>
  </w:endnote>
  <w:endnote w:type="continuationSeparator" w:id="0">
    <w:p w:rsidR="006D524D" w:rsidRDefault="006D524D" w:rsidP="00840D8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F4C" w:rsidRPr="00593083" w:rsidRDefault="004E3F4C" w:rsidP="00593083">
    <w:pPr>
      <w:pStyle w:val="Pieddepage"/>
      <w:pBdr>
        <w:top w:val="single" w:sz="8"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3976C5">
      <w:rPr>
        <w:noProof/>
        <w:sz w:val="22"/>
      </w:rPr>
      <w:t>4</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3976C5">
      <w:rPr>
        <w:noProof/>
        <w:sz w:val="22"/>
      </w:rPr>
      <w:t>22</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F4C" w:rsidRPr="00E5109A" w:rsidRDefault="004E3F4C" w:rsidP="00E5109A">
    <w:pPr>
      <w:pStyle w:val="Pieddepage"/>
      <w:tabs>
        <w:tab w:val="clear" w:pos="4536"/>
        <w:tab w:val="clear" w:pos="9072"/>
        <w:tab w:val="center" w:pos="7088"/>
        <w:tab w:val="right" w:pos="14004"/>
      </w:tabs>
      <w:rPr>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F4C" w:rsidRPr="00840D89" w:rsidRDefault="004E3F4C" w:rsidP="002E74EA">
    <w:pPr>
      <w:pStyle w:val="Pieddepage"/>
      <w:pBdr>
        <w:top w:val="single" w:sz="8" w:space="4" w:color="auto"/>
      </w:pBdr>
      <w:rPr>
        <w:sz w:val="22"/>
      </w:rPr>
    </w:pPr>
    <w:r>
      <w:rPr>
        <w:sz w:val="22"/>
      </w:rPr>
      <w:t>HEG-Arc Neuchâtel</w:t>
    </w:r>
    <w:r>
      <w:rPr>
        <w:sz w:val="22"/>
      </w:rPr>
      <w:tab/>
    </w:r>
    <w:r>
      <w:rPr>
        <w:sz w:val="22"/>
      </w:rPr>
      <w:tab/>
      <w:t xml:space="preserve">Page </w:t>
    </w:r>
    <w:r>
      <w:rPr>
        <w:sz w:val="22"/>
      </w:rPr>
      <w:fldChar w:fldCharType="begin"/>
    </w:r>
    <w:r>
      <w:rPr>
        <w:sz w:val="22"/>
      </w:rPr>
      <w:instrText xml:space="preserve"> PAGE   \* MERGEFORMAT </w:instrText>
    </w:r>
    <w:r>
      <w:rPr>
        <w:sz w:val="22"/>
      </w:rPr>
      <w:fldChar w:fldCharType="separate"/>
    </w:r>
    <w:r w:rsidR="003976C5">
      <w:rPr>
        <w:noProof/>
        <w:sz w:val="22"/>
      </w:rPr>
      <w:t>20</w:t>
    </w:r>
    <w:r>
      <w:rPr>
        <w:sz w:val="22"/>
      </w:rPr>
      <w:fldChar w:fldCharType="end"/>
    </w:r>
    <w:r>
      <w:rPr>
        <w:sz w:val="22"/>
      </w:rPr>
      <w:t xml:space="preserve"> sur </w:t>
    </w:r>
    <w:r>
      <w:rPr>
        <w:sz w:val="22"/>
      </w:rPr>
      <w:fldChar w:fldCharType="begin"/>
    </w:r>
    <w:r>
      <w:rPr>
        <w:sz w:val="22"/>
      </w:rPr>
      <w:instrText xml:space="preserve"> NUMPAGES  \* Arabic  \* MERGEFORMAT </w:instrText>
    </w:r>
    <w:r>
      <w:rPr>
        <w:sz w:val="22"/>
      </w:rPr>
      <w:fldChar w:fldCharType="separate"/>
    </w:r>
    <w:r w:rsidR="003976C5">
      <w:rPr>
        <w:noProof/>
        <w:sz w:val="22"/>
      </w:rPr>
      <w:t>22</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F4C" w:rsidRPr="00E5109A" w:rsidRDefault="004E3F4C" w:rsidP="00E5109A">
    <w:pPr>
      <w:pStyle w:val="Pieddepage"/>
      <w:pBdr>
        <w:top w:val="single" w:sz="8" w:space="4" w:color="auto"/>
      </w:pBdr>
      <w:rPr>
        <w:sz w:val="22"/>
      </w:rPr>
    </w:pPr>
    <w:r>
      <w:rPr>
        <w:sz w:val="22"/>
      </w:rPr>
      <w:t>HEG-Arc Neuchâtel</w:t>
    </w:r>
    <w:r w:rsidRPr="00E5109A">
      <w:rPr>
        <w:sz w:val="22"/>
      </w:rPr>
      <w:tab/>
    </w:r>
    <w:r w:rsidRPr="00E5109A">
      <w:rPr>
        <w:sz w:val="22"/>
      </w:rPr>
      <w:tab/>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24D" w:rsidRDefault="006D524D" w:rsidP="00840D89">
      <w:pPr>
        <w:spacing w:before="0" w:after="0"/>
      </w:pPr>
      <w:r>
        <w:separator/>
      </w:r>
    </w:p>
  </w:footnote>
  <w:footnote w:type="continuationSeparator" w:id="0">
    <w:p w:rsidR="006D524D" w:rsidRDefault="006D524D" w:rsidP="00840D8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F4C" w:rsidRDefault="004E3F4C" w:rsidP="00593083">
    <w:pPr>
      <w:pStyle w:val="En-tte"/>
      <w:rPr>
        <w:sz w:val="22"/>
      </w:rPr>
    </w:pPr>
    <w:r>
      <w:rPr>
        <w:sz w:val="22"/>
      </w:rPr>
      <w:t>Entrepôt de données</w:t>
    </w:r>
    <w:r>
      <w:rPr>
        <w:sz w:val="22"/>
      </w:rPr>
      <w:tab/>
    </w:r>
    <w:r w:rsidRPr="00840D89">
      <w:rPr>
        <w:sz w:val="22"/>
      </w:rPr>
      <w:tab/>
    </w:r>
    <w:r>
      <w:rPr>
        <w:sz w:val="22"/>
      </w:rPr>
      <w:t>Sébastien Quiquerez</w:t>
    </w:r>
  </w:p>
  <w:p w:rsidR="004E3F4C" w:rsidRPr="00593083" w:rsidRDefault="004E3F4C" w:rsidP="00593083">
    <w:pPr>
      <w:pStyle w:val="En-tte"/>
      <w:rPr>
        <w:sz w:val="22"/>
      </w:rPr>
    </w:pPr>
    <w:r>
      <w:rPr>
        <w:sz w:val="22"/>
      </w:rPr>
      <w:t>Rapport final</w:t>
    </w:r>
    <w:r>
      <w:rPr>
        <w:sz w:val="22"/>
      </w:rPr>
      <w:tab/>
    </w:r>
    <w:r>
      <w:rPr>
        <w:sz w:val="22"/>
      </w:rPr>
      <w:tab/>
      <w:t>Johan Steiner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F4C" w:rsidRPr="00E5109A" w:rsidRDefault="004E3F4C" w:rsidP="00E5109A">
    <w:pPr>
      <w:pStyle w:val="En-tte"/>
      <w:tabs>
        <w:tab w:val="clear" w:pos="4536"/>
        <w:tab w:val="clear" w:pos="9072"/>
        <w:tab w:val="center" w:pos="7088"/>
        <w:tab w:val="right" w:pos="14004"/>
      </w:tabs>
      <w:rPr>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F4C" w:rsidRDefault="004E3F4C">
    <w:pPr>
      <w:pStyle w:val="En-tte"/>
      <w:rPr>
        <w:sz w:val="22"/>
      </w:rPr>
    </w:pPr>
    <w:r>
      <w:rPr>
        <w:sz w:val="22"/>
      </w:rPr>
      <w:t>Entrepôt de données</w:t>
    </w:r>
    <w:r>
      <w:rPr>
        <w:sz w:val="22"/>
      </w:rPr>
      <w:tab/>
    </w:r>
    <w:r w:rsidRPr="00840D89">
      <w:rPr>
        <w:sz w:val="22"/>
      </w:rPr>
      <w:tab/>
    </w:r>
    <w:r>
      <w:rPr>
        <w:sz w:val="22"/>
      </w:rPr>
      <w:t>Sébastien Quiquerez</w:t>
    </w:r>
  </w:p>
  <w:p w:rsidR="004E3F4C" w:rsidRPr="00840D89" w:rsidRDefault="004E3F4C">
    <w:pPr>
      <w:pStyle w:val="En-tte"/>
      <w:rPr>
        <w:sz w:val="22"/>
      </w:rPr>
    </w:pPr>
    <w:r>
      <w:rPr>
        <w:sz w:val="22"/>
      </w:rPr>
      <w:t>Rapport final</w:t>
    </w:r>
    <w:r>
      <w:rPr>
        <w:sz w:val="22"/>
      </w:rPr>
      <w:tab/>
    </w:r>
    <w:r>
      <w:rPr>
        <w:sz w:val="22"/>
      </w:rPr>
      <w:tab/>
      <w:t>Johan Steiner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F4C" w:rsidRDefault="004E3F4C">
    <w:pPr>
      <w:pStyle w:val="En-tte"/>
      <w:rPr>
        <w:sz w:val="22"/>
      </w:rPr>
    </w:pPr>
    <w:r w:rsidRPr="00E5109A">
      <w:rPr>
        <w:sz w:val="22"/>
      </w:rPr>
      <w:t>Modélisation dimensionnelle</w:t>
    </w:r>
    <w:r w:rsidRPr="00E5109A">
      <w:rPr>
        <w:sz w:val="22"/>
      </w:rPr>
      <w:tab/>
      <w:t>Entrepôt de données</w:t>
    </w:r>
    <w:r>
      <w:rPr>
        <w:sz w:val="22"/>
      </w:rPr>
      <w:tab/>
      <w:t>Sébastien Quiquerez</w:t>
    </w:r>
  </w:p>
  <w:p w:rsidR="004E3F4C" w:rsidRPr="00E5109A" w:rsidRDefault="004E3F4C">
    <w:pPr>
      <w:pStyle w:val="En-tte"/>
      <w:rPr>
        <w:sz w:val="22"/>
      </w:rPr>
    </w:pPr>
    <w:r>
      <w:rPr>
        <w:sz w:val="22"/>
      </w:rPr>
      <w:t>Rapport intermédiaire</w:t>
    </w:r>
    <w:r>
      <w:rPr>
        <w:sz w:val="22"/>
      </w:rPr>
      <w:tab/>
    </w:r>
    <w:r>
      <w:rPr>
        <w:sz w:val="22"/>
      </w:rPr>
      <w:tab/>
      <w:t>Johan Steiner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26010"/>
    <w:multiLevelType w:val="hybridMultilevel"/>
    <w:tmpl w:val="7F8EFFBA"/>
    <w:lvl w:ilvl="0" w:tplc="E0689946">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5254C57"/>
    <w:multiLevelType w:val="multilevel"/>
    <w:tmpl w:val="070827E6"/>
    <w:lvl w:ilvl="0">
      <w:start w:val="1"/>
      <w:numFmt w:val="decimal"/>
      <w:pStyle w:val="Titre1"/>
      <w:lvlText w:val="%1."/>
      <w:lvlJc w:val="left"/>
      <w:pPr>
        <w:ind w:left="510" w:hanging="510"/>
      </w:pPr>
      <w:rPr>
        <w:rFonts w:hint="default"/>
      </w:rPr>
    </w:lvl>
    <w:lvl w:ilvl="1">
      <w:start w:val="1"/>
      <w:numFmt w:val="decimal"/>
      <w:pStyle w:val="Titre2"/>
      <w:lvlText w:val="%1.%2."/>
      <w:lvlJc w:val="left"/>
      <w:pPr>
        <w:ind w:left="794" w:hanging="794"/>
      </w:pPr>
      <w:rPr>
        <w:rFonts w:hint="default"/>
      </w:rPr>
    </w:lvl>
    <w:lvl w:ilvl="2">
      <w:start w:val="1"/>
      <w:numFmt w:val="decimal"/>
      <w:pStyle w:val="Titre3"/>
      <w:lvlText w:val="%1.%2.%3."/>
      <w:lvlJc w:val="left"/>
      <w:pPr>
        <w:ind w:left="964" w:hanging="964"/>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66A760B7"/>
    <w:multiLevelType w:val="hybridMultilevel"/>
    <w:tmpl w:val="7AD4869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DD843B1"/>
    <w:multiLevelType w:val="hybridMultilevel"/>
    <w:tmpl w:val="09CC4C90"/>
    <w:lvl w:ilvl="0" w:tplc="F19A571A">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3F"/>
    <w:rsid w:val="000041BC"/>
    <w:rsid w:val="00013A2D"/>
    <w:rsid w:val="00070BE9"/>
    <w:rsid w:val="0009020A"/>
    <w:rsid w:val="000955B2"/>
    <w:rsid w:val="00096D4C"/>
    <w:rsid w:val="000A4BFF"/>
    <w:rsid w:val="000C71CD"/>
    <w:rsid w:val="000D43CE"/>
    <w:rsid w:val="000F2862"/>
    <w:rsid w:val="00144AF7"/>
    <w:rsid w:val="00150862"/>
    <w:rsid w:val="00151CAC"/>
    <w:rsid w:val="00160D4D"/>
    <w:rsid w:val="0016662F"/>
    <w:rsid w:val="00173638"/>
    <w:rsid w:val="00177981"/>
    <w:rsid w:val="0018780E"/>
    <w:rsid w:val="001A17B7"/>
    <w:rsid w:val="001C0620"/>
    <w:rsid w:val="001C3E95"/>
    <w:rsid w:val="001E0B42"/>
    <w:rsid w:val="0022630E"/>
    <w:rsid w:val="00244283"/>
    <w:rsid w:val="00250FED"/>
    <w:rsid w:val="00256244"/>
    <w:rsid w:val="00267071"/>
    <w:rsid w:val="002849CF"/>
    <w:rsid w:val="002A39DD"/>
    <w:rsid w:val="002A4820"/>
    <w:rsid w:val="002C08E3"/>
    <w:rsid w:val="002E74EA"/>
    <w:rsid w:val="002E782F"/>
    <w:rsid w:val="002F567A"/>
    <w:rsid w:val="002F69DD"/>
    <w:rsid w:val="00322FC2"/>
    <w:rsid w:val="00343511"/>
    <w:rsid w:val="0035406F"/>
    <w:rsid w:val="0035477D"/>
    <w:rsid w:val="00362400"/>
    <w:rsid w:val="00385FE7"/>
    <w:rsid w:val="00387192"/>
    <w:rsid w:val="003976C5"/>
    <w:rsid w:val="003B197E"/>
    <w:rsid w:val="004106FF"/>
    <w:rsid w:val="0042034D"/>
    <w:rsid w:val="00431CEB"/>
    <w:rsid w:val="00470BB0"/>
    <w:rsid w:val="004C34BD"/>
    <w:rsid w:val="004E3F4C"/>
    <w:rsid w:val="004F32B4"/>
    <w:rsid w:val="004F4850"/>
    <w:rsid w:val="00514E88"/>
    <w:rsid w:val="005436B1"/>
    <w:rsid w:val="00557A6C"/>
    <w:rsid w:val="00570FD6"/>
    <w:rsid w:val="005756C4"/>
    <w:rsid w:val="00593083"/>
    <w:rsid w:val="005A1FF5"/>
    <w:rsid w:val="006121CF"/>
    <w:rsid w:val="00624B71"/>
    <w:rsid w:val="00632604"/>
    <w:rsid w:val="006530E6"/>
    <w:rsid w:val="00692F67"/>
    <w:rsid w:val="00694566"/>
    <w:rsid w:val="006C5784"/>
    <w:rsid w:val="006D524D"/>
    <w:rsid w:val="006D5DAB"/>
    <w:rsid w:val="006E2136"/>
    <w:rsid w:val="00711922"/>
    <w:rsid w:val="00726521"/>
    <w:rsid w:val="007601B2"/>
    <w:rsid w:val="007626C2"/>
    <w:rsid w:val="007676BD"/>
    <w:rsid w:val="007A316A"/>
    <w:rsid w:val="007C31DC"/>
    <w:rsid w:val="007D2C69"/>
    <w:rsid w:val="007D6778"/>
    <w:rsid w:val="00801CED"/>
    <w:rsid w:val="00840D89"/>
    <w:rsid w:val="00854FEB"/>
    <w:rsid w:val="00872A95"/>
    <w:rsid w:val="00880028"/>
    <w:rsid w:val="008817CE"/>
    <w:rsid w:val="0088561F"/>
    <w:rsid w:val="008B2AE8"/>
    <w:rsid w:val="008D1907"/>
    <w:rsid w:val="008F7245"/>
    <w:rsid w:val="00902740"/>
    <w:rsid w:val="00926D86"/>
    <w:rsid w:val="00940736"/>
    <w:rsid w:val="00950826"/>
    <w:rsid w:val="009721EC"/>
    <w:rsid w:val="009B6F10"/>
    <w:rsid w:val="009D0490"/>
    <w:rsid w:val="009F51CD"/>
    <w:rsid w:val="00A13B00"/>
    <w:rsid w:val="00A20DC5"/>
    <w:rsid w:val="00A76279"/>
    <w:rsid w:val="00A77195"/>
    <w:rsid w:val="00AB2D17"/>
    <w:rsid w:val="00AB6D03"/>
    <w:rsid w:val="00AD68C6"/>
    <w:rsid w:val="00AE0D99"/>
    <w:rsid w:val="00B24387"/>
    <w:rsid w:val="00B37C5C"/>
    <w:rsid w:val="00B71C3F"/>
    <w:rsid w:val="00BC2671"/>
    <w:rsid w:val="00BC2AA4"/>
    <w:rsid w:val="00BC54B2"/>
    <w:rsid w:val="00C26A2C"/>
    <w:rsid w:val="00C82CD8"/>
    <w:rsid w:val="00C83472"/>
    <w:rsid w:val="00C83CC7"/>
    <w:rsid w:val="00C874FA"/>
    <w:rsid w:val="00C90343"/>
    <w:rsid w:val="00CC3B24"/>
    <w:rsid w:val="00CD6188"/>
    <w:rsid w:val="00CE0D36"/>
    <w:rsid w:val="00CE4517"/>
    <w:rsid w:val="00D57BFD"/>
    <w:rsid w:val="00DA2B3E"/>
    <w:rsid w:val="00DF13DA"/>
    <w:rsid w:val="00E15D86"/>
    <w:rsid w:val="00E2072D"/>
    <w:rsid w:val="00E35968"/>
    <w:rsid w:val="00E41DC4"/>
    <w:rsid w:val="00E43CF6"/>
    <w:rsid w:val="00E5109A"/>
    <w:rsid w:val="00E710D4"/>
    <w:rsid w:val="00E86772"/>
    <w:rsid w:val="00EA0A40"/>
    <w:rsid w:val="00EB44F8"/>
    <w:rsid w:val="00ED16FE"/>
    <w:rsid w:val="00F01E92"/>
    <w:rsid w:val="00F205A4"/>
    <w:rsid w:val="00F30AD5"/>
    <w:rsid w:val="00F400EA"/>
    <w:rsid w:val="00F41BE4"/>
    <w:rsid w:val="00F45045"/>
    <w:rsid w:val="00F46769"/>
    <w:rsid w:val="00F76DBF"/>
    <w:rsid w:val="00F8550D"/>
    <w:rsid w:val="00FA308C"/>
    <w:rsid w:val="00FA3D10"/>
    <w:rsid w:val="00FD4644"/>
    <w:rsid w:val="00FD530A"/>
    <w:rsid w:val="00FE653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0259C"/>
  <w15:chartTrackingRefBased/>
  <w15:docId w15:val="{5DA2CD19-2E47-409A-898A-B274E6D4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76279"/>
    <w:pPr>
      <w:spacing w:before="120" w:after="120" w:line="240" w:lineRule="auto"/>
      <w:jc w:val="both"/>
    </w:pPr>
    <w:rPr>
      <w:rFonts w:ascii="Century Gothic" w:hAnsi="Century Gothic"/>
      <w:sz w:val="24"/>
      <w:szCs w:val="24"/>
    </w:rPr>
  </w:style>
  <w:style w:type="paragraph" w:styleId="Titre1">
    <w:name w:val="heading 1"/>
    <w:basedOn w:val="Normal"/>
    <w:next w:val="Normal"/>
    <w:link w:val="Titre1Car"/>
    <w:uiPriority w:val="9"/>
    <w:qFormat/>
    <w:rsid w:val="00AB6D03"/>
    <w:pPr>
      <w:keepNext/>
      <w:keepLines/>
      <w:numPr>
        <w:numId w:val="2"/>
      </w:numPr>
      <w:pBdr>
        <w:top w:val="single" w:sz="18" w:space="4" w:color="1F4E79" w:themeColor="accent1" w:themeShade="80"/>
        <w:bottom w:val="single" w:sz="18" w:space="4" w:color="1F4E79" w:themeColor="accent1" w:themeShade="80"/>
      </w:pBdr>
      <w:shd w:val="clear" w:color="auto" w:fill="DEEAF6" w:themeFill="accent1" w:themeFillTint="33"/>
      <w:spacing w:before="360" w:after="360"/>
      <w:outlineLvl w:val="0"/>
    </w:pPr>
    <w:rPr>
      <w:rFonts w:eastAsiaTheme="majorEastAsia" w:cstheme="majorBidi"/>
      <w:b/>
      <w:caps/>
      <w:color w:val="1F4E79" w:themeColor="accent1" w:themeShade="80"/>
      <w:sz w:val="40"/>
      <w:szCs w:val="32"/>
    </w:rPr>
  </w:style>
  <w:style w:type="paragraph" w:styleId="Titre2">
    <w:name w:val="heading 2"/>
    <w:basedOn w:val="Normal"/>
    <w:next w:val="Normal"/>
    <w:link w:val="Titre2Car"/>
    <w:uiPriority w:val="9"/>
    <w:unhideWhenUsed/>
    <w:qFormat/>
    <w:rsid w:val="00AB6D03"/>
    <w:pPr>
      <w:keepNext/>
      <w:keepLines/>
      <w:numPr>
        <w:ilvl w:val="1"/>
        <w:numId w:val="2"/>
      </w:numPr>
      <w:spacing w:before="240" w:after="240"/>
      <w:outlineLvl w:val="1"/>
    </w:pPr>
    <w:rPr>
      <w:rFonts w:eastAsiaTheme="majorEastAsia" w:cstheme="majorBidi"/>
      <w:b/>
      <w:smallCaps/>
      <w:color w:val="2E74B5" w:themeColor="accent1" w:themeShade="BF"/>
      <w:sz w:val="32"/>
      <w:szCs w:val="26"/>
    </w:rPr>
  </w:style>
  <w:style w:type="paragraph" w:styleId="Titre3">
    <w:name w:val="heading 3"/>
    <w:basedOn w:val="Normal"/>
    <w:next w:val="Normal"/>
    <w:link w:val="Titre3Car"/>
    <w:uiPriority w:val="9"/>
    <w:unhideWhenUsed/>
    <w:qFormat/>
    <w:rsid w:val="00AB6D03"/>
    <w:pPr>
      <w:keepNext/>
      <w:keepLines/>
      <w:numPr>
        <w:ilvl w:val="2"/>
        <w:numId w:val="2"/>
      </w:numPr>
      <w:spacing w:before="240" w:after="240"/>
      <w:outlineLvl w:val="2"/>
    </w:pPr>
    <w:rPr>
      <w:rFonts w:eastAsiaTheme="majorEastAsia" w:cstheme="majorBidi"/>
      <w:b/>
      <w:color w:val="74A9DA"/>
      <w:sz w:val="28"/>
    </w:rPr>
  </w:style>
  <w:style w:type="paragraph" w:styleId="Titre4">
    <w:name w:val="heading 4"/>
    <w:basedOn w:val="Normal"/>
    <w:next w:val="Normal"/>
    <w:link w:val="Titre4Car"/>
    <w:uiPriority w:val="9"/>
    <w:semiHidden/>
    <w:unhideWhenUsed/>
    <w:qFormat/>
    <w:rsid w:val="00B37C5C"/>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37C5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37C5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B37C5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B37C5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37C5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D03"/>
    <w:rPr>
      <w:rFonts w:ascii="Century Gothic" w:eastAsiaTheme="majorEastAsia" w:hAnsi="Century Gothic" w:cstheme="majorBidi"/>
      <w:b/>
      <w:caps/>
      <w:color w:val="1F4E79" w:themeColor="accent1" w:themeShade="80"/>
      <w:sz w:val="40"/>
      <w:szCs w:val="32"/>
      <w:shd w:val="clear" w:color="auto" w:fill="DEEAF6" w:themeFill="accent1" w:themeFillTint="33"/>
    </w:rPr>
  </w:style>
  <w:style w:type="character" w:customStyle="1" w:styleId="Titre2Car">
    <w:name w:val="Titre 2 Car"/>
    <w:basedOn w:val="Policepardfaut"/>
    <w:link w:val="Titre2"/>
    <w:uiPriority w:val="9"/>
    <w:rsid w:val="00AB6D03"/>
    <w:rPr>
      <w:rFonts w:ascii="Century Gothic" w:eastAsiaTheme="majorEastAsia" w:hAnsi="Century Gothic" w:cstheme="majorBidi"/>
      <w:b/>
      <w:smallCaps/>
      <w:color w:val="2E74B5" w:themeColor="accent1" w:themeShade="BF"/>
      <w:sz w:val="32"/>
      <w:szCs w:val="26"/>
    </w:rPr>
  </w:style>
  <w:style w:type="character" w:customStyle="1" w:styleId="Titre3Car">
    <w:name w:val="Titre 3 Car"/>
    <w:basedOn w:val="Policepardfaut"/>
    <w:link w:val="Titre3"/>
    <w:uiPriority w:val="9"/>
    <w:rsid w:val="00AB6D03"/>
    <w:rPr>
      <w:rFonts w:ascii="Century Gothic" w:eastAsiaTheme="majorEastAsia" w:hAnsi="Century Gothic" w:cstheme="majorBidi"/>
      <w:b/>
      <w:color w:val="74A9DA"/>
      <w:sz w:val="28"/>
      <w:szCs w:val="24"/>
    </w:rPr>
  </w:style>
  <w:style w:type="character" w:customStyle="1" w:styleId="Titre4Car">
    <w:name w:val="Titre 4 Car"/>
    <w:basedOn w:val="Policepardfaut"/>
    <w:link w:val="Titre4"/>
    <w:uiPriority w:val="9"/>
    <w:semiHidden/>
    <w:rsid w:val="00B37C5C"/>
    <w:rPr>
      <w:rFonts w:asciiTheme="majorHAnsi" w:eastAsiaTheme="majorEastAsia" w:hAnsiTheme="majorHAnsi" w:cstheme="majorBidi"/>
      <w:i/>
      <w:iCs/>
      <w:color w:val="2E74B5" w:themeColor="accent1" w:themeShade="BF"/>
      <w:sz w:val="24"/>
      <w:szCs w:val="24"/>
    </w:rPr>
  </w:style>
  <w:style w:type="character" w:customStyle="1" w:styleId="Titre5Car">
    <w:name w:val="Titre 5 Car"/>
    <w:basedOn w:val="Policepardfaut"/>
    <w:link w:val="Titre5"/>
    <w:uiPriority w:val="9"/>
    <w:semiHidden/>
    <w:rsid w:val="00B37C5C"/>
    <w:rPr>
      <w:rFonts w:asciiTheme="majorHAnsi" w:eastAsiaTheme="majorEastAsia" w:hAnsiTheme="majorHAnsi" w:cstheme="majorBidi"/>
      <w:color w:val="2E74B5" w:themeColor="accent1" w:themeShade="BF"/>
      <w:sz w:val="24"/>
      <w:szCs w:val="24"/>
    </w:rPr>
  </w:style>
  <w:style w:type="character" w:customStyle="1" w:styleId="Titre6Car">
    <w:name w:val="Titre 6 Car"/>
    <w:basedOn w:val="Policepardfaut"/>
    <w:link w:val="Titre6"/>
    <w:uiPriority w:val="9"/>
    <w:semiHidden/>
    <w:rsid w:val="00B37C5C"/>
    <w:rPr>
      <w:rFonts w:asciiTheme="majorHAnsi" w:eastAsiaTheme="majorEastAsia" w:hAnsiTheme="majorHAnsi" w:cstheme="majorBidi"/>
      <w:color w:val="1F4D78" w:themeColor="accent1" w:themeShade="7F"/>
      <w:sz w:val="24"/>
      <w:szCs w:val="24"/>
    </w:rPr>
  </w:style>
  <w:style w:type="character" w:customStyle="1" w:styleId="Titre7Car">
    <w:name w:val="Titre 7 Car"/>
    <w:basedOn w:val="Policepardfaut"/>
    <w:link w:val="Titre7"/>
    <w:uiPriority w:val="9"/>
    <w:semiHidden/>
    <w:rsid w:val="00B37C5C"/>
    <w:rPr>
      <w:rFonts w:asciiTheme="majorHAnsi" w:eastAsiaTheme="majorEastAsia" w:hAnsiTheme="majorHAnsi" w:cstheme="majorBidi"/>
      <w:i/>
      <w:iCs/>
      <w:color w:val="1F4D78" w:themeColor="accent1" w:themeShade="7F"/>
      <w:sz w:val="24"/>
      <w:szCs w:val="24"/>
    </w:rPr>
  </w:style>
  <w:style w:type="character" w:customStyle="1" w:styleId="Titre8Car">
    <w:name w:val="Titre 8 Car"/>
    <w:basedOn w:val="Policepardfaut"/>
    <w:link w:val="Titre8"/>
    <w:uiPriority w:val="9"/>
    <w:semiHidden/>
    <w:rsid w:val="00B37C5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37C5C"/>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B37C5C"/>
    <w:rPr>
      <w:color w:val="0563C1" w:themeColor="hyperlink"/>
      <w:u w:val="single"/>
    </w:rPr>
  </w:style>
  <w:style w:type="paragraph" w:styleId="TM1">
    <w:name w:val="toc 1"/>
    <w:basedOn w:val="Normal"/>
    <w:next w:val="Normal"/>
    <w:autoRedefine/>
    <w:uiPriority w:val="39"/>
    <w:unhideWhenUsed/>
    <w:rsid w:val="00B37C5C"/>
    <w:pPr>
      <w:spacing w:before="240" w:after="240"/>
    </w:pPr>
    <w:rPr>
      <w:b/>
      <w:caps/>
      <w:color w:val="1F4E79" w:themeColor="accent1" w:themeShade="80"/>
      <w:sz w:val="32"/>
    </w:rPr>
  </w:style>
  <w:style w:type="paragraph" w:styleId="TM2">
    <w:name w:val="toc 2"/>
    <w:basedOn w:val="Normal"/>
    <w:next w:val="Normal"/>
    <w:autoRedefine/>
    <w:uiPriority w:val="39"/>
    <w:unhideWhenUsed/>
    <w:rsid w:val="00B37C5C"/>
    <w:pPr>
      <w:ind w:left="284"/>
    </w:pPr>
    <w:rPr>
      <w:b/>
      <w:smallCaps/>
      <w:color w:val="2E74B5" w:themeColor="accent1" w:themeShade="BF"/>
      <w:sz w:val="28"/>
    </w:rPr>
  </w:style>
  <w:style w:type="paragraph" w:styleId="TM3">
    <w:name w:val="toc 3"/>
    <w:basedOn w:val="Normal"/>
    <w:next w:val="Normal"/>
    <w:autoRedefine/>
    <w:uiPriority w:val="39"/>
    <w:unhideWhenUsed/>
    <w:rsid w:val="00B37C5C"/>
    <w:pPr>
      <w:ind w:left="510"/>
    </w:pPr>
    <w:rPr>
      <w:b/>
      <w:color w:val="74A9DA"/>
    </w:rPr>
  </w:style>
  <w:style w:type="paragraph" w:customStyle="1" w:styleId="Tabledesmatires">
    <w:name w:val="Table des matières"/>
    <w:basedOn w:val="Normal"/>
    <w:link w:val="TabledesmatiresCar"/>
    <w:qFormat/>
    <w:rsid w:val="00840D89"/>
    <w:pPr>
      <w:pBdr>
        <w:top w:val="single" w:sz="18" w:space="4" w:color="1F4E79" w:themeColor="accent1" w:themeShade="80"/>
        <w:bottom w:val="single" w:sz="18" w:space="4" w:color="1F4E79" w:themeColor="accent1" w:themeShade="80"/>
      </w:pBdr>
      <w:shd w:val="clear" w:color="auto" w:fill="DEEAF6" w:themeFill="accent1" w:themeFillTint="33"/>
      <w:jc w:val="center"/>
    </w:pPr>
    <w:rPr>
      <w:b/>
      <w:caps/>
      <w:color w:val="1F4E79" w:themeColor="accent1" w:themeShade="80"/>
      <w:sz w:val="40"/>
    </w:rPr>
  </w:style>
  <w:style w:type="paragraph" w:styleId="En-tte">
    <w:name w:val="header"/>
    <w:basedOn w:val="Normal"/>
    <w:link w:val="En-tteCar"/>
    <w:uiPriority w:val="99"/>
    <w:unhideWhenUsed/>
    <w:rsid w:val="00840D89"/>
    <w:pPr>
      <w:tabs>
        <w:tab w:val="center" w:pos="4536"/>
        <w:tab w:val="right" w:pos="9072"/>
      </w:tabs>
      <w:spacing w:before="0" w:after="0"/>
    </w:pPr>
  </w:style>
  <w:style w:type="character" w:customStyle="1" w:styleId="TabledesmatiresCar">
    <w:name w:val="Table des matières Car"/>
    <w:basedOn w:val="Policepardfaut"/>
    <w:link w:val="Tabledesmatires"/>
    <w:rsid w:val="00840D89"/>
    <w:rPr>
      <w:rFonts w:ascii="Century Gothic" w:hAnsi="Century Gothic"/>
      <w:b/>
      <w:caps/>
      <w:color w:val="1F4E79" w:themeColor="accent1" w:themeShade="80"/>
      <w:sz w:val="40"/>
      <w:szCs w:val="24"/>
      <w:shd w:val="clear" w:color="auto" w:fill="DEEAF6" w:themeFill="accent1" w:themeFillTint="33"/>
    </w:rPr>
  </w:style>
  <w:style w:type="character" w:customStyle="1" w:styleId="En-tteCar">
    <w:name w:val="En-tête Car"/>
    <w:basedOn w:val="Policepardfaut"/>
    <w:link w:val="En-tte"/>
    <w:uiPriority w:val="99"/>
    <w:rsid w:val="00840D89"/>
    <w:rPr>
      <w:rFonts w:ascii="Century Gothic" w:hAnsi="Century Gothic"/>
      <w:sz w:val="24"/>
      <w:szCs w:val="24"/>
    </w:rPr>
  </w:style>
  <w:style w:type="paragraph" w:styleId="Pieddepage">
    <w:name w:val="footer"/>
    <w:basedOn w:val="Normal"/>
    <w:link w:val="PieddepageCar"/>
    <w:uiPriority w:val="99"/>
    <w:unhideWhenUsed/>
    <w:rsid w:val="00840D89"/>
    <w:pPr>
      <w:tabs>
        <w:tab w:val="center" w:pos="4536"/>
        <w:tab w:val="right" w:pos="9072"/>
      </w:tabs>
      <w:spacing w:before="0" w:after="0"/>
    </w:pPr>
  </w:style>
  <w:style w:type="character" w:customStyle="1" w:styleId="PieddepageCar">
    <w:name w:val="Pied de page Car"/>
    <w:basedOn w:val="Policepardfaut"/>
    <w:link w:val="Pieddepage"/>
    <w:uiPriority w:val="99"/>
    <w:rsid w:val="00840D89"/>
    <w:rPr>
      <w:rFonts w:ascii="Century Gothic" w:hAnsi="Century Gothic"/>
      <w:sz w:val="24"/>
      <w:szCs w:val="24"/>
    </w:rPr>
  </w:style>
  <w:style w:type="paragraph" w:styleId="Paragraphedeliste">
    <w:name w:val="List Paragraph"/>
    <w:basedOn w:val="Normal"/>
    <w:uiPriority w:val="34"/>
    <w:qFormat/>
    <w:rsid w:val="00267071"/>
    <w:pPr>
      <w:ind w:left="720"/>
      <w:contextualSpacing/>
    </w:pPr>
  </w:style>
  <w:style w:type="table" w:styleId="Grilledutableau">
    <w:name w:val="Table Grid"/>
    <w:basedOn w:val="TableauNormal"/>
    <w:uiPriority w:val="39"/>
    <w:rsid w:val="00150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steiner\Documents\HEG\3e%20ann&#233;e\1e%20semestre\R&#233;sum&#233;s\Bases\Modele%20-%20Resum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07696-B902-4DA4-8FB2-220E85CCD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 - Resumes.dotx</Template>
  <TotalTime>1145</TotalTime>
  <Pages>22</Pages>
  <Words>4718</Words>
  <Characters>25949</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Johan</dc:creator>
  <cp:keywords/>
  <dc:description/>
  <cp:lastModifiedBy>Johan Steiner</cp:lastModifiedBy>
  <cp:revision>78</cp:revision>
  <cp:lastPrinted>2016-10-07T13:23:00Z</cp:lastPrinted>
  <dcterms:created xsi:type="dcterms:W3CDTF">2016-10-05T14:45:00Z</dcterms:created>
  <dcterms:modified xsi:type="dcterms:W3CDTF">2017-01-18T15:06:00Z</dcterms:modified>
</cp:coreProperties>
</file>